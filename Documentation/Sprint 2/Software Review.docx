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696116338"/>
        <w:docPartObj>
          <w:docPartGallery w:val="Cover Pages"/>
          <w:docPartUnique/>
        </w:docPartObj>
      </w:sdtPr>
      <w:sdtEndPr/>
      <w:sdtContent>
        <w:p w14:paraId="079E239B" w14:textId="1214B1C9" w:rsidR="0076668E" w:rsidRPr="00C44023" w:rsidRDefault="00EA69F1" w:rsidP="0078293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DD2CEC4" wp14:editId="5CE44A81">
                    <wp:simplePos x="0" y="0"/>
                    <wp:positionH relativeFrom="column">
                      <wp:posOffset>414524</wp:posOffset>
                    </wp:positionH>
                    <wp:positionV relativeFrom="paragraph">
                      <wp:posOffset>203</wp:posOffset>
                    </wp:positionV>
                    <wp:extent cx="4816475" cy="5967095"/>
                    <wp:effectExtent l="0" t="0" r="0" b="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16475" cy="59670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4307CE" w14:textId="188D078E" w:rsidR="00394F3F" w:rsidRDefault="00394F3F" w:rsidP="0078293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56797E4" wp14:editId="14516B96">
                                      <wp:extent cx="4598035" cy="5869305"/>
                                      <wp:effectExtent l="0" t="0" r="0" b="0"/>
                                      <wp:docPr id="16" name="Picture 16" descr="A close up of a black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2" name="TheMisSprintsLogo.png"/>
                                              <pic:cNvPicPr/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598035" cy="586930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7DD2CEC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6" type="#_x0000_t202" style="position:absolute;margin-left:32.65pt;margin-top:0;width:379.25pt;height:469.8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" filled="f" stroked="f" strokeweight=".5pt">
                    <v:textbox>
                      <w:txbxContent>
                        <w:p w14:paraId="624307CE" w14:textId="188D078E" w:rsidR="00394F3F" w:rsidRDefault="00394F3F" w:rsidP="00782938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56797E4" wp14:editId="14516B96">
                                <wp:extent cx="4598035" cy="5869305"/>
                                <wp:effectExtent l="0" t="0" r="0" b="0"/>
                                <wp:docPr id="16" name="Picture 16" descr="A close up of a black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TheMisSprintsLogo.png"/>
                                        <pic:cNvPicPr/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598035" cy="58693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76668E" w:rsidRPr="00C4402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7ED15C0C" wp14:editId="60B14FA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394F3F" w14:paraId="0AF8290C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6C120935" w14:textId="41CC4909" w:rsidR="00394F3F" w:rsidRDefault="00394F3F" w:rsidP="00782938"/>
                                  </w:tc>
                                </w:tr>
                                <w:tr w:rsidR="00394F3F" w14:paraId="07A49FB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000000" w:themeFill="text2"/>
                                      <w:vAlign w:val="center"/>
                                    </w:tcPr>
                                    <w:p w14:paraId="6D4B6F53" w14:textId="25A20887" w:rsidR="00394F3F" w:rsidRDefault="00BE0FAC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A4380CB9337C44C292C6D25D16256A7A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394F3F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Software Review</w:t>
                                          </w:r>
                                        </w:sdtContent>
                                      </w:sdt>
                                    </w:p>
                                    <w:p w14:paraId="01FAA550" w14:textId="77777777" w:rsidR="00394F3F" w:rsidRDefault="00BE0FAC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3E802C7B0F2B417AADED5A290411EA1D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394F3F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Rapid Application Development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394F3F" w14:paraId="29BE380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D4D4D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394F3F" w14:paraId="128DA0C1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190FFE9" w14:textId="0B1EDA1E" w:rsidR="00394F3F" w:rsidRDefault="00BE0FAC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color w:val="FFFFFF" w:themeColor="background1"/>
                                                </w:rPr>
                                                <w:alias w:val="Author"/>
                                                <w:tag w:val=""/>
                                                <w:id w:val="942812742"/>
                                                <w:placeholder>
                                                  <w:docPart w:val="58595D82ABAC49048A94D1CC46BE1827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EndPr/>
                                              <w:sdtContent>
                                                <w:proofErr w:type="spellStart"/>
                                                <w:r w:rsidR="00394F3F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TheMisSprints</w:t>
                                                </w:r>
                                                <w:proofErr w:type="spellEnd"/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748164578"/>
                                              <w:placeholder>
                                                <w:docPart w:val="4E6246A705D1422AA72EA3EBF5F39865"/>
                                              </w:placeholder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20-06-09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14:paraId="42B66DD8" w14:textId="45B36B2D" w:rsidR="00394F3F" w:rsidRDefault="00394F3F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6/9/20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5923909"/>
                                            <w:placeholder>
                                              <w:docPart w:val="1ABC0AE5312140D7ACC20920C7B40F5E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6BA0CAB6" w14:textId="77777777" w:rsidR="00394F3F" w:rsidRDefault="00394F3F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Rapid Application Development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5E5CD0AC" w14:textId="77777777" w:rsidR="00394F3F" w:rsidRDefault="00394F3F" w:rsidP="00782938"/>
                                  </w:tc>
                                </w:tr>
                              </w:tbl>
                              <w:p w14:paraId="0178C482" w14:textId="77777777" w:rsidR="00394F3F" w:rsidRDefault="00394F3F" w:rsidP="00782938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ED15C0C" id="Text Box 1" o:spid="_x0000_s1027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394F3F" w14:paraId="0AF8290C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6C120935" w14:textId="41CC4909" w:rsidR="00394F3F" w:rsidRDefault="00394F3F" w:rsidP="00782938"/>
                            </w:tc>
                          </w:tr>
                          <w:tr w:rsidR="00394F3F" w14:paraId="07A49FB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000000" w:themeFill="text2"/>
                                <w:vAlign w:val="center"/>
                              </w:tcPr>
                              <w:p w14:paraId="6D4B6F53" w14:textId="25A20887" w:rsidR="00394F3F" w:rsidRDefault="00BE0FAC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A4380CB9337C44C292C6D25D16256A7A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94F3F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Software Review</w:t>
                                    </w:r>
                                  </w:sdtContent>
                                </w:sdt>
                              </w:p>
                              <w:p w14:paraId="01FAA550" w14:textId="77777777" w:rsidR="00394F3F" w:rsidRDefault="00BE0FAC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3E802C7B0F2B417AADED5A290411EA1D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94F3F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Rapid Application Development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394F3F" w14:paraId="29BE380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4D4D4D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394F3F" w14:paraId="128DA0C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190FFE9" w14:textId="0B1EDA1E" w:rsidR="00394F3F" w:rsidRDefault="00BE0FAC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58595D82ABAC49048A94D1CC46BE1827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proofErr w:type="spellStart"/>
                                          <w:r w:rsidR="00394F3F">
                                            <w:rPr>
                                              <w:color w:val="FFFFFF" w:themeColor="background1"/>
                                            </w:rPr>
                                            <w:t>TheMisSprints</w:t>
                                          </w:r>
                                          <w:proofErr w:type="spellEnd"/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4E6246A705D1422AA72EA3EBF5F39865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0-06-09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14:paraId="42B66DD8" w14:textId="45B36B2D" w:rsidR="00394F3F" w:rsidRDefault="00394F3F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6/9/20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5923909"/>
                                      <w:placeholder>
                                        <w:docPart w:val="1ABC0AE5312140D7ACC20920C7B40F5E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6BA0CAB6" w14:textId="77777777" w:rsidR="00394F3F" w:rsidRDefault="00394F3F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Rapid Application Development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5E5CD0AC" w14:textId="77777777" w:rsidR="00394F3F" w:rsidRDefault="00394F3F" w:rsidP="00782938"/>
                            </w:tc>
                          </w:tr>
                        </w:tbl>
                        <w:p w14:paraId="0178C482" w14:textId="77777777" w:rsidR="00394F3F" w:rsidRDefault="00394F3F" w:rsidP="00782938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8C8992B" w14:textId="2F65EF4A" w:rsidR="0076668E" w:rsidRPr="00C44023" w:rsidRDefault="0076668E" w:rsidP="00782938">
          <w:pPr>
            <w:rPr>
              <w:rFonts w:asciiTheme="majorHAnsi" w:hAnsiTheme="majorHAnsi"/>
              <w:lang w:val="en-US"/>
            </w:rPr>
          </w:pPr>
          <w:r w:rsidRPr="00C44023">
            <w:br w:type="page"/>
          </w:r>
        </w:p>
      </w:sdtContent>
    </w:sdt>
    <w:p w14:paraId="22A8F8BD" w14:textId="77777777" w:rsidR="00E65916" w:rsidRPr="00C44023" w:rsidRDefault="00E65916" w:rsidP="00782938">
      <w:pPr>
        <w:pStyle w:val="Heading1"/>
        <w:sectPr w:rsidR="00E65916" w:rsidRPr="00C44023" w:rsidSect="00E65916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/>
          <w:color w:val="969696" w:themeColor="accent3"/>
          <w:sz w:val="22"/>
          <w:szCs w:val="22"/>
          <w:lang w:val="en-AU"/>
          <w14:textOutline w14:w="0" w14:cap="rnd" w14:cmpd="sng" w14:algn="ctr">
            <w14:noFill/>
            <w14:prstDash w14:val="solid"/>
            <w14:bevel/>
          </w14:textOutline>
        </w:rPr>
        <w:id w:val="1363934336"/>
        <w:docPartObj>
          <w:docPartGallery w:val="Table of Contents"/>
          <w:docPartUnique/>
        </w:docPartObj>
      </w:sdtPr>
      <w:sdtEndPr>
        <w:rPr>
          <w:rFonts w:ascii="Verdana" w:hAnsi="Verdana"/>
          <w:b w:val="0"/>
          <w:bCs w:val="0"/>
          <w:caps w:val="0"/>
          <w:noProof/>
          <w:color w:val="000000" w:themeColor="text1"/>
          <w:sz w:val="20"/>
          <w:szCs w:val="20"/>
        </w:rPr>
      </w:sdtEndPr>
      <w:sdtContent>
        <w:p w14:paraId="475B36A3" w14:textId="77777777" w:rsidR="0076668E" w:rsidRPr="004424AC" w:rsidRDefault="004424AC" w:rsidP="00782938">
          <w:pPr>
            <w:pStyle w:val="TOCHeading"/>
            <w:rPr>
              <w:rStyle w:val="Heading1Char"/>
              <w:sz w:val="36"/>
              <w:szCs w:val="36"/>
            </w:rPr>
          </w:pPr>
          <w:r w:rsidRPr="004424AC">
            <w:rPr>
              <w:rStyle w:val="Heading1Char"/>
              <w:sz w:val="36"/>
              <w:szCs w:val="36"/>
            </w:rPr>
            <w:t>TABLE OF CONTENTS</w:t>
          </w:r>
        </w:p>
        <w:p w14:paraId="2D63BD4C" w14:textId="6C1C1755" w:rsidR="00241B7F" w:rsidRDefault="0076668E" w:rsidP="00782938">
          <w:pPr>
            <w:pStyle w:val="TOC1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r w:rsidRPr="00C44023">
            <w:rPr>
              <w:color w:val="D9D9D9" w:themeColor="background1" w:themeShade="D9"/>
            </w:rPr>
            <w:fldChar w:fldCharType="begin"/>
          </w:r>
          <w:r w:rsidRPr="00C44023">
            <w:rPr>
              <w:color w:val="D9D9D9" w:themeColor="background1" w:themeShade="D9"/>
            </w:rPr>
            <w:instrText xml:space="preserve"> TOC \o "1-3" \h \z \u </w:instrText>
          </w:r>
          <w:r w:rsidRPr="00C44023">
            <w:rPr>
              <w:color w:val="D9D9D9" w:themeColor="background1" w:themeShade="D9"/>
            </w:rPr>
            <w:fldChar w:fldCharType="separate"/>
          </w:r>
          <w:hyperlink w:anchor="_Toc42769778" w:history="1">
            <w:r w:rsidR="00241B7F" w:rsidRPr="00445DBC">
              <w:rPr>
                <w:rStyle w:val="Hyperlink"/>
                <w:noProof/>
              </w:rPr>
              <w:t>Requirements Overview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_Toc42769778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2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6661E399" w14:textId="3F0F5D13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79" w:history="1">
            <w:r w:rsidR="00241B7F" w:rsidRPr="00445DBC">
              <w:rPr>
                <w:rStyle w:val="Hyperlink"/>
                <w:noProof/>
              </w:rPr>
              <w:t>Current Requirements (05/06/2020)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_Toc42769779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2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5465605D" w14:textId="67F64DA9" w:rsidR="00241B7F" w:rsidRDefault="00BE0FAC" w:rsidP="00782938">
          <w:pPr>
            <w:pStyle w:val="TOC1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0" w:history="1">
            <w:r w:rsidR="00241B7F" w:rsidRPr="00445DBC">
              <w:rPr>
                <w:rStyle w:val="Hyperlink"/>
                <w:noProof/>
              </w:rPr>
              <w:t>Test Case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_Toc42769780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10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502EAC52" w14:textId="3F47559E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1" w:history="1">
            <w:r w:rsidR="00241B7F" w:rsidRPr="00445DBC">
              <w:rPr>
                <w:rStyle w:val="Hyperlink"/>
                <w:noProof/>
              </w:rPr>
              <w:t>Test on current user input forms and web multi platform display (05/06/2020)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_Toc42769781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10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2995AC25" w14:textId="1E2D5E02" w:rsidR="00241B7F" w:rsidRDefault="00BE0FAC" w:rsidP="00782938">
          <w:pPr>
            <w:pStyle w:val="TOC1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2" w:history="1">
            <w:r w:rsidR="00241B7F" w:rsidRPr="00445DBC">
              <w:rPr>
                <w:rStyle w:val="Hyperlink"/>
                <w:noProof/>
              </w:rPr>
              <w:t>Updated Client Requirements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_Toc42769782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11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6DF9BF8F" w14:textId="3BD2A7FA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3" w:history="1">
            <w:r w:rsidR="00241B7F" w:rsidRPr="00445DBC">
              <w:rPr>
                <w:rStyle w:val="Hyperlink"/>
                <w:noProof/>
              </w:rPr>
              <w:t>Client meeting overview (05-06-2020)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_Toc42769783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11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2136D307" w14:textId="7A528060" w:rsidR="00241B7F" w:rsidRDefault="00BE0FAC" w:rsidP="00782938">
          <w:pPr>
            <w:pStyle w:val="TOC3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4" w:history="1">
            <w:r w:rsidR="00241B7F" w:rsidRPr="00445DBC">
              <w:rPr>
                <w:rStyle w:val="Hyperlink"/>
                <w:noProof/>
              </w:rPr>
              <w:t>Updated Client Requirements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_Toc42769784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11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4F4A739B" w14:textId="68A1EAF3" w:rsidR="00241B7F" w:rsidRDefault="00BE0FAC" w:rsidP="00782938">
          <w:pPr>
            <w:pStyle w:val="TOC1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5" w:history="1">
            <w:r w:rsidR="00241B7F" w:rsidRPr="00445DBC">
              <w:rPr>
                <w:rStyle w:val="Hyperlink"/>
                <w:noProof/>
              </w:rPr>
              <w:t>User interface Design mock up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_Toc42769785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12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7641E6C2" w14:textId="3AC4C192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6" w:history="1">
            <w:r w:rsidR="00241B7F" w:rsidRPr="00445DBC">
              <w:rPr>
                <w:rStyle w:val="Hyperlink"/>
                <w:noProof/>
              </w:rPr>
              <w:t>User Subscribe Page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_Toc42769786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12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593E9E6E" w14:textId="67572C92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7" w:history="1">
            <w:r w:rsidR="00241B7F" w:rsidRPr="00445DBC">
              <w:rPr>
                <w:rStyle w:val="Hyperlink"/>
                <w:noProof/>
              </w:rPr>
              <w:t>Admin Login Page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_Toc42769787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12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5250C8D6" w14:textId="2793792A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8" w:history="1">
            <w:r w:rsidR="00241B7F" w:rsidRPr="00445DBC">
              <w:rPr>
                <w:rStyle w:val="Hyperlink"/>
                <w:noProof/>
              </w:rPr>
              <w:t>Admin Page – Main Dashboard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_Toc42769788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13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0035A2A5" w14:textId="50CAD74D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89" w:history="1">
            <w:r w:rsidR="00241B7F" w:rsidRPr="00445DBC">
              <w:rPr>
                <w:rStyle w:val="Hyperlink"/>
                <w:noProof/>
              </w:rPr>
              <w:t>Movie Database Table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_Toc42769789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13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24AD52CF" w14:textId="341346B0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90" w:history="1">
            <w:r w:rsidR="00241B7F" w:rsidRPr="00445DBC">
              <w:rPr>
                <w:rStyle w:val="Hyperlink"/>
                <w:noProof/>
              </w:rPr>
              <w:t>Subscriber List &amp; Remove from Subscription page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_Toc42769790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14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284E91E3" w14:textId="448490C3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91" w:history="1">
            <w:r w:rsidR="00241B7F" w:rsidRPr="00445DBC">
              <w:rPr>
                <w:rStyle w:val="Hyperlink"/>
                <w:noProof/>
              </w:rPr>
              <w:t>Add Movie to Database Page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_Toc42769791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14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693F8CA6" w14:textId="7C40A06E" w:rsidR="00241B7F" w:rsidRDefault="00BE0FAC" w:rsidP="00782938">
          <w:pPr>
            <w:pStyle w:val="TOC1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92" w:history="1">
            <w:r w:rsidR="00241B7F" w:rsidRPr="00445DBC">
              <w:rPr>
                <w:rStyle w:val="Hyperlink"/>
                <w:noProof/>
              </w:rPr>
              <w:t>Business Requirements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_Toc42769792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15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4603BEAE" w14:textId="58A3C013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93" w:history="1">
            <w:r w:rsidR="00241B7F" w:rsidRPr="00445DBC">
              <w:rPr>
                <w:rStyle w:val="Hyperlink"/>
                <w:noProof/>
              </w:rPr>
              <w:t>Updated as of 06/06/2020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_Toc42769793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15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18B6F527" w14:textId="2B14DC7C" w:rsidR="00241B7F" w:rsidRDefault="00BE0FAC" w:rsidP="00782938">
          <w:pPr>
            <w:pStyle w:val="TOC1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94" w:history="1">
            <w:r w:rsidR="00241B7F" w:rsidRPr="00445DBC">
              <w:rPr>
                <w:rStyle w:val="Hyperlink"/>
                <w:noProof/>
              </w:rPr>
              <w:t>Requirements Traceability Matrix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_Toc42769794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15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3DE787C6" w14:textId="15A322D9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95" w:history="1">
            <w:r w:rsidR="00241B7F" w:rsidRPr="00445DBC">
              <w:rPr>
                <w:rStyle w:val="Hyperlink"/>
                <w:noProof/>
              </w:rPr>
              <w:t>Updated as of 06/06/2020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_Toc42769795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15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76509004" w14:textId="1A6BAF9C" w:rsidR="00241B7F" w:rsidRDefault="00BE0FAC" w:rsidP="00782938">
          <w:pPr>
            <w:pStyle w:val="TOC1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96" w:history="1">
            <w:r w:rsidR="00241B7F" w:rsidRPr="00445DBC">
              <w:rPr>
                <w:rStyle w:val="Hyperlink"/>
                <w:noProof/>
                <w:lang w:val="en-GB"/>
              </w:rPr>
              <w:t>Test Cases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_Toc42769796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16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0BB1E889" w14:textId="75DAAD80" w:rsidR="00241B7F" w:rsidRDefault="00BE0FAC" w:rsidP="00782938">
          <w:pPr>
            <w:pStyle w:val="TOC2"/>
            <w:rPr>
              <w:rFonts w:asciiTheme="minorHAnsi" w:eastAsiaTheme="minorEastAsia" w:hAnsiTheme="minorHAnsi"/>
              <w:noProof/>
              <w:color w:val="auto"/>
              <w:lang w:eastAsia="en-AU"/>
            </w:rPr>
          </w:pPr>
          <w:hyperlink w:anchor="_Toc42769797" w:history="1">
            <w:r w:rsidR="00241B7F" w:rsidRPr="00445DBC">
              <w:rPr>
                <w:rStyle w:val="Hyperlink"/>
                <w:noProof/>
              </w:rPr>
              <w:t>Updated as of 06/06/2020</w:t>
            </w:r>
            <w:r w:rsidR="00241B7F">
              <w:rPr>
                <w:noProof/>
                <w:webHidden/>
              </w:rPr>
              <w:tab/>
            </w:r>
            <w:r w:rsidR="00241B7F">
              <w:rPr>
                <w:noProof/>
                <w:webHidden/>
              </w:rPr>
              <w:fldChar w:fldCharType="begin"/>
            </w:r>
            <w:r w:rsidR="00241B7F">
              <w:rPr>
                <w:noProof/>
                <w:webHidden/>
              </w:rPr>
              <w:instrText xml:space="preserve"> PAGEREF _Toc42769797 \h </w:instrText>
            </w:r>
            <w:r w:rsidR="00241B7F">
              <w:rPr>
                <w:noProof/>
                <w:webHidden/>
              </w:rPr>
            </w:r>
            <w:r w:rsidR="00241B7F">
              <w:rPr>
                <w:noProof/>
                <w:webHidden/>
              </w:rPr>
              <w:fldChar w:fldCharType="separate"/>
            </w:r>
            <w:r w:rsidR="00241B7F">
              <w:rPr>
                <w:noProof/>
                <w:webHidden/>
              </w:rPr>
              <w:t>16</w:t>
            </w:r>
            <w:r w:rsidR="00241B7F">
              <w:rPr>
                <w:noProof/>
                <w:webHidden/>
              </w:rPr>
              <w:fldChar w:fldCharType="end"/>
            </w:r>
          </w:hyperlink>
        </w:p>
        <w:p w14:paraId="603C5521" w14:textId="3FF9408B" w:rsidR="0076668E" w:rsidRPr="00C44023" w:rsidRDefault="0076668E" w:rsidP="00782938">
          <w:r w:rsidRPr="00C44023">
            <w:rPr>
              <w:b/>
              <w:bCs/>
              <w:noProof/>
            </w:rPr>
            <w:fldChar w:fldCharType="end"/>
          </w:r>
        </w:p>
      </w:sdtContent>
    </w:sdt>
    <w:p w14:paraId="059AC868" w14:textId="77777777" w:rsidR="0076668E" w:rsidRPr="00C44023" w:rsidRDefault="0076668E" w:rsidP="00782938">
      <w:pPr>
        <w:pStyle w:val="Heading1"/>
        <w:sectPr w:rsidR="0076668E" w:rsidRPr="00C44023" w:rsidSect="0076668E">
          <w:headerReference w:type="first" r:id="rId19"/>
          <w:footerReference w:type="first" r:id="rId20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0A1A8B65" w14:textId="26896985" w:rsidR="00B77A60" w:rsidRPr="00B77A60" w:rsidRDefault="002F67B8" w:rsidP="00782938">
      <w:pPr>
        <w:pStyle w:val="Heading1"/>
      </w:pPr>
      <w:bookmarkStart w:id="0" w:name="_Toc42769778"/>
      <w:r>
        <w:lastRenderedPageBreak/>
        <w:t>Requirements Overview</w:t>
      </w:r>
      <w:bookmarkEnd w:id="0"/>
    </w:p>
    <w:p w14:paraId="2265F251" w14:textId="1DF861C7" w:rsidR="002F67B8" w:rsidRDefault="002F67B8" w:rsidP="00782938">
      <w:pPr>
        <w:pStyle w:val="Heading2"/>
      </w:pPr>
      <w:bookmarkStart w:id="1" w:name="_Toc42769779"/>
      <w:r>
        <w:t>Current Requirements (05/06/2020)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5879"/>
        <w:gridCol w:w="1401"/>
        <w:gridCol w:w="2614"/>
      </w:tblGrid>
      <w:tr w:rsidR="00940B1A" w14:paraId="214BE333" w14:textId="77777777" w:rsidTr="00940B1A">
        <w:tc>
          <w:tcPr>
            <w:tcW w:w="562" w:type="dxa"/>
            <w:shd w:val="clear" w:color="auto" w:fill="00CC99"/>
          </w:tcPr>
          <w:p w14:paraId="0D7B6165" w14:textId="724D800B" w:rsidR="00940B1A" w:rsidRPr="00940B1A" w:rsidRDefault="00940B1A" w:rsidP="00782938">
            <w:pPr>
              <w:rPr>
                <w:lang w:val="en-US"/>
              </w:rPr>
            </w:pPr>
          </w:p>
        </w:tc>
        <w:tc>
          <w:tcPr>
            <w:tcW w:w="5879" w:type="dxa"/>
            <w:shd w:val="clear" w:color="auto" w:fill="00CC99"/>
          </w:tcPr>
          <w:p w14:paraId="51540DD9" w14:textId="64D496E4" w:rsidR="00940B1A" w:rsidRPr="00C63519" w:rsidRDefault="00940B1A" w:rsidP="00782938">
            <w:pPr>
              <w:rPr>
                <w:lang w:val="en-US"/>
              </w:rPr>
            </w:pPr>
            <w:r w:rsidRPr="00C63519">
              <w:rPr>
                <w:lang w:val="en-US"/>
              </w:rPr>
              <w:t>Requirement</w:t>
            </w:r>
          </w:p>
        </w:tc>
        <w:tc>
          <w:tcPr>
            <w:tcW w:w="1401" w:type="dxa"/>
            <w:shd w:val="clear" w:color="auto" w:fill="00CC99"/>
          </w:tcPr>
          <w:p w14:paraId="20A41EFB" w14:textId="380B1ADC" w:rsidR="00940B1A" w:rsidRPr="00C63519" w:rsidRDefault="00940B1A" w:rsidP="00782938">
            <w:pPr>
              <w:rPr>
                <w:lang w:val="en-US"/>
              </w:rPr>
            </w:pPr>
            <w:r w:rsidRPr="00C63519">
              <w:rPr>
                <w:lang w:val="en-US"/>
              </w:rPr>
              <w:t>Completed</w:t>
            </w:r>
          </w:p>
        </w:tc>
        <w:tc>
          <w:tcPr>
            <w:tcW w:w="2614" w:type="dxa"/>
            <w:shd w:val="clear" w:color="auto" w:fill="00CC99"/>
          </w:tcPr>
          <w:p w14:paraId="53453695" w14:textId="6110DBC8" w:rsidR="00940B1A" w:rsidRPr="00394F3F" w:rsidRDefault="00940B1A" w:rsidP="00782938">
            <w:pPr>
              <w:rPr>
                <w:lang w:val="en-US"/>
              </w:rPr>
            </w:pPr>
            <w:r w:rsidRPr="00394F3F">
              <w:rPr>
                <w:lang w:val="en-US"/>
              </w:rPr>
              <w:t>Comments/Reference</w:t>
            </w:r>
          </w:p>
        </w:tc>
      </w:tr>
      <w:tr w:rsidR="00940B1A" w14:paraId="0F00386F" w14:textId="77777777" w:rsidTr="00940B1A">
        <w:tc>
          <w:tcPr>
            <w:tcW w:w="562" w:type="dxa"/>
          </w:tcPr>
          <w:p w14:paraId="7757D2AC" w14:textId="167999A7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879" w:type="dxa"/>
          </w:tcPr>
          <w:p w14:paraId="12B943F5" w14:textId="71A24D80" w:rsidR="00940B1A" w:rsidRPr="00782938" w:rsidRDefault="00940B1A" w:rsidP="00782938">
            <w:r w:rsidRPr="00782938">
              <w:t>Index page contains navigation bar.</w:t>
            </w:r>
          </w:p>
          <w:p w14:paraId="7F3A04B2" w14:textId="77777777" w:rsidR="00940B1A" w:rsidRPr="00782938" w:rsidRDefault="00940B1A" w:rsidP="00782938"/>
        </w:tc>
        <w:tc>
          <w:tcPr>
            <w:tcW w:w="1401" w:type="dxa"/>
          </w:tcPr>
          <w:p w14:paraId="6FD31660" w14:textId="57C3B66A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100E4881" w14:textId="7FEE88F7" w:rsidR="00940B1A" w:rsidRPr="00696CED" w:rsidRDefault="00696CED" w:rsidP="00782938">
            <w:pPr>
              <w:rPr>
                <w:lang w:val="en-US"/>
              </w:rPr>
            </w:pPr>
            <w:r w:rsidRPr="00696CED">
              <w:rPr>
                <w:lang w:val="en-US"/>
              </w:rPr>
              <w:t>See ref 1</w:t>
            </w:r>
          </w:p>
        </w:tc>
      </w:tr>
      <w:tr w:rsidR="00940B1A" w14:paraId="614ED371" w14:textId="77777777" w:rsidTr="00940B1A">
        <w:tc>
          <w:tcPr>
            <w:tcW w:w="562" w:type="dxa"/>
          </w:tcPr>
          <w:p w14:paraId="1681BD50" w14:textId="520849F9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879" w:type="dxa"/>
          </w:tcPr>
          <w:p w14:paraId="184142F6" w14:textId="77777777" w:rsidR="00940B1A" w:rsidRPr="00940B1A" w:rsidRDefault="00940B1A" w:rsidP="00782938">
            <w:r w:rsidRPr="00940B1A">
              <w:t>Index page includes logo.</w:t>
            </w:r>
          </w:p>
          <w:p w14:paraId="0A486861" w14:textId="77777777" w:rsidR="00940B1A" w:rsidRPr="00940B1A" w:rsidRDefault="00940B1A" w:rsidP="00782938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16D8FB33" w14:textId="387E5A6F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1D29A294" w14:textId="4CBE6B1B" w:rsidR="00940B1A" w:rsidRDefault="00696CED" w:rsidP="00782938">
            <w:pPr>
              <w:rPr>
                <w:lang w:val="en-US"/>
              </w:rPr>
            </w:pPr>
            <w:r w:rsidRPr="00696CED">
              <w:rPr>
                <w:lang w:val="en-US"/>
              </w:rPr>
              <w:t xml:space="preserve">See ref </w:t>
            </w:r>
            <w:r>
              <w:rPr>
                <w:lang w:val="en-US"/>
              </w:rPr>
              <w:t>2</w:t>
            </w:r>
          </w:p>
        </w:tc>
      </w:tr>
      <w:tr w:rsidR="00940B1A" w14:paraId="1FEB4030" w14:textId="77777777" w:rsidTr="00940B1A">
        <w:tc>
          <w:tcPr>
            <w:tcW w:w="562" w:type="dxa"/>
          </w:tcPr>
          <w:p w14:paraId="2812816D" w14:textId="230AB90A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879" w:type="dxa"/>
          </w:tcPr>
          <w:p w14:paraId="3932DE69" w14:textId="77777777" w:rsidR="00940B1A" w:rsidRPr="00940B1A" w:rsidRDefault="00940B1A" w:rsidP="00782938">
            <w:r w:rsidRPr="00940B1A">
              <w:t>Movies will be categorized by genre, collections or popular.</w:t>
            </w:r>
          </w:p>
          <w:p w14:paraId="68FBF13C" w14:textId="77777777" w:rsidR="00940B1A" w:rsidRPr="00940B1A" w:rsidRDefault="00940B1A" w:rsidP="00782938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2462854E" w14:textId="78A76C27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72A0DA7F" w14:textId="2F1EB8AE" w:rsidR="00940B1A" w:rsidRPr="00696CED" w:rsidRDefault="00696CED" w:rsidP="00782938">
            <w:pPr>
              <w:rPr>
                <w:lang w:val="en-US"/>
              </w:rPr>
            </w:pPr>
            <w:r w:rsidRPr="00696CED">
              <w:rPr>
                <w:lang w:val="en-US"/>
              </w:rPr>
              <w:t>See ref 3</w:t>
            </w:r>
          </w:p>
        </w:tc>
      </w:tr>
      <w:tr w:rsidR="00940B1A" w14:paraId="7CE4159E" w14:textId="77777777" w:rsidTr="00940B1A">
        <w:tc>
          <w:tcPr>
            <w:tcW w:w="562" w:type="dxa"/>
          </w:tcPr>
          <w:p w14:paraId="1F0A2344" w14:textId="6D697777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879" w:type="dxa"/>
          </w:tcPr>
          <w:p w14:paraId="7F135726" w14:textId="77777777" w:rsidR="00940B1A" w:rsidRPr="00940B1A" w:rsidRDefault="00940B1A" w:rsidP="00782938">
            <w:r w:rsidRPr="00940B1A">
              <w:t>Popular movie titles will be numbered by most searched, in the Popular section page.</w:t>
            </w:r>
          </w:p>
          <w:p w14:paraId="62F7B986" w14:textId="77777777" w:rsidR="00940B1A" w:rsidRPr="00940B1A" w:rsidRDefault="00940B1A" w:rsidP="00782938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54953101" w14:textId="6B5C38F9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7A85DFB5" w14:textId="1ADECCBA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4</w:t>
            </w:r>
          </w:p>
        </w:tc>
      </w:tr>
      <w:tr w:rsidR="00940B1A" w14:paraId="3094E01F" w14:textId="77777777" w:rsidTr="00940B1A">
        <w:tc>
          <w:tcPr>
            <w:tcW w:w="562" w:type="dxa"/>
          </w:tcPr>
          <w:p w14:paraId="551E39C5" w14:textId="02191156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879" w:type="dxa"/>
          </w:tcPr>
          <w:p w14:paraId="039B1FA6" w14:textId="56A3B97A" w:rsidR="00940B1A" w:rsidRPr="00940B1A" w:rsidRDefault="00940B1A" w:rsidP="00782938">
            <w:pPr>
              <w:rPr>
                <w:lang w:val="en-US"/>
              </w:rPr>
            </w:pPr>
            <w:r w:rsidRPr="00940B1A">
              <w:t>Search page will contain search fields for the movie title, genre, rating and year.</w:t>
            </w:r>
          </w:p>
        </w:tc>
        <w:tc>
          <w:tcPr>
            <w:tcW w:w="1401" w:type="dxa"/>
          </w:tcPr>
          <w:p w14:paraId="7119D80D" w14:textId="2C10FDF4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29752293" w14:textId="77777777" w:rsidR="005C7BD1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5</w:t>
            </w:r>
          </w:p>
          <w:p w14:paraId="07826622" w14:textId="0892EC4D" w:rsidR="005C7BD1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Comments: Search form displays low on the screen and not in the middle.</w:t>
            </w:r>
          </w:p>
        </w:tc>
      </w:tr>
      <w:tr w:rsidR="00940B1A" w14:paraId="4AC74269" w14:textId="77777777" w:rsidTr="00940B1A">
        <w:tc>
          <w:tcPr>
            <w:tcW w:w="562" w:type="dxa"/>
          </w:tcPr>
          <w:p w14:paraId="5A66E0D3" w14:textId="16BAC286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879" w:type="dxa"/>
          </w:tcPr>
          <w:p w14:paraId="37CBD725" w14:textId="166A1308" w:rsidR="00940B1A" w:rsidRPr="00696CED" w:rsidRDefault="00940B1A" w:rsidP="00782938">
            <w:r w:rsidRPr="00940B1A">
              <w:t>Search page will display search results</w:t>
            </w:r>
            <w:r w:rsidR="00696CED">
              <w:t>.</w:t>
            </w:r>
          </w:p>
        </w:tc>
        <w:tc>
          <w:tcPr>
            <w:tcW w:w="1401" w:type="dxa"/>
          </w:tcPr>
          <w:p w14:paraId="22096DC6" w14:textId="33310811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5EC51BC5" w14:textId="2DF15BB2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6</w:t>
            </w:r>
          </w:p>
        </w:tc>
      </w:tr>
      <w:tr w:rsidR="00940B1A" w14:paraId="532E1374" w14:textId="77777777" w:rsidTr="00940B1A">
        <w:tc>
          <w:tcPr>
            <w:tcW w:w="562" w:type="dxa"/>
          </w:tcPr>
          <w:p w14:paraId="594B9AEC" w14:textId="15C53D97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879" w:type="dxa"/>
          </w:tcPr>
          <w:p w14:paraId="44833556" w14:textId="6438F29E" w:rsidR="00940B1A" w:rsidRPr="00696CED" w:rsidRDefault="00940B1A" w:rsidP="00782938">
            <w:r w:rsidRPr="00940B1A">
              <w:t xml:space="preserve">Search page will allow user to select on result movie titles which will direct them to that selected movie’s information page. </w:t>
            </w:r>
          </w:p>
        </w:tc>
        <w:tc>
          <w:tcPr>
            <w:tcW w:w="1401" w:type="dxa"/>
          </w:tcPr>
          <w:p w14:paraId="78A209C4" w14:textId="2378B93A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6A6B998F" w14:textId="77777777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7</w:t>
            </w:r>
          </w:p>
          <w:p w14:paraId="7B5DA91F" w14:textId="7220ABCC" w:rsidR="005C7BD1" w:rsidRDefault="005C7BD1" w:rsidP="00782938">
            <w:pPr>
              <w:rPr>
                <w:lang w:val="en-US"/>
              </w:rPr>
            </w:pPr>
          </w:p>
        </w:tc>
      </w:tr>
      <w:tr w:rsidR="00940B1A" w14:paraId="0B3E846E" w14:textId="77777777" w:rsidTr="00940B1A">
        <w:tc>
          <w:tcPr>
            <w:tcW w:w="562" w:type="dxa"/>
          </w:tcPr>
          <w:p w14:paraId="79201D2F" w14:textId="4AD88918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5879" w:type="dxa"/>
          </w:tcPr>
          <w:p w14:paraId="552CB75A" w14:textId="77777777" w:rsidR="00940B1A" w:rsidRPr="00940B1A" w:rsidRDefault="00940B1A" w:rsidP="00782938">
            <w:r w:rsidRPr="00940B1A">
              <w:t xml:space="preserve">Search form must allow user to search by any combination of search inputs, whether it is all search field inputs or </w:t>
            </w:r>
            <w:proofErr w:type="spellStart"/>
            <w:r w:rsidRPr="00940B1A">
              <w:t>part’s</w:t>
            </w:r>
            <w:proofErr w:type="spellEnd"/>
            <w:r w:rsidRPr="00940B1A">
              <w:t xml:space="preserve"> of.</w:t>
            </w:r>
          </w:p>
          <w:p w14:paraId="2F82E83D" w14:textId="77777777" w:rsidR="00940B1A" w:rsidRPr="00940B1A" w:rsidRDefault="00940B1A" w:rsidP="00782938">
            <w:pPr>
              <w:pStyle w:val="ListParagraph"/>
            </w:pPr>
            <w:r w:rsidRPr="00940B1A">
              <w:t>For example;</w:t>
            </w:r>
          </w:p>
          <w:p w14:paraId="4C143F41" w14:textId="77777777" w:rsidR="00940B1A" w:rsidRPr="00940B1A" w:rsidRDefault="00940B1A" w:rsidP="00782938">
            <w:pPr>
              <w:pStyle w:val="ListParagraph"/>
            </w:pPr>
            <w:r w:rsidRPr="00940B1A">
              <w:t>Title, genre, rating and year</w:t>
            </w:r>
          </w:p>
          <w:p w14:paraId="3FCB8B50" w14:textId="77777777" w:rsidR="00940B1A" w:rsidRPr="00940B1A" w:rsidRDefault="00940B1A" w:rsidP="00782938">
            <w:pPr>
              <w:pStyle w:val="ListParagraph"/>
            </w:pPr>
            <w:r w:rsidRPr="00940B1A">
              <w:t>Title, genre and year</w:t>
            </w:r>
          </w:p>
          <w:p w14:paraId="7EAC48B6" w14:textId="77777777" w:rsidR="00940B1A" w:rsidRPr="00940B1A" w:rsidRDefault="00940B1A" w:rsidP="00782938">
            <w:pPr>
              <w:pStyle w:val="ListParagraph"/>
            </w:pPr>
            <w:r w:rsidRPr="00940B1A">
              <w:t>Genre and year</w:t>
            </w:r>
          </w:p>
          <w:p w14:paraId="600C7D32" w14:textId="2486F1FE" w:rsidR="00940B1A" w:rsidRPr="00696CED" w:rsidRDefault="00940B1A" w:rsidP="00782938">
            <w:pPr>
              <w:pStyle w:val="ListParagraph"/>
            </w:pPr>
            <w:r w:rsidRPr="00940B1A">
              <w:t>Genr</w:t>
            </w:r>
            <w:r w:rsidR="00696CED">
              <w:t>e</w:t>
            </w:r>
          </w:p>
        </w:tc>
        <w:tc>
          <w:tcPr>
            <w:tcW w:w="1401" w:type="dxa"/>
          </w:tcPr>
          <w:p w14:paraId="5A2BE15F" w14:textId="15F053AB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6071DD2A" w14:textId="4CD73F18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8</w:t>
            </w:r>
          </w:p>
        </w:tc>
      </w:tr>
      <w:tr w:rsidR="005C7BD1" w14:paraId="4C582C0B" w14:textId="77777777" w:rsidTr="00940B1A">
        <w:tc>
          <w:tcPr>
            <w:tcW w:w="562" w:type="dxa"/>
          </w:tcPr>
          <w:p w14:paraId="26892F84" w14:textId="1E0712DC" w:rsidR="005C7BD1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879" w:type="dxa"/>
          </w:tcPr>
          <w:p w14:paraId="77F0B504" w14:textId="57D1E0C3" w:rsidR="005C7BD1" w:rsidRPr="00940B1A" w:rsidRDefault="00F61AA3" w:rsidP="00782938">
            <w:r>
              <w:t xml:space="preserve">If there </w:t>
            </w:r>
            <w:proofErr w:type="gramStart"/>
            <w:r>
              <w:t>is</w:t>
            </w:r>
            <w:proofErr w:type="gramEnd"/>
            <w:r>
              <w:t xml:space="preserve"> no movies within the search input details, a no results page must be shown to the user</w:t>
            </w:r>
          </w:p>
        </w:tc>
        <w:tc>
          <w:tcPr>
            <w:tcW w:w="1401" w:type="dxa"/>
          </w:tcPr>
          <w:p w14:paraId="685D4107" w14:textId="3020F887" w:rsidR="005C7BD1" w:rsidRDefault="00F61AA3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5C949D02" w14:textId="29666FED" w:rsidR="005C7BD1" w:rsidRDefault="00F61AA3" w:rsidP="00782938">
            <w:pPr>
              <w:rPr>
                <w:lang w:val="en-US"/>
              </w:rPr>
            </w:pPr>
            <w:r>
              <w:rPr>
                <w:lang w:val="en-US"/>
              </w:rPr>
              <w:t>See ref 9</w:t>
            </w:r>
          </w:p>
        </w:tc>
      </w:tr>
      <w:tr w:rsidR="00940B1A" w14:paraId="02508A2A" w14:textId="77777777" w:rsidTr="00940B1A">
        <w:tc>
          <w:tcPr>
            <w:tcW w:w="562" w:type="dxa"/>
          </w:tcPr>
          <w:p w14:paraId="786B2036" w14:textId="25D43306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5879" w:type="dxa"/>
          </w:tcPr>
          <w:p w14:paraId="40BFB6EC" w14:textId="67FE740A" w:rsidR="00940B1A" w:rsidRPr="00696CED" w:rsidRDefault="00940B1A" w:rsidP="00782938">
            <w:r w:rsidRPr="00940B1A">
              <w:t>Movie information page will include the movie poster, trailer, rating and details.</w:t>
            </w:r>
          </w:p>
        </w:tc>
        <w:tc>
          <w:tcPr>
            <w:tcW w:w="1401" w:type="dxa"/>
          </w:tcPr>
          <w:p w14:paraId="15D94697" w14:textId="4ABB6241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4B75D3F0" w14:textId="3FD21993" w:rsidR="00940B1A" w:rsidRDefault="00F61AA3" w:rsidP="00782938">
            <w:pPr>
              <w:rPr>
                <w:lang w:val="en-US"/>
              </w:rPr>
            </w:pPr>
            <w:r>
              <w:rPr>
                <w:lang w:val="en-US"/>
              </w:rPr>
              <w:t>See ref 10</w:t>
            </w:r>
          </w:p>
        </w:tc>
      </w:tr>
      <w:tr w:rsidR="00940B1A" w14:paraId="24E15326" w14:textId="77777777" w:rsidTr="00940B1A">
        <w:tc>
          <w:tcPr>
            <w:tcW w:w="562" w:type="dxa"/>
          </w:tcPr>
          <w:p w14:paraId="66D116EA" w14:textId="60824282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C7BD1">
              <w:rPr>
                <w:lang w:val="en-US"/>
              </w:rPr>
              <w:t>1</w:t>
            </w:r>
          </w:p>
        </w:tc>
        <w:tc>
          <w:tcPr>
            <w:tcW w:w="5879" w:type="dxa"/>
          </w:tcPr>
          <w:p w14:paraId="7E690EE9" w14:textId="27B68A83" w:rsidR="00940B1A" w:rsidRPr="00696CED" w:rsidRDefault="00940B1A" w:rsidP="00782938">
            <w:r w:rsidRPr="00940B1A">
              <w:t xml:space="preserve">Website must be able to adapt to multiple device screen sizes. </w:t>
            </w:r>
          </w:p>
        </w:tc>
        <w:tc>
          <w:tcPr>
            <w:tcW w:w="1401" w:type="dxa"/>
          </w:tcPr>
          <w:p w14:paraId="1F6DF3D0" w14:textId="5D85FF27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582F2D15" w14:textId="77777777" w:rsidR="00940B1A" w:rsidRDefault="00940B1A" w:rsidP="00782938">
            <w:pPr>
              <w:rPr>
                <w:lang w:val="en-US"/>
              </w:rPr>
            </w:pPr>
          </w:p>
        </w:tc>
      </w:tr>
    </w:tbl>
    <w:p w14:paraId="7EE4E353" w14:textId="7CA6BC0A" w:rsidR="00696CED" w:rsidRDefault="00696CED" w:rsidP="00782938">
      <w:pPr>
        <w:rPr>
          <w:lang w:val="en-US"/>
        </w:rPr>
      </w:pPr>
    </w:p>
    <w:p w14:paraId="2388B68F" w14:textId="77777777" w:rsidR="00696CED" w:rsidRDefault="00696CED" w:rsidP="00782938">
      <w:pPr>
        <w:rPr>
          <w:lang w:val="en-US"/>
        </w:rPr>
      </w:pPr>
      <w:r>
        <w:rPr>
          <w:lang w:val="en-US"/>
        </w:rPr>
        <w:br w:type="page"/>
      </w:r>
    </w:p>
    <w:p w14:paraId="5BF1BBC8" w14:textId="5DED2A5B" w:rsidR="005C7BD1" w:rsidRDefault="00696CED" w:rsidP="00782938">
      <w:pPr>
        <w:rPr>
          <w:lang w:val="en-US"/>
        </w:rPr>
      </w:pPr>
      <w:r>
        <w:rPr>
          <w:lang w:val="en-US"/>
        </w:rPr>
        <w:lastRenderedPageBreak/>
        <w:t>Image Reference 1</w:t>
      </w:r>
    </w:p>
    <w:p w14:paraId="6E7ED094" w14:textId="0A88B0F3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BC55B0" wp14:editId="1E81B4C4">
            <wp:extent cx="6645910" cy="3347085"/>
            <wp:effectExtent l="0" t="0" r="2540" b="5715"/>
            <wp:docPr id="23" name="Picture 2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242DC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AC66" w14:textId="0EE1CA16" w:rsidR="002F67B8" w:rsidRDefault="005C7BD1" w:rsidP="00782938">
      <w:pPr>
        <w:rPr>
          <w:lang w:val="en-US"/>
        </w:rPr>
      </w:pPr>
      <w:r>
        <w:rPr>
          <w:lang w:val="en-US"/>
        </w:rPr>
        <w:t xml:space="preserve">Image Reference </w:t>
      </w:r>
      <w:r w:rsidR="00696CED">
        <w:rPr>
          <w:lang w:val="en-US"/>
        </w:rPr>
        <w:t>2</w:t>
      </w:r>
    </w:p>
    <w:p w14:paraId="38EF261A" w14:textId="39E332B7" w:rsidR="00696CED" w:rsidRDefault="00696CED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955CF9" wp14:editId="7553B92C">
            <wp:extent cx="6645910" cy="3333115"/>
            <wp:effectExtent l="0" t="0" r="2540" b="635"/>
            <wp:docPr id="9" name="Picture 9" descr="A picture containing photo, sitting, bunch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2412F1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5FE8" w14:textId="523A2910" w:rsidR="005C7BD1" w:rsidRDefault="005C7BD1" w:rsidP="00782938">
      <w:pPr>
        <w:rPr>
          <w:lang w:val="en-US"/>
        </w:rPr>
      </w:pPr>
      <w:r>
        <w:rPr>
          <w:lang w:val="en-US"/>
        </w:rPr>
        <w:br w:type="page"/>
      </w:r>
    </w:p>
    <w:p w14:paraId="0FEE9569" w14:textId="4A6D83F3" w:rsidR="00696CED" w:rsidRDefault="00696CED" w:rsidP="00782938">
      <w:pPr>
        <w:rPr>
          <w:lang w:val="en-US"/>
        </w:rPr>
      </w:pPr>
      <w:r>
        <w:rPr>
          <w:lang w:val="en-US"/>
        </w:rPr>
        <w:lastRenderedPageBreak/>
        <w:t>Image Reference 3</w:t>
      </w:r>
    </w:p>
    <w:p w14:paraId="666BD485" w14:textId="074A6187" w:rsidR="00696CED" w:rsidRDefault="00696CED" w:rsidP="00782938">
      <w:pPr>
        <w:rPr>
          <w:lang w:val="en-US"/>
        </w:rPr>
      </w:pPr>
      <w:r>
        <w:rPr>
          <w:lang w:val="en-US"/>
        </w:rPr>
        <w:t>Genres</w:t>
      </w:r>
    </w:p>
    <w:p w14:paraId="605AE2B9" w14:textId="749DD6E7" w:rsidR="005C7BD1" w:rsidRDefault="00696CED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E0111B" wp14:editId="659FFB21">
            <wp:extent cx="3989648" cy="2000923"/>
            <wp:effectExtent l="0" t="0" r="0" b="0"/>
            <wp:docPr id="20" name="Picture 20" descr="A picture containing photo, sitting, bunch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2412F1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559" cy="20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68F3" w14:textId="73185152" w:rsidR="00696CED" w:rsidRDefault="00696CED" w:rsidP="00782938">
      <w:pPr>
        <w:rPr>
          <w:lang w:val="en-US"/>
        </w:rPr>
      </w:pPr>
      <w:r>
        <w:rPr>
          <w:lang w:val="en-US"/>
        </w:rPr>
        <w:t>Collection</w:t>
      </w:r>
    </w:p>
    <w:p w14:paraId="06F4A9E2" w14:textId="2B046469" w:rsidR="00696CED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99EAEF" wp14:editId="37B91579">
            <wp:extent cx="4059976" cy="2043953"/>
            <wp:effectExtent l="0" t="0" r="0" b="0"/>
            <wp:docPr id="22" name="Picture 22" descr="A picture containing photo, different, several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24A9CE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20" cy="205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8498" w14:textId="081CF098" w:rsidR="005C7BD1" w:rsidRDefault="005C7BD1" w:rsidP="00782938">
      <w:pPr>
        <w:rPr>
          <w:lang w:val="en-US"/>
        </w:rPr>
      </w:pPr>
      <w:r>
        <w:rPr>
          <w:lang w:val="en-US"/>
        </w:rPr>
        <w:t>Popular</w:t>
      </w:r>
    </w:p>
    <w:p w14:paraId="1CC94392" w14:textId="250CEEFE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B9AFE5" wp14:editId="7E9DB8EF">
            <wp:extent cx="4154201" cy="2097741"/>
            <wp:effectExtent l="0" t="0" r="0" b="0"/>
            <wp:docPr id="24" name="Picture 24" descr="A picture containing photo, hanging, different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24CE99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933" cy="21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FBAF" w14:textId="7194D59B" w:rsidR="005C7BD1" w:rsidRDefault="005C7BD1" w:rsidP="00782938">
      <w:pPr>
        <w:rPr>
          <w:lang w:val="en-US"/>
        </w:rPr>
      </w:pPr>
      <w:r>
        <w:rPr>
          <w:lang w:val="en-US"/>
        </w:rPr>
        <w:br w:type="page"/>
      </w:r>
    </w:p>
    <w:p w14:paraId="1DDBF6EB" w14:textId="1A9C5A3C" w:rsidR="005C7BD1" w:rsidRDefault="005C7BD1" w:rsidP="00782938">
      <w:pPr>
        <w:rPr>
          <w:lang w:val="en-US"/>
        </w:rPr>
      </w:pPr>
      <w:r>
        <w:rPr>
          <w:lang w:val="en-US"/>
        </w:rPr>
        <w:lastRenderedPageBreak/>
        <w:t>Image Reference 4</w:t>
      </w:r>
    </w:p>
    <w:p w14:paraId="5FA991C3" w14:textId="1FF574AF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E6AC69" wp14:editId="4AC53077">
            <wp:extent cx="6817151" cy="3442447"/>
            <wp:effectExtent l="0" t="0" r="3175" b="5715"/>
            <wp:docPr id="25" name="Picture 25" descr="A picture containing photo, hanging, different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24CE99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739" cy="34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EAE4" w14:textId="10EB7547" w:rsidR="005C7BD1" w:rsidRDefault="005C7BD1" w:rsidP="00782938">
      <w:pPr>
        <w:rPr>
          <w:lang w:val="en-US"/>
        </w:rPr>
      </w:pPr>
      <w:r>
        <w:rPr>
          <w:lang w:val="en-US"/>
        </w:rPr>
        <w:t>Image Reference 5</w:t>
      </w:r>
    </w:p>
    <w:p w14:paraId="33FEDF63" w14:textId="251F7845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4E2036" wp14:editId="54A50A70">
            <wp:extent cx="6645910" cy="3321050"/>
            <wp:effectExtent l="0" t="0" r="2540" b="0"/>
            <wp:docPr id="39" name="Picture 39" descr="A picture containing screenshot, sitting, black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2422E0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1129" w14:textId="77777777" w:rsidR="005C7BD1" w:rsidRDefault="005C7BD1" w:rsidP="00782938">
      <w:pPr>
        <w:rPr>
          <w:lang w:val="en-US"/>
        </w:rPr>
      </w:pPr>
      <w:r>
        <w:rPr>
          <w:lang w:val="en-US"/>
        </w:rPr>
        <w:br w:type="page"/>
      </w:r>
    </w:p>
    <w:p w14:paraId="7C0CBEAE" w14:textId="1D54B2A9" w:rsidR="005C7BD1" w:rsidRDefault="005C7BD1" w:rsidP="00782938">
      <w:pPr>
        <w:rPr>
          <w:lang w:val="en-US"/>
        </w:rPr>
      </w:pPr>
      <w:r>
        <w:rPr>
          <w:lang w:val="en-US"/>
        </w:rPr>
        <w:lastRenderedPageBreak/>
        <w:t>Image Reference 6</w:t>
      </w:r>
      <w:r>
        <w:rPr>
          <w:lang w:val="en-US"/>
        </w:rPr>
        <w:tab/>
      </w:r>
    </w:p>
    <w:p w14:paraId="5556CB2B" w14:textId="360FA28E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7BDF20" wp14:editId="2282A36A">
            <wp:extent cx="5283986" cy="2657139"/>
            <wp:effectExtent l="0" t="0" r="0" b="0"/>
            <wp:docPr id="41" name="Picture 41" descr="A picture containing screenshot, sitting, black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24F2DF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313" cy="266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7E02" w14:textId="22799E5A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349D6" wp14:editId="717BD73B">
            <wp:extent cx="5301204" cy="2639459"/>
            <wp:effectExtent l="0" t="0" r="0" b="8890"/>
            <wp:docPr id="40" name="Picture 4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24AB55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222" cy="26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517" w14:textId="2AE071D4" w:rsidR="005C7BD1" w:rsidRDefault="005C7BD1" w:rsidP="00782938">
      <w:pPr>
        <w:rPr>
          <w:lang w:val="en-US"/>
        </w:rPr>
      </w:pPr>
      <w:r>
        <w:rPr>
          <w:lang w:val="en-US"/>
        </w:rPr>
        <w:t>Image Reference 7</w:t>
      </w:r>
    </w:p>
    <w:p w14:paraId="7F7B9EAA" w14:textId="73B3DF7D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EA4AEF" wp14:editId="2ADE279F">
            <wp:extent cx="5300980" cy="2650489"/>
            <wp:effectExtent l="0" t="0" r="0" b="0"/>
            <wp:docPr id="42" name="Picture 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241661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962" cy="26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5BB5" w14:textId="0A51DC95" w:rsidR="005C7BD1" w:rsidRDefault="005C7BD1" w:rsidP="00782938">
      <w:pPr>
        <w:rPr>
          <w:lang w:val="en-US"/>
        </w:rPr>
      </w:pPr>
    </w:p>
    <w:p w14:paraId="0187ECDE" w14:textId="605608D2" w:rsidR="005C7BD1" w:rsidRDefault="005C7BD1" w:rsidP="00782938">
      <w:pPr>
        <w:rPr>
          <w:lang w:val="en-US"/>
        </w:rPr>
      </w:pPr>
      <w:r>
        <w:rPr>
          <w:lang w:val="en-US"/>
        </w:rPr>
        <w:t>Image Reference 8</w:t>
      </w:r>
    </w:p>
    <w:p w14:paraId="5F9D4AFC" w14:textId="2B62F80E" w:rsidR="005C7BD1" w:rsidRDefault="005C7BD1" w:rsidP="007829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EEA3DD" wp14:editId="12F6AE3C">
            <wp:extent cx="3254775" cy="1635162"/>
            <wp:effectExtent l="0" t="0" r="3175" b="317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243B94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07" cy="16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EB3751" wp14:editId="4AB5E65B">
            <wp:extent cx="3311329" cy="1634726"/>
            <wp:effectExtent l="0" t="0" r="3810" b="3810"/>
            <wp:docPr id="46" name="Picture 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247E2C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26" cy="165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1EA0" w14:textId="2D8D42F2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38BE42" wp14:editId="0E0196BB">
            <wp:extent cx="3254293" cy="1635853"/>
            <wp:effectExtent l="0" t="0" r="3810" b="2540"/>
            <wp:docPr id="49" name="Picture 49" descr="A picture containing screenshot, black, sitting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2471AE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680" cy="164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82422AF" wp14:editId="019D1DC5">
            <wp:extent cx="3248368" cy="1628219"/>
            <wp:effectExtent l="0" t="0" r="9525" b="0"/>
            <wp:docPr id="48" name="Picture 48" descr="A picture containing photo, hanging, different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242746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42" cy="16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9097" w14:textId="4B019A39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8186FE" wp14:editId="377687C1">
            <wp:extent cx="3322324" cy="1677670"/>
            <wp:effectExtent l="0" t="0" r="0" b="0"/>
            <wp:docPr id="52" name="Picture 52" descr="A picture containing screenshot, sitting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2448D7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681" cy="169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86D3B05" wp14:editId="7472AABE">
            <wp:extent cx="3187817" cy="1616448"/>
            <wp:effectExtent l="0" t="0" r="0" b="3175"/>
            <wp:docPr id="53" name="Picture 53" descr="A picture containing photo, many, bunch, hang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2490DD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071" cy="162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B2CE" w14:textId="7FC754BC" w:rsidR="00F61AA3" w:rsidRDefault="00F61AA3" w:rsidP="00782938">
      <w:pPr>
        <w:rPr>
          <w:lang w:val="en-US"/>
        </w:rPr>
      </w:pPr>
      <w:r>
        <w:rPr>
          <w:lang w:val="en-US"/>
        </w:rPr>
        <w:br w:type="page"/>
      </w:r>
    </w:p>
    <w:p w14:paraId="1D0AB094" w14:textId="0CB421CD" w:rsidR="00F61AA3" w:rsidRDefault="00F61AA3" w:rsidP="00782938">
      <w:pPr>
        <w:rPr>
          <w:lang w:val="en-US"/>
        </w:rPr>
      </w:pPr>
      <w:r>
        <w:rPr>
          <w:lang w:val="en-US"/>
        </w:rPr>
        <w:lastRenderedPageBreak/>
        <w:t>Image Reference 9</w:t>
      </w:r>
    </w:p>
    <w:p w14:paraId="190CEC50" w14:textId="7830694D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0EAB2A" wp14:editId="77D43AFA">
            <wp:extent cx="6645910" cy="3342005"/>
            <wp:effectExtent l="0" t="0" r="2540" b="0"/>
            <wp:docPr id="51" name="Picture 51" descr="A picture containing electronics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243AF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B7F8" w14:textId="37BB1A1F" w:rsidR="005C7BD1" w:rsidRDefault="00F61AA3" w:rsidP="00782938">
      <w:pPr>
        <w:rPr>
          <w:lang w:val="en-US"/>
        </w:rPr>
      </w:pPr>
      <w:r>
        <w:rPr>
          <w:lang w:val="en-US"/>
        </w:rPr>
        <w:t>Image Reference 10</w:t>
      </w:r>
    </w:p>
    <w:p w14:paraId="1FE5EF4E" w14:textId="1EEF0CBC" w:rsidR="00F61AA3" w:rsidRDefault="00F61AA3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4DBC3E" wp14:editId="53D5BCDA">
            <wp:extent cx="6645910" cy="3340735"/>
            <wp:effectExtent l="0" t="0" r="254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24D11A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D010" w14:textId="642CB799" w:rsidR="00F61AA3" w:rsidRDefault="00F61AA3" w:rsidP="00782938">
      <w:pPr>
        <w:rPr>
          <w:lang w:val="en-US"/>
        </w:rPr>
      </w:pPr>
      <w:r>
        <w:rPr>
          <w:lang w:val="en-US"/>
        </w:rPr>
        <w:br w:type="page"/>
      </w:r>
    </w:p>
    <w:p w14:paraId="1F7931DE" w14:textId="228C54DB" w:rsidR="00F61AA3" w:rsidRDefault="00F61AA3" w:rsidP="00782938">
      <w:pPr>
        <w:rPr>
          <w:lang w:val="en-US"/>
        </w:rPr>
      </w:pPr>
      <w:r>
        <w:rPr>
          <w:lang w:val="en-US"/>
        </w:rPr>
        <w:lastRenderedPageBreak/>
        <w:t>Image Reference 11</w:t>
      </w:r>
    </w:p>
    <w:p w14:paraId="36A83E8F" w14:textId="36BE97E5" w:rsidR="00F61AA3" w:rsidRDefault="00F61AA3" w:rsidP="00782938">
      <w:pPr>
        <w:rPr>
          <w:lang w:val="en-US"/>
        </w:rPr>
      </w:pPr>
      <w:r>
        <w:rPr>
          <w:lang w:val="en-US"/>
        </w:rPr>
        <w:t>PC Screen</w:t>
      </w:r>
    </w:p>
    <w:p w14:paraId="64E27282" w14:textId="093CE582" w:rsidR="00F61AA3" w:rsidRDefault="00F61AA3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F83ECE" wp14:editId="2131DB02">
            <wp:extent cx="6090408" cy="3054515"/>
            <wp:effectExtent l="0" t="0" r="5715" b="0"/>
            <wp:docPr id="56" name="Picture 56" descr="A picture containing photo, sitting, bunch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2412F1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593" cy="305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DFA4" w14:textId="72945E08" w:rsidR="00F61AA3" w:rsidRDefault="00F61AA3" w:rsidP="00782938">
      <w:pPr>
        <w:rPr>
          <w:lang w:val="en-US"/>
        </w:rPr>
      </w:pPr>
      <w:proofErr w:type="spellStart"/>
      <w:r>
        <w:rPr>
          <w:lang w:val="en-US"/>
        </w:rPr>
        <w:t>Iphone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Ipad</w:t>
      </w:r>
      <w:proofErr w:type="spellEnd"/>
    </w:p>
    <w:p w14:paraId="39AA074D" w14:textId="19C2D414" w:rsidR="00F61AA3" w:rsidRDefault="00F61AA3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DAC3B" wp14:editId="7CCAB609">
            <wp:extent cx="2344653" cy="3553149"/>
            <wp:effectExtent l="0" t="0" r="0" b="0"/>
            <wp:docPr id="57" name="Picture 57" descr="A picture containing photo, sitting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B243F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453" cy="35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8BAD7F7" wp14:editId="3D2D695B">
            <wp:extent cx="2925497" cy="3592276"/>
            <wp:effectExtent l="0" t="0" r="8255" b="8255"/>
            <wp:docPr id="58" name="Picture 5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24788F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646" cy="36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FDA8" w14:textId="1544ED53" w:rsidR="00294464" w:rsidRDefault="00294464" w:rsidP="00782938">
      <w:pPr>
        <w:rPr>
          <w:lang w:val="en-US"/>
        </w:rPr>
      </w:pPr>
      <w:r>
        <w:rPr>
          <w:lang w:val="en-US"/>
        </w:rPr>
        <w:br w:type="page"/>
      </w:r>
    </w:p>
    <w:p w14:paraId="10515415" w14:textId="38785023" w:rsidR="00294464" w:rsidRDefault="003B54C2" w:rsidP="00782938">
      <w:pPr>
        <w:pStyle w:val="Heading1"/>
      </w:pPr>
      <w:bookmarkStart w:id="2" w:name="_Toc42769780"/>
      <w:r>
        <w:lastRenderedPageBreak/>
        <w:t>Test Case</w:t>
      </w:r>
      <w:bookmarkEnd w:id="2"/>
      <w:r w:rsidR="005930EE">
        <w:t xml:space="preserve"> </w:t>
      </w:r>
    </w:p>
    <w:p w14:paraId="4E612FF2" w14:textId="6EA42BDA" w:rsidR="00CC31B2" w:rsidRPr="00CC31B2" w:rsidRDefault="00CC31B2" w:rsidP="00782938">
      <w:pPr>
        <w:pStyle w:val="Heading2"/>
      </w:pPr>
      <w:bookmarkStart w:id="3" w:name="_Toc42769781"/>
      <w:r>
        <w:t xml:space="preserve">Test on current user input forms and web </w:t>
      </w:r>
      <w:proofErr w:type="spellStart"/>
      <w:r>
        <w:t>multi platform</w:t>
      </w:r>
      <w:proofErr w:type="spellEnd"/>
      <w:r>
        <w:t xml:space="preserve"> display</w:t>
      </w:r>
      <w:r w:rsidR="005930EE">
        <w:t xml:space="preserve"> (05/06/2020</w:t>
      </w:r>
      <w:r w:rsidR="00394F3F">
        <w:t>)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5103"/>
        <w:gridCol w:w="1843"/>
        <w:gridCol w:w="2948"/>
      </w:tblGrid>
      <w:tr w:rsidR="003B54C2" w14:paraId="58174F39" w14:textId="77777777" w:rsidTr="00394F3F">
        <w:tc>
          <w:tcPr>
            <w:tcW w:w="562" w:type="dxa"/>
            <w:shd w:val="clear" w:color="auto" w:fill="00CC99"/>
          </w:tcPr>
          <w:p w14:paraId="619B496A" w14:textId="77777777" w:rsidR="003B54C2" w:rsidRPr="00394F3F" w:rsidRDefault="003B54C2" w:rsidP="00782938">
            <w:pPr>
              <w:rPr>
                <w:lang w:val="en-US"/>
              </w:rPr>
            </w:pPr>
          </w:p>
        </w:tc>
        <w:tc>
          <w:tcPr>
            <w:tcW w:w="5103" w:type="dxa"/>
            <w:shd w:val="clear" w:color="auto" w:fill="00CC99"/>
          </w:tcPr>
          <w:p w14:paraId="1D5C4911" w14:textId="61C82379" w:rsidR="003B54C2" w:rsidRPr="00394F3F" w:rsidRDefault="003B54C2" w:rsidP="00782938">
            <w:pPr>
              <w:rPr>
                <w:lang w:val="en-US"/>
              </w:rPr>
            </w:pPr>
            <w:r w:rsidRPr="00394F3F">
              <w:rPr>
                <w:lang w:val="en-US"/>
              </w:rPr>
              <w:t>Test Case</w:t>
            </w:r>
          </w:p>
        </w:tc>
        <w:tc>
          <w:tcPr>
            <w:tcW w:w="1843" w:type="dxa"/>
            <w:shd w:val="clear" w:color="auto" w:fill="00CC99"/>
          </w:tcPr>
          <w:p w14:paraId="786BD7AE" w14:textId="690D5390" w:rsidR="003B54C2" w:rsidRPr="00394F3F" w:rsidRDefault="003B54C2" w:rsidP="00782938">
            <w:pPr>
              <w:rPr>
                <w:lang w:val="en-US"/>
              </w:rPr>
            </w:pPr>
            <w:r w:rsidRPr="00394F3F">
              <w:rPr>
                <w:lang w:val="en-US"/>
              </w:rPr>
              <w:t>Pass/Fail</w:t>
            </w:r>
          </w:p>
        </w:tc>
        <w:tc>
          <w:tcPr>
            <w:tcW w:w="2948" w:type="dxa"/>
            <w:shd w:val="clear" w:color="auto" w:fill="00CC99"/>
          </w:tcPr>
          <w:p w14:paraId="5C3E2B7D" w14:textId="633E0E12" w:rsidR="003B54C2" w:rsidRPr="00394F3F" w:rsidRDefault="003B54C2" w:rsidP="00782938">
            <w:pPr>
              <w:rPr>
                <w:lang w:val="en-US"/>
              </w:rPr>
            </w:pPr>
            <w:r w:rsidRPr="00394F3F">
              <w:rPr>
                <w:lang w:val="en-US"/>
              </w:rPr>
              <w:t>Comments</w:t>
            </w:r>
          </w:p>
        </w:tc>
      </w:tr>
      <w:tr w:rsidR="003B54C2" w14:paraId="08846A94" w14:textId="77777777" w:rsidTr="00E479D1">
        <w:tc>
          <w:tcPr>
            <w:tcW w:w="562" w:type="dxa"/>
          </w:tcPr>
          <w:p w14:paraId="11471E5E" w14:textId="66D3F09A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3" w:type="dxa"/>
          </w:tcPr>
          <w:p w14:paraId="7064BBC3" w14:textId="6B8A9F7A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Search form searches movies with all inputs filled</w:t>
            </w:r>
          </w:p>
        </w:tc>
        <w:tc>
          <w:tcPr>
            <w:tcW w:w="1843" w:type="dxa"/>
          </w:tcPr>
          <w:p w14:paraId="638409D8" w14:textId="575824DA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5B7A93C9" w14:textId="77777777" w:rsidR="003B54C2" w:rsidRDefault="003B54C2" w:rsidP="00782938">
            <w:pPr>
              <w:rPr>
                <w:lang w:val="en-US"/>
              </w:rPr>
            </w:pPr>
          </w:p>
        </w:tc>
      </w:tr>
      <w:tr w:rsidR="003B54C2" w14:paraId="6AF5A34C" w14:textId="77777777" w:rsidTr="00E479D1">
        <w:tc>
          <w:tcPr>
            <w:tcW w:w="562" w:type="dxa"/>
          </w:tcPr>
          <w:p w14:paraId="5AF95A19" w14:textId="3ED95A75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103" w:type="dxa"/>
          </w:tcPr>
          <w:p w14:paraId="2B0262FA" w14:textId="40377295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Search form searches movies with either fields filled</w:t>
            </w:r>
          </w:p>
        </w:tc>
        <w:tc>
          <w:tcPr>
            <w:tcW w:w="1843" w:type="dxa"/>
          </w:tcPr>
          <w:p w14:paraId="159BC7E5" w14:textId="6CEF9BFF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14506314" w14:textId="77777777" w:rsidR="003B54C2" w:rsidRDefault="003B54C2" w:rsidP="00782938">
            <w:pPr>
              <w:rPr>
                <w:lang w:val="en-US"/>
              </w:rPr>
            </w:pPr>
          </w:p>
        </w:tc>
      </w:tr>
      <w:tr w:rsidR="003B54C2" w14:paraId="048471B7" w14:textId="77777777" w:rsidTr="00E479D1">
        <w:tc>
          <w:tcPr>
            <w:tcW w:w="562" w:type="dxa"/>
          </w:tcPr>
          <w:p w14:paraId="6C867AD1" w14:textId="337010D3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103" w:type="dxa"/>
          </w:tcPr>
          <w:p w14:paraId="7E228674" w14:textId="35A5705E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 xml:space="preserve">Search form displays “no results” to user if there </w:t>
            </w:r>
            <w:proofErr w:type="gramStart"/>
            <w:r>
              <w:rPr>
                <w:lang w:val="en-US"/>
              </w:rPr>
              <w:t>is</w:t>
            </w:r>
            <w:proofErr w:type="gramEnd"/>
            <w:r>
              <w:rPr>
                <w:lang w:val="en-US"/>
              </w:rPr>
              <w:t xml:space="preserve"> no movies that match search criteria </w:t>
            </w:r>
          </w:p>
        </w:tc>
        <w:tc>
          <w:tcPr>
            <w:tcW w:w="1843" w:type="dxa"/>
          </w:tcPr>
          <w:p w14:paraId="0D8D0AF4" w14:textId="67A02B3A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76E9DB06" w14:textId="77777777" w:rsidR="003B54C2" w:rsidRDefault="003B54C2" w:rsidP="00782938">
            <w:pPr>
              <w:rPr>
                <w:lang w:val="en-US"/>
              </w:rPr>
            </w:pPr>
          </w:p>
        </w:tc>
      </w:tr>
      <w:tr w:rsidR="003B54C2" w14:paraId="2E7B790E" w14:textId="77777777" w:rsidTr="00E479D1">
        <w:tc>
          <w:tcPr>
            <w:tcW w:w="562" w:type="dxa"/>
          </w:tcPr>
          <w:p w14:paraId="680B28C2" w14:textId="6D422BB7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103" w:type="dxa"/>
          </w:tcPr>
          <w:p w14:paraId="0F278BEC" w14:textId="760667CE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Web application displays correctly on PC screen</w:t>
            </w:r>
          </w:p>
        </w:tc>
        <w:tc>
          <w:tcPr>
            <w:tcW w:w="1843" w:type="dxa"/>
          </w:tcPr>
          <w:p w14:paraId="7B2F905B" w14:textId="4553A5BA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6AC1F907" w14:textId="77777777" w:rsidR="003B54C2" w:rsidRDefault="003B54C2" w:rsidP="00782938">
            <w:pPr>
              <w:rPr>
                <w:lang w:val="en-US"/>
              </w:rPr>
            </w:pPr>
          </w:p>
        </w:tc>
      </w:tr>
      <w:tr w:rsidR="003B54C2" w14:paraId="797705AE" w14:textId="77777777" w:rsidTr="00E479D1">
        <w:tc>
          <w:tcPr>
            <w:tcW w:w="562" w:type="dxa"/>
          </w:tcPr>
          <w:p w14:paraId="51DFDD0F" w14:textId="1E940D1C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103" w:type="dxa"/>
          </w:tcPr>
          <w:p w14:paraId="14307386" w14:textId="448AD221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Web application displays correctly on android devices</w:t>
            </w:r>
          </w:p>
        </w:tc>
        <w:tc>
          <w:tcPr>
            <w:tcW w:w="1843" w:type="dxa"/>
          </w:tcPr>
          <w:p w14:paraId="21CCA4D0" w14:textId="208BE2B4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Issues to be fixed</w:t>
            </w:r>
          </w:p>
        </w:tc>
        <w:tc>
          <w:tcPr>
            <w:tcW w:w="2948" w:type="dxa"/>
          </w:tcPr>
          <w:p w14:paraId="11AAF485" w14:textId="77777777" w:rsidR="003B54C2" w:rsidRPr="00CC31B2" w:rsidRDefault="00E479D1" w:rsidP="00782938">
            <w:pPr>
              <w:rPr>
                <w:lang w:val="en-US"/>
              </w:rPr>
            </w:pPr>
            <w:r w:rsidRPr="00CC31B2">
              <w:rPr>
                <w:lang w:val="en-US"/>
              </w:rPr>
              <w:t>All pages display correctly on device, only issue is on the charts page, the genre titles are squished to the left.</w:t>
            </w:r>
          </w:p>
          <w:p w14:paraId="42DB7DD4" w14:textId="5CD4F431" w:rsidR="00E479D1" w:rsidRPr="00CC31B2" w:rsidRDefault="00E479D1" w:rsidP="00782938">
            <w:pPr>
              <w:rPr>
                <w:lang w:val="en-US"/>
              </w:rPr>
            </w:pPr>
            <w:r w:rsidRPr="00CC31B2">
              <w:rPr>
                <w:lang w:val="en-US"/>
              </w:rPr>
              <w:t>See Image Ref 1</w:t>
            </w:r>
          </w:p>
        </w:tc>
      </w:tr>
      <w:tr w:rsidR="003B54C2" w14:paraId="7BE3CAAA" w14:textId="77777777" w:rsidTr="00E479D1">
        <w:tc>
          <w:tcPr>
            <w:tcW w:w="562" w:type="dxa"/>
          </w:tcPr>
          <w:p w14:paraId="6621D1FB" w14:textId="30C7A7F1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103" w:type="dxa"/>
          </w:tcPr>
          <w:p w14:paraId="3A816812" w14:textId="4D9BB129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 xml:space="preserve">Web application displays correctly on </w:t>
            </w:r>
            <w:proofErr w:type="spellStart"/>
            <w:r>
              <w:rPr>
                <w:lang w:val="en-US"/>
              </w:rPr>
              <w:t>Iphone</w:t>
            </w:r>
            <w:proofErr w:type="spellEnd"/>
            <w:r>
              <w:rPr>
                <w:lang w:val="en-US"/>
              </w:rPr>
              <w:t xml:space="preserve"> devices</w:t>
            </w:r>
          </w:p>
        </w:tc>
        <w:tc>
          <w:tcPr>
            <w:tcW w:w="1843" w:type="dxa"/>
          </w:tcPr>
          <w:p w14:paraId="118244DF" w14:textId="2F9097A2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Issues to be fixed</w:t>
            </w:r>
          </w:p>
        </w:tc>
        <w:tc>
          <w:tcPr>
            <w:tcW w:w="2948" w:type="dxa"/>
          </w:tcPr>
          <w:p w14:paraId="4A86A37A" w14:textId="77777777" w:rsidR="00E479D1" w:rsidRPr="00CC31B2" w:rsidRDefault="00E479D1" w:rsidP="00782938">
            <w:pPr>
              <w:rPr>
                <w:lang w:val="en-US"/>
              </w:rPr>
            </w:pPr>
            <w:r w:rsidRPr="00CC31B2">
              <w:rPr>
                <w:lang w:val="en-US"/>
              </w:rPr>
              <w:t>All pages display correctly on device, only issue is on the charts page, the genre titles are squished to the left.</w:t>
            </w:r>
          </w:p>
          <w:p w14:paraId="4D98D9AE" w14:textId="1367CC19" w:rsidR="003B54C2" w:rsidRPr="00CC31B2" w:rsidRDefault="00E479D1" w:rsidP="00782938">
            <w:pPr>
              <w:rPr>
                <w:lang w:val="en-US"/>
              </w:rPr>
            </w:pPr>
            <w:r w:rsidRPr="00CC31B2">
              <w:rPr>
                <w:lang w:val="en-US"/>
              </w:rPr>
              <w:t>See Image Ref 2</w:t>
            </w:r>
          </w:p>
        </w:tc>
      </w:tr>
      <w:tr w:rsidR="003B54C2" w14:paraId="7B10EF5F" w14:textId="77777777" w:rsidTr="00E479D1">
        <w:tc>
          <w:tcPr>
            <w:tcW w:w="562" w:type="dxa"/>
          </w:tcPr>
          <w:p w14:paraId="6CE2CF85" w14:textId="768287F0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103" w:type="dxa"/>
          </w:tcPr>
          <w:p w14:paraId="54401395" w14:textId="082F003A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Web application displays correctly on tablets/</w:t>
            </w:r>
            <w:proofErr w:type="spellStart"/>
            <w:r>
              <w:rPr>
                <w:lang w:val="en-US"/>
              </w:rPr>
              <w:t>Ipads</w:t>
            </w:r>
            <w:proofErr w:type="spellEnd"/>
          </w:p>
        </w:tc>
        <w:tc>
          <w:tcPr>
            <w:tcW w:w="1843" w:type="dxa"/>
          </w:tcPr>
          <w:p w14:paraId="393C151E" w14:textId="12722724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5102FF82" w14:textId="18C1351F" w:rsidR="003B54C2" w:rsidRDefault="003B54C2" w:rsidP="00782938">
            <w:pPr>
              <w:rPr>
                <w:lang w:val="en-US"/>
              </w:rPr>
            </w:pPr>
          </w:p>
        </w:tc>
      </w:tr>
    </w:tbl>
    <w:p w14:paraId="1A9129CD" w14:textId="4DFD5EBC" w:rsidR="00E479D1" w:rsidRDefault="00E479D1" w:rsidP="00782938">
      <w:pPr>
        <w:rPr>
          <w:lang w:val="en-US"/>
        </w:rPr>
      </w:pPr>
    </w:p>
    <w:p w14:paraId="0C283428" w14:textId="411D9915" w:rsidR="00E479D1" w:rsidRDefault="00E479D1" w:rsidP="00782938">
      <w:pPr>
        <w:rPr>
          <w:lang w:val="en-US"/>
        </w:rPr>
      </w:pPr>
      <w:r>
        <w:rPr>
          <w:lang w:val="en-US"/>
        </w:rPr>
        <w:t xml:space="preserve">Image Reference 1 </w:t>
      </w:r>
      <w:r>
        <w:rPr>
          <w:lang w:val="en-US"/>
        </w:rPr>
        <w:tab/>
      </w:r>
      <w:r>
        <w:rPr>
          <w:lang w:val="en-US"/>
        </w:rPr>
        <w:tab/>
        <w:t>Image Reference 2</w:t>
      </w:r>
    </w:p>
    <w:p w14:paraId="441E6BF8" w14:textId="473864E5" w:rsidR="00E479D1" w:rsidRDefault="00E479D1" w:rsidP="007829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0A33E8" wp14:editId="14A9DE11">
            <wp:extent cx="2039205" cy="3467588"/>
            <wp:effectExtent l="0" t="0" r="0" b="0"/>
            <wp:docPr id="59" name="Picture 59" descr="A black sign with white text 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24734F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76" cy="34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29D4C9A7" wp14:editId="4F185FB1">
            <wp:extent cx="2132901" cy="3487920"/>
            <wp:effectExtent l="0" t="0" r="1270" b="0"/>
            <wp:docPr id="60" name="Picture 6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B2450C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021" cy="349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60D" w14:textId="6CDB195B" w:rsidR="005930EE" w:rsidRDefault="005930EE" w:rsidP="00782938">
      <w:pPr>
        <w:rPr>
          <w:lang w:val="en-US"/>
        </w:rPr>
      </w:pPr>
      <w:r>
        <w:rPr>
          <w:lang w:val="en-US"/>
        </w:rPr>
        <w:br w:type="page"/>
      </w:r>
    </w:p>
    <w:p w14:paraId="2C68A2FC" w14:textId="02BC78FD" w:rsidR="005930EE" w:rsidRDefault="005930EE" w:rsidP="00782938">
      <w:pPr>
        <w:pStyle w:val="Heading1"/>
      </w:pPr>
      <w:bookmarkStart w:id="4" w:name="_Toc42769782"/>
      <w:r>
        <w:lastRenderedPageBreak/>
        <w:t>Updated Client Requirements</w:t>
      </w:r>
      <w:bookmarkEnd w:id="4"/>
    </w:p>
    <w:p w14:paraId="35691A8A" w14:textId="146F2811" w:rsidR="005930EE" w:rsidRDefault="005930EE" w:rsidP="00782938">
      <w:pPr>
        <w:pStyle w:val="Heading2"/>
      </w:pPr>
      <w:bookmarkStart w:id="5" w:name="_Toc42769783"/>
      <w:r>
        <w:t>Client meeting overview (05-06-2020)</w:t>
      </w:r>
      <w:bookmarkEnd w:id="5"/>
    </w:p>
    <w:p w14:paraId="4D4977DE" w14:textId="551D57AE" w:rsidR="00DB1608" w:rsidRDefault="00DB1608" w:rsidP="00782938">
      <w:pPr>
        <w:pStyle w:val="Heading3"/>
      </w:pPr>
      <w:bookmarkStart w:id="6" w:name="_Toc42769784"/>
      <w:r>
        <w:t>Updated Client Requirements</w:t>
      </w:r>
      <w:bookmarkEnd w:id="6"/>
    </w:p>
    <w:p w14:paraId="317B05B2" w14:textId="6FDEF369" w:rsidR="00DB1608" w:rsidRDefault="00DB1608" w:rsidP="0078293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monthly newsletter and burst newsletter subscription</w:t>
      </w:r>
    </w:p>
    <w:p w14:paraId="572CF363" w14:textId="7BE5BF34" w:rsidR="00DB1608" w:rsidRDefault="00DB1608" w:rsidP="0078293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Admin page that allows admin to view all users subscribed and allows to remove when users opt to unsubscribe. </w:t>
      </w:r>
    </w:p>
    <w:p w14:paraId="6341F413" w14:textId="2D385BA0" w:rsidR="00DB1608" w:rsidRDefault="00DB1608" w:rsidP="00782938">
      <w:pPr>
        <w:rPr>
          <w:lang w:val="en-US"/>
        </w:rPr>
      </w:pPr>
      <w:r>
        <w:rPr>
          <w:lang w:val="en-US"/>
        </w:rPr>
        <w:t>From the given two new client requirements for the movie database project, the following requirements will be added.</w:t>
      </w:r>
    </w:p>
    <w:p w14:paraId="1D9998B7" w14:textId="10C400FD" w:rsidR="00DB1608" w:rsidRDefault="00DB1608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Users will be directed to a subscribe page when they click on the subscribe tab</w:t>
      </w:r>
    </w:p>
    <w:p w14:paraId="4A66B4D7" w14:textId="100BE7E3" w:rsidR="00DB1608" w:rsidRDefault="00DB1608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Users will </w:t>
      </w:r>
      <w:r w:rsidR="000241B6">
        <w:rPr>
          <w:lang w:val="en-US"/>
        </w:rPr>
        <w:t xml:space="preserve">be </w:t>
      </w:r>
      <w:r>
        <w:rPr>
          <w:lang w:val="en-US"/>
        </w:rPr>
        <w:t xml:space="preserve">asked for </w:t>
      </w:r>
      <w:r w:rsidR="000241B6">
        <w:rPr>
          <w:lang w:val="en-US"/>
        </w:rPr>
        <w:t xml:space="preserve">their </w:t>
      </w:r>
      <w:r>
        <w:rPr>
          <w:lang w:val="en-US"/>
        </w:rPr>
        <w:t xml:space="preserve">full name, email and the option to select monthly, burst or both </w:t>
      </w:r>
      <w:r w:rsidR="000241B6">
        <w:rPr>
          <w:lang w:val="en-US"/>
        </w:rPr>
        <w:t xml:space="preserve">when they submit their subscription details. </w:t>
      </w:r>
    </w:p>
    <w:p w14:paraId="01538BCE" w14:textId="559E6DF2" w:rsidR="000241B6" w:rsidRDefault="000241B6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Database must be able to accept all email varieties, </w:t>
      </w:r>
      <w:proofErr w:type="spellStart"/>
      <w:r>
        <w:rPr>
          <w:lang w:val="en-US"/>
        </w:rPr>
        <w:t>e.g</w:t>
      </w:r>
      <w:proofErr w:type="spellEnd"/>
      <w:r>
        <w:rPr>
          <w:lang w:val="en-US"/>
        </w:rPr>
        <w:t xml:space="preserve"> Hotmail, </w:t>
      </w:r>
      <w:proofErr w:type="spellStart"/>
      <w:r>
        <w:rPr>
          <w:lang w:val="en-US"/>
        </w:rPr>
        <w:t>gmail</w:t>
      </w:r>
      <w:proofErr w:type="spellEnd"/>
      <w:r>
        <w:rPr>
          <w:lang w:val="en-US"/>
        </w:rPr>
        <w:t>, outlook, etc.</w:t>
      </w:r>
    </w:p>
    <w:p w14:paraId="39ECB81A" w14:textId="2211C392" w:rsidR="000241B6" w:rsidRDefault="000241B6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Users are able to unsubscribe to the newsletter, which just requires their email address.</w:t>
      </w:r>
    </w:p>
    <w:p w14:paraId="1E886E37" w14:textId="53B6E16D" w:rsidR="000241B6" w:rsidRDefault="000241B6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When a user submits to unsubscribe, an email will be sent out to the admin email that informs that this user wants to unsubscribe.</w:t>
      </w:r>
    </w:p>
    <w:p w14:paraId="29F2F069" w14:textId="5C01863B" w:rsidR="000241B6" w:rsidRDefault="000241B6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the movie database webpage, there will be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admin page that only allows the admin to see the current subscriptions and allows to delete members when admin receives the unsubscribe email.</w:t>
      </w:r>
    </w:p>
    <w:p w14:paraId="41877141" w14:textId="55C69CAF" w:rsidR="00E74381" w:rsidRDefault="00E74381" w:rsidP="00782938">
      <w:pPr>
        <w:rPr>
          <w:lang w:val="en-US"/>
        </w:rPr>
      </w:pPr>
      <w:r>
        <w:rPr>
          <w:lang w:val="en-US"/>
        </w:rPr>
        <w:br w:type="page"/>
      </w:r>
    </w:p>
    <w:p w14:paraId="3F75B898" w14:textId="5A962300" w:rsidR="00337CB7" w:rsidRPr="00E74381" w:rsidRDefault="00CA157B" w:rsidP="00782938">
      <w:pPr>
        <w:pStyle w:val="Heading1"/>
      </w:pPr>
      <w:bookmarkStart w:id="7" w:name="_Toc42769785"/>
      <w:r>
        <w:lastRenderedPageBreak/>
        <w:t>U</w:t>
      </w:r>
      <w:r w:rsidR="00E74381">
        <w:t>ser interface Design mock up</w:t>
      </w:r>
      <w:bookmarkEnd w:id="7"/>
      <w:r w:rsidR="00E74381">
        <w:t xml:space="preserve"> </w:t>
      </w:r>
    </w:p>
    <w:p w14:paraId="166B5884" w14:textId="124ACF1B" w:rsidR="00DB1608" w:rsidRDefault="00217E97" w:rsidP="00782938">
      <w:pPr>
        <w:pStyle w:val="Heading2"/>
      </w:pPr>
      <w:bookmarkStart w:id="8" w:name="_Toc42769786"/>
      <w:r>
        <w:t>User Subscribe Page</w:t>
      </w:r>
      <w:bookmarkEnd w:id="8"/>
      <w:r>
        <w:t xml:space="preserve"> </w:t>
      </w:r>
    </w:p>
    <w:p w14:paraId="5AF800BF" w14:textId="5AFA0C07" w:rsidR="00217E97" w:rsidRDefault="00217E97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01764F" wp14:editId="7D823FA9">
            <wp:extent cx="5529134" cy="38481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1C27E0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357" cy="385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8E93" w14:textId="4FC7A0D7" w:rsidR="00C412A6" w:rsidRDefault="00C412A6" w:rsidP="00782938">
      <w:pPr>
        <w:pStyle w:val="Heading2"/>
      </w:pPr>
      <w:bookmarkStart w:id="9" w:name="_Toc42769787"/>
      <w:r>
        <w:t>Admin Login Page</w:t>
      </w:r>
      <w:bookmarkEnd w:id="9"/>
    </w:p>
    <w:p w14:paraId="239C75FC" w14:textId="55877832" w:rsidR="00C412A6" w:rsidRDefault="00C412A6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DB6AF6" wp14:editId="1C940B72">
            <wp:extent cx="5591313" cy="3992880"/>
            <wp:effectExtent l="0" t="0" r="9525" b="762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1C8F69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296" cy="39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8D80" w14:textId="585BE111" w:rsidR="00C412A6" w:rsidRDefault="00C412A6" w:rsidP="00782938">
      <w:pPr>
        <w:rPr>
          <w:lang w:val="en-US"/>
        </w:rPr>
      </w:pPr>
      <w:r>
        <w:rPr>
          <w:lang w:val="en-US"/>
        </w:rPr>
        <w:br w:type="page"/>
      </w:r>
    </w:p>
    <w:p w14:paraId="57D62928" w14:textId="6FE42A8D" w:rsidR="00C412A6" w:rsidRDefault="00C412A6" w:rsidP="00782938">
      <w:pPr>
        <w:pStyle w:val="Heading2"/>
      </w:pPr>
      <w:bookmarkStart w:id="10" w:name="_Toc42769788"/>
      <w:r>
        <w:lastRenderedPageBreak/>
        <w:t>Admin Page</w:t>
      </w:r>
      <w:r w:rsidR="00380B5C">
        <w:t xml:space="preserve"> – Main Dashboard</w:t>
      </w:r>
      <w:bookmarkEnd w:id="10"/>
    </w:p>
    <w:p w14:paraId="64FF8614" w14:textId="4B20F4A8" w:rsidR="00380B5C" w:rsidRDefault="00380B5C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918F4" wp14:editId="5C81F910">
            <wp:extent cx="5783580" cy="4153390"/>
            <wp:effectExtent l="0" t="0" r="762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1CA01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03" cy="41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9C5C" w14:textId="3930C937" w:rsidR="00380B5C" w:rsidRDefault="00380B5C" w:rsidP="00782938">
      <w:pPr>
        <w:pStyle w:val="Heading2"/>
      </w:pPr>
      <w:bookmarkStart w:id="11" w:name="_Toc42769789"/>
      <w:r>
        <w:t>Movie Database Table</w:t>
      </w:r>
      <w:bookmarkEnd w:id="11"/>
    </w:p>
    <w:p w14:paraId="462FC192" w14:textId="189D4917" w:rsidR="00380B5C" w:rsidRDefault="00380B5C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FAB5C9" wp14:editId="18BE7E76">
            <wp:extent cx="5783580" cy="4124655"/>
            <wp:effectExtent l="0" t="0" r="7620" b="952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1C4DB4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331" cy="412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9EEA" w14:textId="22AE3D43" w:rsidR="00380B5C" w:rsidRDefault="005F5EDB" w:rsidP="00782938">
      <w:pPr>
        <w:pStyle w:val="Heading2"/>
      </w:pPr>
      <w:bookmarkStart w:id="12" w:name="_Toc42769790"/>
      <w:r>
        <w:lastRenderedPageBreak/>
        <w:t>Subscriber List &amp; Remove from Subscription page</w:t>
      </w:r>
      <w:bookmarkEnd w:id="12"/>
    </w:p>
    <w:p w14:paraId="14329694" w14:textId="1D6E7E75" w:rsidR="00380B5C" w:rsidRDefault="00380B5C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131CEC" wp14:editId="3E476FFB">
            <wp:extent cx="5867673" cy="416052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1C2CD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265" cy="41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B9E0" w14:textId="0094DE96" w:rsidR="005F5EDB" w:rsidRDefault="005F5EDB" w:rsidP="00782938">
      <w:pPr>
        <w:pStyle w:val="Heading2"/>
      </w:pPr>
      <w:bookmarkStart w:id="13" w:name="_Toc42769791"/>
      <w:r>
        <w:t>Add Movie to Database Page</w:t>
      </w:r>
      <w:bookmarkEnd w:id="13"/>
    </w:p>
    <w:p w14:paraId="48E7AE9E" w14:textId="784CB633" w:rsidR="005F5EDB" w:rsidRDefault="005F5EDB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32539A" wp14:editId="07C5B372">
            <wp:extent cx="5807680" cy="4122420"/>
            <wp:effectExtent l="0" t="0" r="3175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1C1227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243" cy="41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3296" w14:textId="3E75ABBE" w:rsidR="002F5EAF" w:rsidRDefault="002F5EAF" w:rsidP="00782938">
      <w:pPr>
        <w:pStyle w:val="Heading1"/>
      </w:pPr>
      <w:bookmarkStart w:id="14" w:name="_Toc42625351"/>
      <w:bookmarkStart w:id="15" w:name="_Toc42769792"/>
      <w:r>
        <w:lastRenderedPageBreak/>
        <w:t>Business Requirements</w:t>
      </w:r>
      <w:bookmarkEnd w:id="14"/>
      <w:bookmarkEnd w:id="15"/>
    </w:p>
    <w:p w14:paraId="41D6BE2A" w14:textId="02DD1D75" w:rsidR="00180583" w:rsidRDefault="00180583" w:rsidP="00782938">
      <w:pPr>
        <w:pStyle w:val="Heading2"/>
      </w:pPr>
      <w:bookmarkStart w:id="16" w:name="_Toc42769793"/>
      <w:r>
        <w:t>Updated as of 06/06/2020</w:t>
      </w:r>
      <w:bookmarkEnd w:id="16"/>
    </w:p>
    <w:p w14:paraId="64804A8B" w14:textId="77777777" w:rsidR="00180583" w:rsidRPr="00180583" w:rsidRDefault="00180583" w:rsidP="00782938">
      <w:pPr>
        <w:rPr>
          <w:lang w:val="en-US"/>
        </w:rPr>
      </w:pPr>
    </w:p>
    <w:p w14:paraId="5611A405" w14:textId="77777777" w:rsidR="002F5EAF" w:rsidRPr="004F17F7" w:rsidRDefault="002F5EAF" w:rsidP="00782938">
      <w:r>
        <w:t>The below table defines the business requirements for the current sprint.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466"/>
        <w:gridCol w:w="6601"/>
      </w:tblGrid>
      <w:tr w:rsidR="002F5EAF" w:rsidRPr="002A5E53" w14:paraId="4637B140" w14:textId="77777777" w:rsidTr="00C63519">
        <w:tc>
          <w:tcPr>
            <w:tcW w:w="2466" w:type="dxa"/>
            <w:shd w:val="clear" w:color="auto" w:fill="00CC99"/>
          </w:tcPr>
          <w:p w14:paraId="7DCE337F" w14:textId="77777777" w:rsidR="002F5EAF" w:rsidRPr="004F17F7" w:rsidRDefault="002F5EAF" w:rsidP="00782938">
            <w:r w:rsidRPr="004F17F7">
              <w:t>Code</w:t>
            </w:r>
          </w:p>
        </w:tc>
        <w:tc>
          <w:tcPr>
            <w:tcW w:w="6601" w:type="dxa"/>
            <w:shd w:val="clear" w:color="auto" w:fill="00CC99"/>
          </w:tcPr>
          <w:p w14:paraId="6A9A8D9D" w14:textId="77777777" w:rsidR="002F5EAF" w:rsidRPr="004F17F7" w:rsidRDefault="002F5EAF" w:rsidP="00782938">
            <w:r w:rsidRPr="004F17F7">
              <w:t>Requirement Description</w:t>
            </w:r>
          </w:p>
        </w:tc>
      </w:tr>
      <w:tr w:rsidR="002F5EAF" w14:paraId="7E1BFC3C" w14:textId="77777777" w:rsidTr="00394F3F">
        <w:tc>
          <w:tcPr>
            <w:tcW w:w="2466" w:type="dxa"/>
          </w:tcPr>
          <w:p w14:paraId="6197CFB2" w14:textId="77777777" w:rsidR="002F5EAF" w:rsidRDefault="002F5EAF" w:rsidP="00782938">
            <w:r>
              <w:t>BR1</w:t>
            </w:r>
          </w:p>
        </w:tc>
        <w:tc>
          <w:tcPr>
            <w:tcW w:w="6601" w:type="dxa"/>
          </w:tcPr>
          <w:p w14:paraId="1807CBA3" w14:textId="77777777" w:rsidR="002F5EAF" w:rsidRDefault="002F5EAF" w:rsidP="00782938">
            <w:r>
              <w:t>The website must contain a member’s signup page which adds members to the database.</w:t>
            </w:r>
          </w:p>
        </w:tc>
      </w:tr>
      <w:tr w:rsidR="002F5EAF" w14:paraId="26F41F2F" w14:textId="77777777" w:rsidTr="00394F3F">
        <w:tc>
          <w:tcPr>
            <w:tcW w:w="2466" w:type="dxa"/>
          </w:tcPr>
          <w:p w14:paraId="12A889B4" w14:textId="77777777" w:rsidR="002F5EAF" w:rsidRDefault="002F5EAF" w:rsidP="00782938">
            <w:r>
              <w:t>BR2</w:t>
            </w:r>
          </w:p>
        </w:tc>
        <w:tc>
          <w:tcPr>
            <w:tcW w:w="6601" w:type="dxa"/>
          </w:tcPr>
          <w:p w14:paraId="66B77443" w14:textId="77777777" w:rsidR="002F5EAF" w:rsidRDefault="002F5EAF" w:rsidP="00782938">
            <w:r>
              <w:t>Selection of monthly notifications.</w:t>
            </w:r>
          </w:p>
        </w:tc>
      </w:tr>
      <w:tr w:rsidR="002F5EAF" w14:paraId="19C382C0" w14:textId="77777777" w:rsidTr="00394F3F">
        <w:tc>
          <w:tcPr>
            <w:tcW w:w="2466" w:type="dxa"/>
          </w:tcPr>
          <w:p w14:paraId="7E5D16AD" w14:textId="77777777" w:rsidR="002F5EAF" w:rsidRDefault="002F5EAF" w:rsidP="00782938">
            <w:r>
              <w:t>BR3</w:t>
            </w:r>
          </w:p>
        </w:tc>
        <w:tc>
          <w:tcPr>
            <w:tcW w:w="6601" w:type="dxa"/>
          </w:tcPr>
          <w:p w14:paraId="543BEB6C" w14:textId="77777777" w:rsidR="002F5EAF" w:rsidRDefault="002F5EAF" w:rsidP="00782938">
            <w:r>
              <w:t>Selection of burst notifications.</w:t>
            </w:r>
          </w:p>
        </w:tc>
      </w:tr>
      <w:tr w:rsidR="002F5EAF" w14:paraId="4215A43B" w14:textId="77777777" w:rsidTr="00394F3F">
        <w:tc>
          <w:tcPr>
            <w:tcW w:w="2466" w:type="dxa"/>
          </w:tcPr>
          <w:p w14:paraId="7C7BC488" w14:textId="77777777" w:rsidR="002F5EAF" w:rsidRDefault="002F5EAF" w:rsidP="00782938">
            <w:r>
              <w:t>BR4</w:t>
            </w:r>
          </w:p>
        </w:tc>
        <w:tc>
          <w:tcPr>
            <w:tcW w:w="6601" w:type="dxa"/>
          </w:tcPr>
          <w:p w14:paraId="332F8BDE" w14:textId="77777777" w:rsidR="002F5EAF" w:rsidRDefault="002F5EAF" w:rsidP="00782938">
            <w:r>
              <w:t>Have a remove subscription option.</w:t>
            </w:r>
          </w:p>
        </w:tc>
      </w:tr>
      <w:tr w:rsidR="002F5EAF" w14:paraId="567E294A" w14:textId="77777777" w:rsidTr="00394F3F">
        <w:tc>
          <w:tcPr>
            <w:tcW w:w="2466" w:type="dxa"/>
          </w:tcPr>
          <w:p w14:paraId="534A4A71" w14:textId="77777777" w:rsidR="002F5EAF" w:rsidRDefault="002F5EAF" w:rsidP="00782938">
            <w:r>
              <w:t>BR5</w:t>
            </w:r>
          </w:p>
        </w:tc>
        <w:tc>
          <w:tcPr>
            <w:tcW w:w="6601" w:type="dxa"/>
          </w:tcPr>
          <w:p w14:paraId="6416B72D" w14:textId="77777777" w:rsidR="002F5EAF" w:rsidRDefault="002F5EAF" w:rsidP="00782938">
            <w:r>
              <w:t>This function should email the administrator requesting the removal of the user’s database entry.</w:t>
            </w:r>
          </w:p>
        </w:tc>
      </w:tr>
      <w:tr w:rsidR="002F5EAF" w14:paraId="6321875A" w14:textId="77777777" w:rsidTr="00394F3F">
        <w:tc>
          <w:tcPr>
            <w:tcW w:w="2466" w:type="dxa"/>
          </w:tcPr>
          <w:p w14:paraId="4102E3F5" w14:textId="77777777" w:rsidR="002F5EAF" w:rsidRDefault="002F5EAF" w:rsidP="00782938">
            <w:r>
              <w:t>BR6</w:t>
            </w:r>
          </w:p>
        </w:tc>
        <w:tc>
          <w:tcPr>
            <w:tcW w:w="6601" w:type="dxa"/>
          </w:tcPr>
          <w:p w14:paraId="26F0134F" w14:textId="77777777" w:rsidR="002F5EAF" w:rsidRDefault="002F5EAF" w:rsidP="00782938">
            <w:r>
              <w:t>Member’s full name and email address should be validated before entry.</w:t>
            </w:r>
          </w:p>
        </w:tc>
      </w:tr>
    </w:tbl>
    <w:p w14:paraId="714589C1" w14:textId="77777777" w:rsidR="002F5EAF" w:rsidRPr="002F5EAF" w:rsidRDefault="002F5EAF" w:rsidP="00782938">
      <w:pPr>
        <w:rPr>
          <w:lang w:val="en-US"/>
        </w:rPr>
      </w:pPr>
    </w:p>
    <w:p w14:paraId="2EA211D8" w14:textId="1D1A31EE" w:rsidR="002F5EAF" w:rsidRDefault="002F5EAF" w:rsidP="00782938">
      <w:pPr>
        <w:pStyle w:val="Heading1"/>
      </w:pPr>
      <w:bookmarkStart w:id="17" w:name="_Toc42625352"/>
      <w:bookmarkStart w:id="18" w:name="_Toc42769794"/>
      <w:r>
        <w:t>Requirements Traceability Matrix</w:t>
      </w:r>
      <w:bookmarkEnd w:id="17"/>
      <w:bookmarkEnd w:id="18"/>
    </w:p>
    <w:p w14:paraId="4DE5E210" w14:textId="25EFBDB3" w:rsidR="00180583" w:rsidRDefault="00180583" w:rsidP="00782938">
      <w:pPr>
        <w:pStyle w:val="Heading2"/>
      </w:pPr>
      <w:bookmarkStart w:id="19" w:name="_Toc42769795"/>
      <w:r>
        <w:t>Updated as of 06/06/2020</w:t>
      </w:r>
      <w:bookmarkEnd w:id="19"/>
    </w:p>
    <w:p w14:paraId="137FBF2A" w14:textId="77777777" w:rsidR="00180583" w:rsidRPr="00180583" w:rsidRDefault="00180583" w:rsidP="00782938">
      <w:pPr>
        <w:rPr>
          <w:lang w:val="en-US"/>
        </w:rPr>
      </w:pPr>
    </w:p>
    <w:p w14:paraId="1A935580" w14:textId="77777777" w:rsidR="002F5EAF" w:rsidRPr="00913484" w:rsidRDefault="002F5EAF" w:rsidP="00782938">
      <w:r>
        <w:t>Below is the requirements traceability matrix outlining the cases responsible for the testing of the individual business requirements.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1"/>
        <w:gridCol w:w="3176"/>
        <w:gridCol w:w="2579"/>
        <w:gridCol w:w="2620"/>
      </w:tblGrid>
      <w:tr w:rsidR="002F5EAF" w14:paraId="749F9DE1" w14:textId="77777777" w:rsidTr="00C63519">
        <w:tc>
          <w:tcPr>
            <w:tcW w:w="2405" w:type="dxa"/>
            <w:shd w:val="clear" w:color="auto" w:fill="00CC99"/>
          </w:tcPr>
          <w:p w14:paraId="2143D4A9" w14:textId="77777777" w:rsidR="002F5EAF" w:rsidRPr="004F17F7" w:rsidRDefault="002F5EAF" w:rsidP="00782938">
            <w:r w:rsidRPr="004F17F7">
              <w:t>Business Requirement</w:t>
            </w:r>
          </w:p>
        </w:tc>
        <w:tc>
          <w:tcPr>
            <w:tcW w:w="4569" w:type="dxa"/>
            <w:shd w:val="clear" w:color="auto" w:fill="00CC99"/>
          </w:tcPr>
          <w:p w14:paraId="424223F9" w14:textId="77777777" w:rsidR="002F5EAF" w:rsidRPr="004F17F7" w:rsidRDefault="002F5EAF" w:rsidP="00782938">
            <w:r w:rsidRPr="004F17F7">
              <w:t>Test Case #</w:t>
            </w:r>
          </w:p>
        </w:tc>
        <w:tc>
          <w:tcPr>
            <w:tcW w:w="3487" w:type="dxa"/>
            <w:shd w:val="clear" w:color="auto" w:fill="00CC99"/>
          </w:tcPr>
          <w:p w14:paraId="7E6AD35B" w14:textId="77777777" w:rsidR="002F5EAF" w:rsidRPr="004F17F7" w:rsidRDefault="002F5EAF" w:rsidP="00782938">
            <w:r w:rsidRPr="004F17F7">
              <w:t>Defects</w:t>
            </w:r>
          </w:p>
        </w:tc>
        <w:tc>
          <w:tcPr>
            <w:tcW w:w="3487" w:type="dxa"/>
            <w:shd w:val="clear" w:color="auto" w:fill="00CC99"/>
          </w:tcPr>
          <w:p w14:paraId="633B4A56" w14:textId="77777777" w:rsidR="002F5EAF" w:rsidRPr="004F17F7" w:rsidRDefault="002F5EAF" w:rsidP="00782938">
            <w:r w:rsidRPr="004F17F7">
              <w:t>Status</w:t>
            </w:r>
          </w:p>
        </w:tc>
      </w:tr>
      <w:tr w:rsidR="002F5EAF" w14:paraId="0375D918" w14:textId="77777777" w:rsidTr="00394F3F">
        <w:tc>
          <w:tcPr>
            <w:tcW w:w="2405" w:type="dxa"/>
          </w:tcPr>
          <w:p w14:paraId="2A78BC5F" w14:textId="77777777" w:rsidR="002F5EAF" w:rsidRDefault="002F5EAF" w:rsidP="00782938">
            <w:r>
              <w:t>BR1</w:t>
            </w:r>
          </w:p>
        </w:tc>
        <w:tc>
          <w:tcPr>
            <w:tcW w:w="4569" w:type="dxa"/>
          </w:tcPr>
          <w:p w14:paraId="74DF5742" w14:textId="77777777" w:rsidR="002F5EAF" w:rsidRDefault="002F5EAF" w:rsidP="00782938">
            <w:r>
              <w:t>1</w:t>
            </w:r>
          </w:p>
        </w:tc>
        <w:tc>
          <w:tcPr>
            <w:tcW w:w="3487" w:type="dxa"/>
          </w:tcPr>
          <w:p w14:paraId="37237B82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6745FFDE" w14:textId="77777777" w:rsidR="002F5EAF" w:rsidRDefault="002F5EAF" w:rsidP="00782938">
            <w:r>
              <w:t>Satisfied</w:t>
            </w:r>
          </w:p>
        </w:tc>
      </w:tr>
      <w:tr w:rsidR="002F5EAF" w14:paraId="61451520" w14:textId="77777777" w:rsidTr="00394F3F">
        <w:tc>
          <w:tcPr>
            <w:tcW w:w="2405" w:type="dxa"/>
          </w:tcPr>
          <w:p w14:paraId="5B162158" w14:textId="77777777" w:rsidR="002F5EAF" w:rsidRDefault="002F5EAF" w:rsidP="00782938">
            <w:r>
              <w:t>BR2</w:t>
            </w:r>
          </w:p>
        </w:tc>
        <w:tc>
          <w:tcPr>
            <w:tcW w:w="4569" w:type="dxa"/>
          </w:tcPr>
          <w:p w14:paraId="7B0A0C93" w14:textId="77777777" w:rsidR="002F5EAF" w:rsidRDefault="002F5EAF" w:rsidP="00782938">
            <w:r>
              <w:t>3, 4, 5, 8</w:t>
            </w:r>
          </w:p>
        </w:tc>
        <w:tc>
          <w:tcPr>
            <w:tcW w:w="3487" w:type="dxa"/>
          </w:tcPr>
          <w:p w14:paraId="4B915AEA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2259920F" w14:textId="77777777" w:rsidR="002F5EAF" w:rsidRDefault="002F5EAF" w:rsidP="00782938">
            <w:r>
              <w:t>Satisfied</w:t>
            </w:r>
          </w:p>
        </w:tc>
      </w:tr>
      <w:tr w:rsidR="002F5EAF" w14:paraId="03149333" w14:textId="77777777" w:rsidTr="00394F3F">
        <w:tc>
          <w:tcPr>
            <w:tcW w:w="2405" w:type="dxa"/>
          </w:tcPr>
          <w:p w14:paraId="32485800" w14:textId="77777777" w:rsidR="002F5EAF" w:rsidRDefault="002F5EAF" w:rsidP="00782938">
            <w:r>
              <w:t>BR3</w:t>
            </w:r>
          </w:p>
        </w:tc>
        <w:tc>
          <w:tcPr>
            <w:tcW w:w="4569" w:type="dxa"/>
          </w:tcPr>
          <w:p w14:paraId="1C64B6A4" w14:textId="77777777" w:rsidR="002F5EAF" w:rsidRDefault="002F5EAF" w:rsidP="00782938">
            <w:r>
              <w:t>3, 4, 6, 8</w:t>
            </w:r>
          </w:p>
        </w:tc>
        <w:tc>
          <w:tcPr>
            <w:tcW w:w="3487" w:type="dxa"/>
          </w:tcPr>
          <w:p w14:paraId="5EBF85B9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7479E35E" w14:textId="77777777" w:rsidR="002F5EAF" w:rsidRDefault="002F5EAF" w:rsidP="00782938">
            <w:r>
              <w:t>Satisfied</w:t>
            </w:r>
          </w:p>
        </w:tc>
      </w:tr>
      <w:tr w:rsidR="002F5EAF" w14:paraId="10971FD5" w14:textId="77777777" w:rsidTr="00394F3F">
        <w:tc>
          <w:tcPr>
            <w:tcW w:w="2405" w:type="dxa"/>
          </w:tcPr>
          <w:p w14:paraId="475FBD5B" w14:textId="77777777" w:rsidR="002F5EAF" w:rsidRDefault="002F5EAF" w:rsidP="00782938">
            <w:r>
              <w:t>BR4</w:t>
            </w:r>
          </w:p>
        </w:tc>
        <w:tc>
          <w:tcPr>
            <w:tcW w:w="4569" w:type="dxa"/>
          </w:tcPr>
          <w:p w14:paraId="3EF01DE2" w14:textId="77777777" w:rsidR="002F5EAF" w:rsidRDefault="002F5EAF" w:rsidP="00782938">
            <w:r>
              <w:t>9, 10</w:t>
            </w:r>
          </w:p>
        </w:tc>
        <w:tc>
          <w:tcPr>
            <w:tcW w:w="3487" w:type="dxa"/>
          </w:tcPr>
          <w:p w14:paraId="1CB73F12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3CFB5275" w14:textId="77777777" w:rsidR="002F5EAF" w:rsidRDefault="002F5EAF" w:rsidP="00782938">
            <w:r>
              <w:t>Satisfied</w:t>
            </w:r>
          </w:p>
        </w:tc>
      </w:tr>
      <w:tr w:rsidR="002F5EAF" w14:paraId="7EFAFD18" w14:textId="77777777" w:rsidTr="00394F3F">
        <w:tc>
          <w:tcPr>
            <w:tcW w:w="2405" w:type="dxa"/>
          </w:tcPr>
          <w:p w14:paraId="10ACF33E" w14:textId="77777777" w:rsidR="002F5EAF" w:rsidRDefault="002F5EAF" w:rsidP="00782938">
            <w:r>
              <w:t>BR5</w:t>
            </w:r>
          </w:p>
        </w:tc>
        <w:tc>
          <w:tcPr>
            <w:tcW w:w="4569" w:type="dxa"/>
          </w:tcPr>
          <w:p w14:paraId="55FC423A" w14:textId="77777777" w:rsidR="002F5EAF" w:rsidRDefault="002F5EAF" w:rsidP="00782938">
            <w:r>
              <w:t>9, 10</w:t>
            </w:r>
          </w:p>
        </w:tc>
        <w:tc>
          <w:tcPr>
            <w:tcW w:w="3487" w:type="dxa"/>
          </w:tcPr>
          <w:p w14:paraId="49858775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22AA6BEC" w14:textId="77777777" w:rsidR="002F5EAF" w:rsidRDefault="002F5EAF" w:rsidP="00782938">
            <w:r>
              <w:t>Satisfied</w:t>
            </w:r>
          </w:p>
        </w:tc>
      </w:tr>
      <w:tr w:rsidR="002F5EAF" w14:paraId="485BFD33" w14:textId="77777777" w:rsidTr="00394F3F">
        <w:tc>
          <w:tcPr>
            <w:tcW w:w="2405" w:type="dxa"/>
          </w:tcPr>
          <w:p w14:paraId="7DCC830B" w14:textId="77777777" w:rsidR="002F5EAF" w:rsidRDefault="002F5EAF" w:rsidP="00782938">
            <w:r>
              <w:t>BR6</w:t>
            </w:r>
          </w:p>
        </w:tc>
        <w:tc>
          <w:tcPr>
            <w:tcW w:w="4569" w:type="dxa"/>
          </w:tcPr>
          <w:p w14:paraId="29CC2A9E" w14:textId="77777777" w:rsidR="002F5EAF" w:rsidRDefault="002F5EAF" w:rsidP="00782938">
            <w:r>
              <w:t>2, 3, 4, 5, 6, 7, 8</w:t>
            </w:r>
          </w:p>
        </w:tc>
        <w:tc>
          <w:tcPr>
            <w:tcW w:w="3487" w:type="dxa"/>
          </w:tcPr>
          <w:p w14:paraId="188BBF5A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44388BE7" w14:textId="77777777" w:rsidR="002F5EAF" w:rsidRDefault="002F5EAF" w:rsidP="00782938">
            <w:r>
              <w:t>Satisfied</w:t>
            </w:r>
          </w:p>
        </w:tc>
      </w:tr>
    </w:tbl>
    <w:p w14:paraId="7322237F" w14:textId="77777777" w:rsidR="00394F3F" w:rsidRDefault="00394F3F" w:rsidP="00782938">
      <w:pPr>
        <w:rPr>
          <w:lang w:val="en-US"/>
        </w:rPr>
        <w:sectPr w:rsidR="00394F3F" w:rsidSect="002F67B8">
          <w:headerReference w:type="first" r:id="rId50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14:paraId="7FB8C40E" w14:textId="1B1BDC95" w:rsidR="00394F3F" w:rsidRDefault="00394F3F" w:rsidP="00782938">
      <w:pPr>
        <w:pStyle w:val="Heading1"/>
      </w:pPr>
      <w:bookmarkStart w:id="20" w:name="_Toc42625353"/>
      <w:bookmarkStart w:id="21" w:name="_Toc42769796"/>
      <w:r>
        <w:lastRenderedPageBreak/>
        <w:t>Test Cases</w:t>
      </w:r>
      <w:bookmarkEnd w:id="20"/>
      <w:bookmarkEnd w:id="21"/>
    </w:p>
    <w:p w14:paraId="4D82CE06" w14:textId="7C210485" w:rsidR="00180583" w:rsidRPr="00180583" w:rsidRDefault="00180583" w:rsidP="00782938">
      <w:pPr>
        <w:pStyle w:val="Heading2"/>
      </w:pPr>
      <w:bookmarkStart w:id="22" w:name="_Toc42769797"/>
      <w:r>
        <w:t>Updated as of 06/06/2020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"/>
        <w:gridCol w:w="3397"/>
        <w:gridCol w:w="3399"/>
        <w:gridCol w:w="5377"/>
        <w:gridCol w:w="1335"/>
      </w:tblGrid>
      <w:tr w:rsidR="00394F3F" w14:paraId="615C5EDB" w14:textId="77777777" w:rsidTr="00C63519">
        <w:tc>
          <w:tcPr>
            <w:tcW w:w="440" w:type="dxa"/>
            <w:shd w:val="clear" w:color="auto" w:fill="00CC99"/>
          </w:tcPr>
          <w:p w14:paraId="6E465647" w14:textId="77777777" w:rsidR="00394F3F" w:rsidRPr="008B420D" w:rsidRDefault="00394F3F" w:rsidP="00782938">
            <w:pPr>
              <w:rPr>
                <w:lang w:val="en-GB"/>
              </w:rPr>
            </w:pPr>
            <w:r w:rsidRPr="008B420D">
              <w:rPr>
                <w:lang w:val="en-GB"/>
              </w:rPr>
              <w:t>#</w:t>
            </w:r>
          </w:p>
        </w:tc>
        <w:tc>
          <w:tcPr>
            <w:tcW w:w="3397" w:type="dxa"/>
            <w:shd w:val="clear" w:color="auto" w:fill="00CC99"/>
          </w:tcPr>
          <w:p w14:paraId="1B68D21D" w14:textId="77777777" w:rsidR="00394F3F" w:rsidRPr="008B420D" w:rsidRDefault="00394F3F" w:rsidP="00782938">
            <w:r w:rsidRPr="008B420D">
              <w:t>Functionality</w:t>
            </w:r>
          </w:p>
        </w:tc>
        <w:tc>
          <w:tcPr>
            <w:tcW w:w="3399" w:type="dxa"/>
            <w:shd w:val="clear" w:color="auto" w:fill="00CC99"/>
          </w:tcPr>
          <w:p w14:paraId="1F5160CE" w14:textId="77777777" w:rsidR="00394F3F" w:rsidRPr="008B420D" w:rsidRDefault="00394F3F" w:rsidP="00782938">
            <w:pPr>
              <w:rPr>
                <w:lang w:val="en-GB"/>
              </w:rPr>
            </w:pPr>
            <w:r w:rsidRPr="008B420D">
              <w:rPr>
                <w:lang w:val="en-GB"/>
              </w:rPr>
              <w:t>Data used / Input</w:t>
            </w:r>
          </w:p>
        </w:tc>
        <w:tc>
          <w:tcPr>
            <w:tcW w:w="5377" w:type="dxa"/>
            <w:shd w:val="clear" w:color="auto" w:fill="00CC99"/>
          </w:tcPr>
          <w:p w14:paraId="0FFB7024" w14:textId="77777777" w:rsidR="00394F3F" w:rsidRPr="008B420D" w:rsidRDefault="00394F3F" w:rsidP="00782938">
            <w:pPr>
              <w:rPr>
                <w:lang w:val="en-GB"/>
              </w:rPr>
            </w:pPr>
            <w:r w:rsidRPr="008B420D">
              <w:rPr>
                <w:lang w:val="en-GB"/>
              </w:rPr>
              <w:t>Expected Result</w:t>
            </w:r>
          </w:p>
        </w:tc>
        <w:tc>
          <w:tcPr>
            <w:tcW w:w="1335" w:type="dxa"/>
            <w:shd w:val="clear" w:color="auto" w:fill="00CC99"/>
          </w:tcPr>
          <w:p w14:paraId="3C09DC7C" w14:textId="77777777" w:rsidR="00394F3F" w:rsidRPr="008B420D" w:rsidRDefault="00394F3F" w:rsidP="00782938">
            <w:pPr>
              <w:rPr>
                <w:lang w:val="en-GB"/>
              </w:rPr>
            </w:pPr>
            <w:r w:rsidRPr="008B420D">
              <w:rPr>
                <w:lang w:val="en-GB"/>
              </w:rPr>
              <w:t>Pass / Fail</w:t>
            </w:r>
          </w:p>
        </w:tc>
      </w:tr>
      <w:tr w:rsidR="00394F3F" w14:paraId="4EEB2099" w14:textId="77777777" w:rsidTr="00394F3F">
        <w:tc>
          <w:tcPr>
            <w:tcW w:w="440" w:type="dxa"/>
          </w:tcPr>
          <w:p w14:paraId="2FAFE149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3397" w:type="dxa"/>
          </w:tcPr>
          <w:p w14:paraId="09626C50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1FE1F4C8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Clicked ‘Subscribe+’ button</w:t>
            </w:r>
          </w:p>
        </w:tc>
        <w:tc>
          <w:tcPr>
            <w:tcW w:w="5377" w:type="dxa"/>
          </w:tcPr>
          <w:p w14:paraId="3A786D9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Navigates to subscription form.</w:t>
            </w:r>
          </w:p>
        </w:tc>
        <w:tc>
          <w:tcPr>
            <w:tcW w:w="1335" w:type="dxa"/>
          </w:tcPr>
          <w:p w14:paraId="3910A733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6F0C7DD0" w14:textId="77777777" w:rsidTr="00394F3F">
        <w:tc>
          <w:tcPr>
            <w:tcW w:w="440" w:type="dxa"/>
          </w:tcPr>
          <w:p w14:paraId="2D4E7BF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3397" w:type="dxa"/>
          </w:tcPr>
          <w:p w14:paraId="36F60879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17AFD2B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4F337844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Invalid first name</w:t>
            </w:r>
          </w:p>
          <w:p w14:paraId="0499B4FA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17C0A05B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53D48C1D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1C101233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2F96E3F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Error showing invalid name. Subscription does not continue.</w:t>
            </w:r>
          </w:p>
        </w:tc>
        <w:tc>
          <w:tcPr>
            <w:tcW w:w="1335" w:type="dxa"/>
          </w:tcPr>
          <w:p w14:paraId="4AB3CEAC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5B204616" w14:textId="77777777" w:rsidTr="00394F3F">
        <w:tc>
          <w:tcPr>
            <w:tcW w:w="440" w:type="dxa"/>
          </w:tcPr>
          <w:p w14:paraId="4D4392E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3397" w:type="dxa"/>
          </w:tcPr>
          <w:p w14:paraId="34671842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721A773D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7C5D4223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20BF36F9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Invalid last name</w:t>
            </w:r>
          </w:p>
          <w:p w14:paraId="62ACA47B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142EDB1A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649834CF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6543D6"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3E2EC42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Error showing invalid name. Subscription does not continue.</w:t>
            </w:r>
          </w:p>
        </w:tc>
        <w:tc>
          <w:tcPr>
            <w:tcW w:w="1335" w:type="dxa"/>
          </w:tcPr>
          <w:p w14:paraId="2328465E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12E5B842" w14:textId="77777777" w:rsidTr="00394F3F">
        <w:tc>
          <w:tcPr>
            <w:tcW w:w="440" w:type="dxa"/>
          </w:tcPr>
          <w:p w14:paraId="002D8DD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3397" w:type="dxa"/>
          </w:tcPr>
          <w:p w14:paraId="6EA72E65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1EABC8DD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3F458500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690C2C1C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13052995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Invalid email address</w:t>
            </w:r>
          </w:p>
          <w:p w14:paraId="4818F2D3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00285D40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6543D6"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278E1680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Error showing invalid email address. Subscription does not continue.</w:t>
            </w:r>
          </w:p>
        </w:tc>
        <w:tc>
          <w:tcPr>
            <w:tcW w:w="1335" w:type="dxa"/>
          </w:tcPr>
          <w:p w14:paraId="1101F376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6B144B34" w14:textId="77777777" w:rsidTr="00394F3F">
        <w:tc>
          <w:tcPr>
            <w:tcW w:w="440" w:type="dxa"/>
          </w:tcPr>
          <w:p w14:paraId="11DA6CE8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5</w:t>
            </w:r>
          </w:p>
        </w:tc>
        <w:tc>
          <w:tcPr>
            <w:tcW w:w="3397" w:type="dxa"/>
          </w:tcPr>
          <w:p w14:paraId="0390CB3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64D0A2AB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32FD61F9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3DA45DDB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65B17093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lastRenderedPageBreak/>
              <w:t>Valid email address</w:t>
            </w:r>
          </w:p>
          <w:p w14:paraId="6338A552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0F2B268A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6543D6">
              <w:rPr>
                <w:lang w:val="en-GB"/>
              </w:rPr>
              <w:t xml:space="preserve">Burst box </w:t>
            </w:r>
            <w:r>
              <w:rPr>
                <w:lang w:val="en-GB"/>
              </w:rPr>
              <w:t>un-</w:t>
            </w:r>
            <w:r w:rsidRPr="006543D6">
              <w:rPr>
                <w:lang w:val="en-GB"/>
              </w:rPr>
              <w:t>ticked</w:t>
            </w:r>
          </w:p>
        </w:tc>
        <w:tc>
          <w:tcPr>
            <w:tcW w:w="5377" w:type="dxa"/>
          </w:tcPr>
          <w:p w14:paraId="05723741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>Notification stating subscription has been successful. User is added to the database table ‘subscriptions’, showing 1 for monthly, 0 for burst.</w:t>
            </w:r>
          </w:p>
        </w:tc>
        <w:tc>
          <w:tcPr>
            <w:tcW w:w="1335" w:type="dxa"/>
          </w:tcPr>
          <w:p w14:paraId="09BE7828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7B82A38E" w14:textId="77777777" w:rsidTr="00394F3F">
        <w:tc>
          <w:tcPr>
            <w:tcW w:w="440" w:type="dxa"/>
          </w:tcPr>
          <w:p w14:paraId="0495FE55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6</w:t>
            </w:r>
          </w:p>
        </w:tc>
        <w:tc>
          <w:tcPr>
            <w:tcW w:w="3397" w:type="dxa"/>
          </w:tcPr>
          <w:p w14:paraId="094AC0D9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13D500A1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6D85D203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41D6BFC4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668793A6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7A383226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un-ticked</w:t>
            </w:r>
          </w:p>
          <w:p w14:paraId="58E8DCC1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6543D6"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7869C92D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Notification stating subscription has been successful. User is added to the database table ‘subscriptions’, showing 0 for monthly, 1 for burst.</w:t>
            </w:r>
          </w:p>
        </w:tc>
        <w:tc>
          <w:tcPr>
            <w:tcW w:w="1335" w:type="dxa"/>
          </w:tcPr>
          <w:p w14:paraId="0D57C73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76019CC5" w14:textId="77777777" w:rsidTr="00394F3F">
        <w:tc>
          <w:tcPr>
            <w:tcW w:w="440" w:type="dxa"/>
          </w:tcPr>
          <w:p w14:paraId="5DC97439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7</w:t>
            </w:r>
          </w:p>
        </w:tc>
        <w:tc>
          <w:tcPr>
            <w:tcW w:w="3397" w:type="dxa"/>
          </w:tcPr>
          <w:p w14:paraId="147C8F71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0997A8A3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1A2D2CBD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521A18FD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4E3D82F1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28D53A02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un-ticked</w:t>
            </w:r>
          </w:p>
          <w:p w14:paraId="171F2C21" w14:textId="77777777" w:rsidR="00394F3F" w:rsidRPr="00F07DC4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F07DC4">
              <w:rPr>
                <w:lang w:val="en-GB"/>
              </w:rPr>
              <w:t xml:space="preserve">Burst box </w:t>
            </w:r>
            <w:r>
              <w:rPr>
                <w:lang w:val="en-GB"/>
              </w:rPr>
              <w:t>un-</w:t>
            </w:r>
            <w:r w:rsidRPr="00F07DC4">
              <w:rPr>
                <w:lang w:val="en-GB"/>
              </w:rPr>
              <w:t>ticked</w:t>
            </w:r>
          </w:p>
        </w:tc>
        <w:tc>
          <w:tcPr>
            <w:tcW w:w="5377" w:type="dxa"/>
          </w:tcPr>
          <w:p w14:paraId="21ECB9D1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Notification stating subscription has been successful. User is added to the database table ‘subscriptions’, showing 0 for monthly, 0 for burst.</w:t>
            </w:r>
          </w:p>
        </w:tc>
        <w:tc>
          <w:tcPr>
            <w:tcW w:w="1335" w:type="dxa"/>
          </w:tcPr>
          <w:p w14:paraId="11A159E0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30159E11" w14:textId="77777777" w:rsidTr="00394F3F">
        <w:tc>
          <w:tcPr>
            <w:tcW w:w="440" w:type="dxa"/>
          </w:tcPr>
          <w:p w14:paraId="36E82CD3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8</w:t>
            </w:r>
          </w:p>
        </w:tc>
        <w:tc>
          <w:tcPr>
            <w:tcW w:w="3397" w:type="dxa"/>
          </w:tcPr>
          <w:p w14:paraId="040C6CD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6BB8A4A2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2590D8F5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40DFFD74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6C0B2BCC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039C1717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162E8914" w14:textId="77777777" w:rsidR="00394F3F" w:rsidRPr="00F07DC4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F07DC4"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124D6ED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Notification stating subscription has been successful. User is added to the database table ‘subscriptions’, showing 1 for monthly, 1 for burst.</w:t>
            </w:r>
          </w:p>
        </w:tc>
        <w:tc>
          <w:tcPr>
            <w:tcW w:w="1335" w:type="dxa"/>
          </w:tcPr>
          <w:p w14:paraId="3FA17516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33888FE0" w14:textId="77777777" w:rsidTr="00394F3F">
        <w:tc>
          <w:tcPr>
            <w:tcW w:w="440" w:type="dxa"/>
          </w:tcPr>
          <w:p w14:paraId="485DBA2F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9</w:t>
            </w:r>
          </w:p>
        </w:tc>
        <w:tc>
          <w:tcPr>
            <w:tcW w:w="3397" w:type="dxa"/>
          </w:tcPr>
          <w:p w14:paraId="4EBC65E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Unsubscribe</w:t>
            </w:r>
          </w:p>
        </w:tc>
        <w:tc>
          <w:tcPr>
            <w:tcW w:w="3399" w:type="dxa"/>
          </w:tcPr>
          <w:p w14:paraId="2C9E3E0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Unsubscribe with:</w:t>
            </w:r>
          </w:p>
          <w:p w14:paraId="4DBEC76B" w14:textId="77777777" w:rsidR="00394F3F" w:rsidRPr="00F07DC4" w:rsidRDefault="00394F3F" w:rsidP="00782938">
            <w:pPr>
              <w:pStyle w:val="ListParagraph"/>
              <w:numPr>
                <w:ilvl w:val="0"/>
                <w:numId w:val="5"/>
              </w:numPr>
              <w:rPr>
                <w:lang w:val="en-GB"/>
              </w:rPr>
            </w:pPr>
            <w:r>
              <w:rPr>
                <w:lang w:val="en-GB"/>
              </w:rPr>
              <w:t>Email address not on subscription list</w:t>
            </w:r>
          </w:p>
        </w:tc>
        <w:tc>
          <w:tcPr>
            <w:tcW w:w="5377" w:type="dxa"/>
          </w:tcPr>
          <w:p w14:paraId="2AF54025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Notification saying request has been sent to administration.</w:t>
            </w:r>
          </w:p>
        </w:tc>
        <w:tc>
          <w:tcPr>
            <w:tcW w:w="1335" w:type="dxa"/>
          </w:tcPr>
          <w:p w14:paraId="1DAA90F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7582337E" w14:textId="77777777" w:rsidTr="00394F3F">
        <w:tc>
          <w:tcPr>
            <w:tcW w:w="440" w:type="dxa"/>
          </w:tcPr>
          <w:p w14:paraId="1904620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3397" w:type="dxa"/>
          </w:tcPr>
          <w:p w14:paraId="5831CF0E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Unsubscribe</w:t>
            </w:r>
          </w:p>
        </w:tc>
        <w:tc>
          <w:tcPr>
            <w:tcW w:w="3399" w:type="dxa"/>
          </w:tcPr>
          <w:p w14:paraId="09E1397C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Unsubscribe with:</w:t>
            </w:r>
          </w:p>
          <w:p w14:paraId="20670505" w14:textId="77777777" w:rsidR="00394F3F" w:rsidRPr="00E73911" w:rsidRDefault="00394F3F" w:rsidP="00782938">
            <w:pPr>
              <w:pStyle w:val="ListParagraph"/>
              <w:numPr>
                <w:ilvl w:val="0"/>
                <w:numId w:val="5"/>
              </w:numPr>
              <w:rPr>
                <w:lang w:val="en-GB"/>
              </w:rPr>
            </w:pPr>
            <w:r w:rsidRPr="00E73911">
              <w:rPr>
                <w:lang w:val="en-GB"/>
              </w:rPr>
              <w:lastRenderedPageBreak/>
              <w:t>Email address on subscription list</w:t>
            </w:r>
          </w:p>
        </w:tc>
        <w:tc>
          <w:tcPr>
            <w:tcW w:w="5377" w:type="dxa"/>
          </w:tcPr>
          <w:p w14:paraId="2B38426C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>Notification saying request has been sent to administration.</w:t>
            </w:r>
          </w:p>
        </w:tc>
        <w:tc>
          <w:tcPr>
            <w:tcW w:w="1335" w:type="dxa"/>
          </w:tcPr>
          <w:p w14:paraId="2858E62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</w:tbl>
    <w:p w14:paraId="59F0307A" w14:textId="55AD444D" w:rsidR="002F5EAF" w:rsidRPr="005F5EDB" w:rsidRDefault="002F5EAF" w:rsidP="00782938">
      <w:pPr>
        <w:rPr>
          <w:lang w:val="en-US"/>
        </w:rPr>
      </w:pPr>
    </w:p>
    <w:sectPr w:rsidR="002F5EAF" w:rsidRPr="005F5EDB" w:rsidSect="00394F3F">
      <w:pgSz w:w="16838" w:h="11906" w:orient="landscape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BCC2E5" w14:textId="77777777" w:rsidR="00BE0FAC" w:rsidRDefault="00BE0FAC" w:rsidP="00782938">
      <w:r>
        <w:separator/>
      </w:r>
    </w:p>
  </w:endnote>
  <w:endnote w:type="continuationSeparator" w:id="0">
    <w:p w14:paraId="40A72B8C" w14:textId="77777777" w:rsidR="00BE0FAC" w:rsidRDefault="00BE0FAC" w:rsidP="007829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F09872" w14:textId="77777777" w:rsidR="00394F3F" w:rsidRDefault="00394F3F" w:rsidP="0078293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19561546"/>
      <w:docPartObj>
        <w:docPartGallery w:val="Page Numbers (Bottom of Page)"/>
        <w:docPartUnique/>
      </w:docPartObj>
    </w:sdtPr>
    <w:sdtEndPr/>
    <w:sdtContent>
      <w:p w14:paraId="1F32F1A8" w14:textId="77777777" w:rsidR="00394F3F" w:rsidRDefault="00394F3F" w:rsidP="00782938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3360" behindDoc="0" locked="0" layoutInCell="1" allowOverlap="1" wp14:anchorId="36FB05FE" wp14:editId="5721C06E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3" name="Group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4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588E8B" w14:textId="77777777" w:rsidR="00394F3F" w:rsidRDefault="00394F3F" w:rsidP="00782938"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6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7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36FB05FE" id="Group 3" o:spid="_x0000_s1028" style="position:absolute;margin-left:0;margin-top:0;width:610.5pt;height:15pt;z-index:251663360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9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  <v:textbox inset="0,0,0,0">
                      <w:txbxContent>
                        <w:p w14:paraId="2A588E8B" w14:textId="77777777" w:rsidR="00394F3F" w:rsidRDefault="00394F3F" w:rsidP="00782938"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1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" strokecolor="#a5a5a5"/>
                    <v:shape id="AutoShape 28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" adj="20904" strokecolor="#a5a5a5"/>
                  </v:group>
                  <w10:wrap anchorx="page" anchory="margin"/>
                </v:group>
              </w:pict>
            </mc:Fallback>
          </mc:AlternateContent>
        </w:r>
        <w:r>
          <w:tab/>
          <w:t>Rapid Application Development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229916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B51BDF" w14:textId="77777777" w:rsidR="00394F3F" w:rsidRDefault="00BE0FAC" w:rsidP="00782938">
        <w:pPr>
          <w:pStyle w:val="Footer"/>
        </w:pPr>
      </w:p>
    </w:sdtContent>
  </w:sdt>
  <w:p w14:paraId="32FAF069" w14:textId="77777777" w:rsidR="00394F3F" w:rsidRDefault="00394F3F" w:rsidP="0078293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66765464"/>
      <w:docPartObj>
        <w:docPartGallery w:val="Page Numbers (Bottom of Page)"/>
        <w:docPartUnique/>
      </w:docPartObj>
    </w:sdtPr>
    <w:sdtEndPr/>
    <w:sdtContent>
      <w:p w14:paraId="5EE160C6" w14:textId="77777777" w:rsidR="00394F3F" w:rsidRDefault="00394F3F" w:rsidP="00782938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4E03006" wp14:editId="679F3DE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0" name="Group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1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73A0D8" w14:textId="77777777" w:rsidR="00394F3F" w:rsidRDefault="00394F3F" w:rsidP="00782938"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2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3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4E03006" id="Group 10" o:spid="_x0000_s1033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34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  <v:textbox inset="0,0,0,0">
                      <w:txbxContent>
                        <w:p w14:paraId="0673A0D8" w14:textId="77777777" w:rsidR="00394F3F" w:rsidRDefault="00394F3F" w:rsidP="00782938"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5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6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" strokecolor="#a5a5a5"/>
                    <v:shape id="AutoShape 28" o:spid="_x0000_s1037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  <w:r>
          <w:tab/>
          <w:t>Rapid Application Development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5A5D71" w14:textId="77777777" w:rsidR="00BE0FAC" w:rsidRDefault="00BE0FAC" w:rsidP="00782938">
      <w:r>
        <w:separator/>
      </w:r>
    </w:p>
  </w:footnote>
  <w:footnote w:type="continuationSeparator" w:id="0">
    <w:p w14:paraId="47B9620E" w14:textId="77777777" w:rsidR="00BE0FAC" w:rsidRDefault="00BE0FAC" w:rsidP="007829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CC023" w14:textId="77777777" w:rsidR="00394F3F" w:rsidRDefault="00394F3F" w:rsidP="0078293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71A219" w14:textId="76423A68" w:rsidR="00394F3F" w:rsidRDefault="00394F3F" w:rsidP="00782938">
    <w:pPr>
      <w:pStyle w:val="Header"/>
    </w:pPr>
    <w:proofErr w:type="spellStart"/>
    <w:r>
      <w:t>TheMisSprints</w:t>
    </w:r>
    <w:proofErr w:type="spellEnd"/>
    <w:r>
      <w:tab/>
      <w:t>Movie Database Project</w:t>
    </w:r>
    <w:r>
      <w:tab/>
    </w:r>
    <w:r>
      <w:tab/>
    </w:r>
  </w:p>
  <w:p w14:paraId="5A6453C0" w14:textId="77777777" w:rsidR="00394F3F" w:rsidRPr="000D3A4F" w:rsidRDefault="00394F3F" w:rsidP="0078293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E678F0" w14:textId="77777777" w:rsidR="00394F3F" w:rsidRDefault="00394F3F" w:rsidP="00782938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E47CE6" w14:textId="65BA53D2" w:rsidR="00394F3F" w:rsidRDefault="00394F3F" w:rsidP="00782938">
    <w:pPr>
      <w:pStyle w:val="Header"/>
    </w:pPr>
    <w:proofErr w:type="spellStart"/>
    <w:r>
      <w:t>TheMisSprints</w:t>
    </w:r>
    <w:proofErr w:type="spellEnd"/>
    <w:r>
      <w:tab/>
      <w:t>Movie Database Project</w:t>
    </w:r>
    <w:r>
      <w:tab/>
    </w:r>
    <w:r>
      <w:tab/>
    </w:r>
  </w:p>
  <w:p w14:paraId="11984C8A" w14:textId="77777777" w:rsidR="00394F3F" w:rsidRDefault="00394F3F" w:rsidP="00782938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76F206" w14:textId="26905737" w:rsidR="00394F3F" w:rsidRDefault="00394F3F" w:rsidP="00782938">
    <w:pPr>
      <w:pStyle w:val="Header"/>
    </w:pPr>
    <w:proofErr w:type="spellStart"/>
    <w:r>
      <w:t>TheMisSprints</w:t>
    </w:r>
    <w:proofErr w:type="spellEnd"/>
    <w:r>
      <w:tab/>
      <w:t>Movie Database Project</w:t>
    </w:r>
    <w:r>
      <w:tab/>
    </w:r>
    <w:r>
      <w:tab/>
    </w:r>
  </w:p>
  <w:p w14:paraId="192F9E7C" w14:textId="77777777" w:rsidR="00394F3F" w:rsidRDefault="00394F3F" w:rsidP="007829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F512602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8847BC6"/>
    <w:multiLevelType w:val="hybridMultilevel"/>
    <w:tmpl w:val="36F83F9A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7CD0E4B"/>
    <w:multiLevelType w:val="hybridMultilevel"/>
    <w:tmpl w:val="159C592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524F99"/>
    <w:multiLevelType w:val="hybridMultilevel"/>
    <w:tmpl w:val="7A2A11F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CB2CDB"/>
    <w:multiLevelType w:val="hybridMultilevel"/>
    <w:tmpl w:val="FEAEF1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FD0"/>
    <w:rsid w:val="00001B40"/>
    <w:rsid w:val="000069A1"/>
    <w:rsid w:val="00007AF3"/>
    <w:rsid w:val="00015A8F"/>
    <w:rsid w:val="00021805"/>
    <w:rsid w:val="000241B6"/>
    <w:rsid w:val="00045737"/>
    <w:rsid w:val="00046982"/>
    <w:rsid w:val="0006462D"/>
    <w:rsid w:val="000B7640"/>
    <w:rsid w:val="000D0D16"/>
    <w:rsid w:val="000D3A4F"/>
    <w:rsid w:val="000F65F8"/>
    <w:rsid w:val="001012B6"/>
    <w:rsid w:val="001326DF"/>
    <w:rsid w:val="001532F4"/>
    <w:rsid w:val="00180583"/>
    <w:rsid w:val="001854FF"/>
    <w:rsid w:val="001D6FBB"/>
    <w:rsid w:val="00217E97"/>
    <w:rsid w:val="002305DF"/>
    <w:rsid w:val="00241B7F"/>
    <w:rsid w:val="002876D5"/>
    <w:rsid w:val="00290328"/>
    <w:rsid w:val="00292826"/>
    <w:rsid w:val="00294464"/>
    <w:rsid w:val="002C6742"/>
    <w:rsid w:val="002F5EAF"/>
    <w:rsid w:val="002F67B8"/>
    <w:rsid w:val="00330701"/>
    <w:rsid w:val="00337CB7"/>
    <w:rsid w:val="0034043E"/>
    <w:rsid w:val="00363552"/>
    <w:rsid w:val="00363E5E"/>
    <w:rsid w:val="00380B5C"/>
    <w:rsid w:val="0038453C"/>
    <w:rsid w:val="00394F3F"/>
    <w:rsid w:val="003A0DFF"/>
    <w:rsid w:val="003B54C2"/>
    <w:rsid w:val="003C575B"/>
    <w:rsid w:val="003D42AA"/>
    <w:rsid w:val="003E2920"/>
    <w:rsid w:val="00417B9F"/>
    <w:rsid w:val="004424AC"/>
    <w:rsid w:val="004A2606"/>
    <w:rsid w:val="004B3A7C"/>
    <w:rsid w:val="004C558C"/>
    <w:rsid w:val="004C5614"/>
    <w:rsid w:val="004D64F3"/>
    <w:rsid w:val="004E55F4"/>
    <w:rsid w:val="004F0821"/>
    <w:rsid w:val="004F36BC"/>
    <w:rsid w:val="00512624"/>
    <w:rsid w:val="0057484B"/>
    <w:rsid w:val="005930EE"/>
    <w:rsid w:val="005B7277"/>
    <w:rsid w:val="005C7BD1"/>
    <w:rsid w:val="005D5090"/>
    <w:rsid w:val="005E4094"/>
    <w:rsid w:val="005F5EDB"/>
    <w:rsid w:val="00601DAA"/>
    <w:rsid w:val="0062259F"/>
    <w:rsid w:val="00643833"/>
    <w:rsid w:val="0064764B"/>
    <w:rsid w:val="006611E4"/>
    <w:rsid w:val="006720D6"/>
    <w:rsid w:val="00696CED"/>
    <w:rsid w:val="006B5FC7"/>
    <w:rsid w:val="006D5CE8"/>
    <w:rsid w:val="006E4FD0"/>
    <w:rsid w:val="006F66F5"/>
    <w:rsid w:val="00700B5B"/>
    <w:rsid w:val="00705320"/>
    <w:rsid w:val="00705578"/>
    <w:rsid w:val="00755BE4"/>
    <w:rsid w:val="0076668E"/>
    <w:rsid w:val="00782938"/>
    <w:rsid w:val="007A23CB"/>
    <w:rsid w:val="007D5C07"/>
    <w:rsid w:val="007E59E8"/>
    <w:rsid w:val="007E662A"/>
    <w:rsid w:val="008035E4"/>
    <w:rsid w:val="00816233"/>
    <w:rsid w:val="00842CAF"/>
    <w:rsid w:val="00851715"/>
    <w:rsid w:val="00880666"/>
    <w:rsid w:val="0089348A"/>
    <w:rsid w:val="008A7DA7"/>
    <w:rsid w:val="008E7EAE"/>
    <w:rsid w:val="008F4BA7"/>
    <w:rsid w:val="00917C4F"/>
    <w:rsid w:val="00940B1A"/>
    <w:rsid w:val="00971197"/>
    <w:rsid w:val="00986AF7"/>
    <w:rsid w:val="009B1F3B"/>
    <w:rsid w:val="009C0513"/>
    <w:rsid w:val="009C4AD3"/>
    <w:rsid w:val="009E04E7"/>
    <w:rsid w:val="00A004B0"/>
    <w:rsid w:val="00A27FDE"/>
    <w:rsid w:val="00A3700C"/>
    <w:rsid w:val="00A80A84"/>
    <w:rsid w:val="00A910E4"/>
    <w:rsid w:val="00A94411"/>
    <w:rsid w:val="00A94490"/>
    <w:rsid w:val="00AA6E82"/>
    <w:rsid w:val="00AC40D1"/>
    <w:rsid w:val="00AC4EAC"/>
    <w:rsid w:val="00AD23AD"/>
    <w:rsid w:val="00AE353F"/>
    <w:rsid w:val="00B05AD0"/>
    <w:rsid w:val="00B23E04"/>
    <w:rsid w:val="00B24123"/>
    <w:rsid w:val="00B50154"/>
    <w:rsid w:val="00B50A7E"/>
    <w:rsid w:val="00B524CF"/>
    <w:rsid w:val="00B67400"/>
    <w:rsid w:val="00B70DB3"/>
    <w:rsid w:val="00B73CC7"/>
    <w:rsid w:val="00B77A60"/>
    <w:rsid w:val="00BA206F"/>
    <w:rsid w:val="00BD508A"/>
    <w:rsid w:val="00BE0FAC"/>
    <w:rsid w:val="00C04DFF"/>
    <w:rsid w:val="00C05FEA"/>
    <w:rsid w:val="00C17BE6"/>
    <w:rsid w:val="00C27D0C"/>
    <w:rsid w:val="00C412A6"/>
    <w:rsid w:val="00C44023"/>
    <w:rsid w:val="00C63519"/>
    <w:rsid w:val="00C75871"/>
    <w:rsid w:val="00CA157B"/>
    <w:rsid w:val="00CA5755"/>
    <w:rsid w:val="00CC31B2"/>
    <w:rsid w:val="00CE007A"/>
    <w:rsid w:val="00CE7377"/>
    <w:rsid w:val="00CF4426"/>
    <w:rsid w:val="00D04AEE"/>
    <w:rsid w:val="00D41891"/>
    <w:rsid w:val="00D466E4"/>
    <w:rsid w:val="00D7374B"/>
    <w:rsid w:val="00D75EB3"/>
    <w:rsid w:val="00DB1608"/>
    <w:rsid w:val="00DB277B"/>
    <w:rsid w:val="00DB5F03"/>
    <w:rsid w:val="00DC2855"/>
    <w:rsid w:val="00DD13F0"/>
    <w:rsid w:val="00DE51C4"/>
    <w:rsid w:val="00DF05C7"/>
    <w:rsid w:val="00DF3AAB"/>
    <w:rsid w:val="00DF68F3"/>
    <w:rsid w:val="00E01D01"/>
    <w:rsid w:val="00E06463"/>
    <w:rsid w:val="00E30793"/>
    <w:rsid w:val="00E479D1"/>
    <w:rsid w:val="00E576C2"/>
    <w:rsid w:val="00E6238A"/>
    <w:rsid w:val="00E65916"/>
    <w:rsid w:val="00E662AC"/>
    <w:rsid w:val="00E74381"/>
    <w:rsid w:val="00E77350"/>
    <w:rsid w:val="00E928C4"/>
    <w:rsid w:val="00EA4627"/>
    <w:rsid w:val="00EA69F1"/>
    <w:rsid w:val="00EC5CD7"/>
    <w:rsid w:val="00EE379B"/>
    <w:rsid w:val="00EE7A16"/>
    <w:rsid w:val="00EF165E"/>
    <w:rsid w:val="00F445E1"/>
    <w:rsid w:val="00F46295"/>
    <w:rsid w:val="00F61AA3"/>
    <w:rsid w:val="00F766FE"/>
    <w:rsid w:val="00F92375"/>
    <w:rsid w:val="00FC3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3A2F78"/>
  <w15:chartTrackingRefBased/>
  <w15:docId w15:val="{2F76A52B-53BB-453D-8225-E6A973109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2938"/>
    <w:pPr>
      <w:spacing w:after="0" w:line="360" w:lineRule="auto"/>
    </w:pPr>
    <w:rPr>
      <w:rFonts w:ascii="Verdana" w:hAnsi="Verdana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A4F"/>
    <w:pPr>
      <w:keepNext/>
      <w:keepLines/>
      <w:shd w:val="clear" w:color="auto" w:fill="262626" w:themeFill="text1" w:themeFillTint="D9"/>
      <w:outlineLvl w:val="0"/>
    </w:pPr>
    <w:rPr>
      <w:rFonts w:ascii="Arial Narrow" w:eastAsiaTheme="majorEastAsia" w:hAnsi="Arial Narrow" w:cstheme="majorBidi"/>
      <w:bCs/>
      <w:caps/>
      <w:color w:val="F8F8F8" w:themeColor="background2"/>
      <w:sz w:val="32"/>
      <w:szCs w:val="32"/>
      <w:lang w:val="en-US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E5E"/>
    <w:pPr>
      <w:keepNext/>
      <w:keepLines/>
      <w:shd w:val="clear" w:color="auto" w:fill="393939" w:themeFill="accent6" w:themeFillShade="BF"/>
      <w:spacing w:before="40"/>
      <w:outlineLvl w:val="1"/>
    </w:pPr>
    <w:rPr>
      <w:rFonts w:eastAsiaTheme="majorEastAsia" w:cstheme="majorBidi"/>
      <w:b/>
      <w:color w:val="B7B7B7" w:themeColor="accent6" w:themeTint="66"/>
      <w:sz w:val="26"/>
      <w:szCs w:val="26"/>
      <w:lang w:val="en-US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BD508A"/>
    <w:pPr>
      <w:shd w:val="clear" w:color="auto" w:fill="auto"/>
      <w:outlineLvl w:val="2"/>
    </w:pPr>
    <w:rPr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63E5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C6742"/>
    <w:pPr>
      <w:spacing w:after="0" w:line="240" w:lineRule="auto"/>
    </w:pPr>
    <w:rPr>
      <w:color w:val="000000" w:themeColor="text2"/>
      <w:sz w:val="2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D3A4F"/>
    <w:rPr>
      <w:rFonts w:ascii="Arial Narrow" w:eastAsiaTheme="majorEastAsia" w:hAnsi="Arial Narrow" w:cstheme="majorBidi"/>
      <w:bCs/>
      <w:caps/>
      <w:color w:val="F8F8F8" w:themeColor="background2"/>
      <w:sz w:val="32"/>
      <w:szCs w:val="32"/>
      <w:shd w:val="clear" w:color="auto" w:fill="262626" w:themeFill="text1" w:themeFillTint="D9"/>
      <w:lang w:val="en-US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TOCHeading">
    <w:name w:val="TOC Heading"/>
    <w:basedOn w:val="Heading1"/>
    <w:next w:val="Normal"/>
    <w:uiPriority w:val="39"/>
    <w:unhideWhenUsed/>
    <w:qFormat/>
    <w:rsid w:val="002C674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2C674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742"/>
  </w:style>
  <w:style w:type="paragraph" w:styleId="Footer">
    <w:name w:val="footer"/>
    <w:basedOn w:val="Normal"/>
    <w:link w:val="FooterChar"/>
    <w:uiPriority w:val="99"/>
    <w:unhideWhenUsed/>
    <w:rsid w:val="002C674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742"/>
  </w:style>
  <w:style w:type="paragraph" w:styleId="TOC1">
    <w:name w:val="toc 1"/>
    <w:basedOn w:val="Normal"/>
    <w:next w:val="Normal"/>
    <w:autoRedefine/>
    <w:uiPriority w:val="39"/>
    <w:unhideWhenUsed/>
    <w:rsid w:val="00E6591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65916"/>
    <w:rPr>
      <w:color w:val="5F5F5F" w:themeColor="hyperlink"/>
      <w:u w:val="single"/>
    </w:rPr>
  </w:style>
  <w:style w:type="paragraph" w:customStyle="1" w:styleId="Default">
    <w:name w:val="Default"/>
    <w:rsid w:val="0038453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QuestionStyle">
    <w:name w:val="QuestionStyle"/>
    <w:basedOn w:val="Normal"/>
    <w:link w:val="QuestionStyleChar"/>
    <w:qFormat/>
    <w:rsid w:val="007A23CB"/>
    <w:pPr>
      <w:shd w:val="clear" w:color="auto" w:fill="262626" w:themeFill="accent6" w:themeFillShade="80"/>
    </w:pPr>
    <w:rPr>
      <w:rFonts w:cs="Arial"/>
      <w:i/>
      <w:color w:val="3EB9D6"/>
    </w:rPr>
  </w:style>
  <w:style w:type="paragraph" w:styleId="Bibliography">
    <w:name w:val="Bibliography"/>
    <w:basedOn w:val="Normal"/>
    <w:next w:val="Normal"/>
    <w:uiPriority w:val="37"/>
    <w:unhideWhenUsed/>
    <w:rsid w:val="000069A1"/>
  </w:style>
  <w:style w:type="character" w:customStyle="1" w:styleId="QuestionStyleChar">
    <w:name w:val="QuestionStyle Char"/>
    <w:basedOn w:val="DefaultParagraphFont"/>
    <w:link w:val="QuestionStyle"/>
    <w:rsid w:val="007A23CB"/>
    <w:rPr>
      <w:rFonts w:ascii="Verdana" w:hAnsi="Verdana" w:cs="Arial"/>
      <w:i/>
      <w:color w:val="3EB9D6"/>
      <w:shd w:val="clear" w:color="auto" w:fill="262626" w:themeFill="accent6" w:themeFillShade="80"/>
    </w:rPr>
  </w:style>
  <w:style w:type="paragraph" w:styleId="ListParagraph">
    <w:name w:val="List Paragraph"/>
    <w:basedOn w:val="Normal"/>
    <w:uiPriority w:val="34"/>
    <w:qFormat/>
    <w:rsid w:val="00A3700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3E5E"/>
    <w:rPr>
      <w:rFonts w:ascii="Verdana" w:eastAsiaTheme="majorEastAsia" w:hAnsi="Verdana" w:cstheme="majorBidi"/>
      <w:b/>
      <w:color w:val="B7B7B7" w:themeColor="accent6" w:themeTint="66"/>
      <w:sz w:val="26"/>
      <w:szCs w:val="26"/>
      <w:shd w:val="clear" w:color="auto" w:fill="393939" w:themeFill="accent6" w:themeFillShade="BF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BD508A"/>
    <w:rPr>
      <w:rFonts w:ascii="Verdana" w:eastAsiaTheme="majorEastAsia" w:hAnsi="Verdana" w:cstheme="majorBidi"/>
      <w:b/>
      <w:color w:val="B7B7B7" w:themeColor="accent6" w:themeTint="66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2305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A27FD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7FDE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8F4B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4BA7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4BA7"/>
    <w:rPr>
      <w:rFonts w:ascii="Verdana" w:hAnsi="Verdana"/>
      <w:color w:val="969696" w:themeColor="accent3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4B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4BA7"/>
    <w:rPr>
      <w:rFonts w:ascii="Verdana" w:hAnsi="Verdana"/>
      <w:b/>
      <w:bCs/>
      <w:color w:val="969696" w:themeColor="accent3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4BA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4BA7"/>
    <w:rPr>
      <w:rFonts w:ascii="Segoe UI" w:hAnsi="Segoe UI" w:cs="Segoe UI"/>
      <w:color w:val="969696" w:themeColor="accent3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363E5E"/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paragraph" w:styleId="ListBullet">
    <w:name w:val="List Bullet"/>
    <w:basedOn w:val="Normal"/>
    <w:uiPriority w:val="99"/>
    <w:unhideWhenUsed/>
    <w:rsid w:val="00C75871"/>
    <w:pPr>
      <w:numPr>
        <w:numId w:val="1"/>
      </w:numPr>
      <w:contextualSpacing/>
    </w:pPr>
  </w:style>
  <w:style w:type="character" w:styleId="IntenseReference">
    <w:name w:val="Intense Reference"/>
    <w:basedOn w:val="DefaultParagraphFont"/>
    <w:uiPriority w:val="32"/>
    <w:qFormat/>
    <w:rsid w:val="00B77A60"/>
    <w:rPr>
      <w:b/>
      <w:bCs/>
      <w:smallCaps/>
      <w:color w:val="DDDDDD" w:themeColor="accent1"/>
      <w:spacing w:val="5"/>
    </w:rPr>
  </w:style>
  <w:style w:type="table" w:styleId="ListTable3-Accent1">
    <w:name w:val="List Table 3 Accent 1"/>
    <w:basedOn w:val="TableNormal"/>
    <w:uiPriority w:val="48"/>
    <w:rsid w:val="00B77A60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DDDDDD" w:themeColor="accent1"/>
        <w:left w:val="single" w:sz="4" w:space="0" w:color="DDDDDD" w:themeColor="accent1"/>
        <w:bottom w:val="single" w:sz="4" w:space="0" w:color="DDDDDD" w:themeColor="accent1"/>
        <w:right w:val="single" w:sz="4" w:space="0" w:color="DDDDD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DDDDD" w:themeFill="accent1"/>
      </w:tcPr>
    </w:tblStylePr>
    <w:tblStylePr w:type="lastRow">
      <w:rPr>
        <w:b/>
        <w:bCs/>
      </w:rPr>
      <w:tblPr/>
      <w:tcPr>
        <w:tcBorders>
          <w:top w:val="double" w:sz="4" w:space="0" w:color="DDDDD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DDDDD" w:themeColor="accent1"/>
          <w:right w:val="single" w:sz="4" w:space="0" w:color="DDDDDD" w:themeColor="accent1"/>
        </w:tcBorders>
      </w:tcPr>
    </w:tblStylePr>
    <w:tblStylePr w:type="band1Horz">
      <w:tblPr/>
      <w:tcPr>
        <w:tcBorders>
          <w:top w:val="single" w:sz="4" w:space="0" w:color="DDDDDD" w:themeColor="accent1"/>
          <w:bottom w:val="single" w:sz="4" w:space="0" w:color="DDDDD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DDDDD" w:themeColor="accent1"/>
          <w:left w:val="nil"/>
        </w:tcBorders>
      </w:tcPr>
    </w:tblStylePr>
    <w:tblStylePr w:type="swCell">
      <w:tblPr/>
      <w:tcPr>
        <w:tcBorders>
          <w:top w:val="double" w:sz="4" w:space="0" w:color="DDDDDD" w:themeColor="accent1"/>
          <w:right w:val="nil"/>
        </w:tcBorders>
      </w:tcPr>
    </w:tblStylePr>
  </w:style>
  <w:style w:type="character" w:styleId="Emphasis">
    <w:name w:val="Emphasis"/>
    <w:qFormat/>
    <w:rsid w:val="00D75EB3"/>
    <w:rPr>
      <w:rFonts w:asciiTheme="minorHAnsi" w:hAnsiTheme="minorHAnsi" w:cstheme="minorHAnsi"/>
      <w:noProof/>
      <w:sz w:val="22"/>
      <w:szCs w:val="22"/>
    </w:rPr>
  </w:style>
  <w:style w:type="paragraph" w:customStyle="1" w:styleId="SGTableText">
    <w:name w:val="SG Table Text"/>
    <w:rsid w:val="00021805"/>
    <w:pPr>
      <w:spacing w:before="60" w:after="6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SGTableHeader">
    <w:name w:val="SG Table Header"/>
    <w:rsid w:val="00021805"/>
    <w:pPr>
      <w:spacing w:before="60" w:after="60" w:line="240" w:lineRule="auto"/>
      <w:jc w:val="center"/>
    </w:pPr>
    <w:rPr>
      <w:rFonts w:ascii="Arial" w:eastAsia="Times New Roman" w:hAnsi="Arial" w:cs="Times New Roman"/>
      <w:b/>
      <w:sz w:val="18"/>
      <w:szCs w:val="20"/>
      <w:lang w:val="en-US"/>
    </w:rPr>
  </w:style>
  <w:style w:type="table" w:customStyle="1" w:styleId="TableGrid1">
    <w:name w:val="Table Grid1"/>
    <w:basedOn w:val="TableNormal"/>
    <w:next w:val="TableGrid"/>
    <w:uiPriority w:val="39"/>
    <w:rsid w:val="00021805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60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42" Type="http://schemas.openxmlformats.org/officeDocument/2006/relationships/image" Target="media/image23.tmp"/><Relationship Id="rId47" Type="http://schemas.openxmlformats.org/officeDocument/2006/relationships/image" Target="media/image28.tmp"/><Relationship Id="rId50" Type="http://schemas.openxmlformats.org/officeDocument/2006/relationships/header" Target="header5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3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tmp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footer" Target="footer4.xml"/><Relationship Id="rId29" Type="http://schemas.openxmlformats.org/officeDocument/2006/relationships/image" Target="media/image10.png"/><Relationship Id="rId41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tmp"/><Relationship Id="rId45" Type="http://schemas.openxmlformats.org/officeDocument/2006/relationships/image" Target="media/image26.tmp"/><Relationship Id="rId53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tmp"/><Relationship Id="rId10" Type="http://schemas.openxmlformats.org/officeDocument/2006/relationships/footnotes" Target="footnotes.xml"/><Relationship Id="rId19" Type="http://schemas.openxmlformats.org/officeDocument/2006/relationships/header" Target="header4.xml"/><Relationship Id="rId31" Type="http://schemas.openxmlformats.org/officeDocument/2006/relationships/image" Target="media/image12.png"/><Relationship Id="rId44" Type="http://schemas.openxmlformats.org/officeDocument/2006/relationships/image" Target="media/image25.tmp"/><Relationship Id="rId52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2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tmp"/><Relationship Id="rId48" Type="http://schemas.openxmlformats.org/officeDocument/2006/relationships/image" Target="media/image29.tmp"/><Relationship Id="rId8" Type="http://schemas.openxmlformats.org/officeDocument/2006/relationships/settings" Target="settings.xml"/><Relationship Id="rId51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iploma%20Software%20Development\SQL\USBWebServer_v8.6.2\root\ACME-Entertainment-Movie-Database\Documentation\%5bTemplate%5d%20Rad%20Documen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4380CB9337C44C292C6D25D16256A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754ED6-6D4A-422C-A26D-D1E86F60F6F9}"/>
      </w:docPartPr>
      <w:docPartBody>
        <w:p w:rsidR="00A856DD" w:rsidRDefault="00A856DD">
          <w:pPr>
            <w:pStyle w:val="A4380CB9337C44C292C6D25D16256A7A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3E802C7B0F2B417AADED5A290411E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FB4434-6772-4107-99C3-AB05DDAC14F1}"/>
      </w:docPartPr>
      <w:docPartBody>
        <w:p w:rsidR="00A856DD" w:rsidRDefault="00A856DD">
          <w:pPr>
            <w:pStyle w:val="3E802C7B0F2B417AADED5A290411EA1D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58595D82ABAC49048A94D1CC46BE18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0E3CA3-67D6-4D99-AFC2-41E6AEB8AE80}"/>
      </w:docPartPr>
      <w:docPartBody>
        <w:p w:rsidR="00A856DD" w:rsidRDefault="00A856DD">
          <w:pPr>
            <w:pStyle w:val="58595D82ABAC49048A94D1CC46BE1827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4E6246A705D1422AA72EA3EBF5F398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C291A9-D433-4684-9776-8EC69DE04098}"/>
      </w:docPartPr>
      <w:docPartBody>
        <w:p w:rsidR="00A856DD" w:rsidRDefault="00A856DD">
          <w:pPr>
            <w:pStyle w:val="4E6246A705D1422AA72EA3EBF5F39865"/>
          </w:pPr>
          <w:r>
            <w:rPr>
              <w:color w:val="FFFFFF" w:themeColor="background1"/>
            </w:rPr>
            <w:t>[Date]</w:t>
          </w:r>
        </w:p>
      </w:docPartBody>
    </w:docPart>
    <w:docPart>
      <w:docPartPr>
        <w:name w:val="1ABC0AE5312140D7ACC20920C7B40F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867CEC-C7B2-4B59-8B3A-DE00D8FB3D88}"/>
      </w:docPartPr>
      <w:docPartBody>
        <w:p w:rsidR="00A856DD" w:rsidRDefault="00A856DD">
          <w:pPr>
            <w:pStyle w:val="1ABC0AE5312140D7ACC20920C7B40F5E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6DD"/>
    <w:rsid w:val="000D02E4"/>
    <w:rsid w:val="006E36D5"/>
    <w:rsid w:val="008E6AF1"/>
    <w:rsid w:val="00A85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380CB9337C44C292C6D25D16256A7A">
    <w:name w:val="A4380CB9337C44C292C6D25D16256A7A"/>
  </w:style>
  <w:style w:type="paragraph" w:customStyle="1" w:styleId="3E802C7B0F2B417AADED5A290411EA1D">
    <w:name w:val="3E802C7B0F2B417AADED5A290411EA1D"/>
  </w:style>
  <w:style w:type="paragraph" w:customStyle="1" w:styleId="58595D82ABAC49048A94D1CC46BE1827">
    <w:name w:val="58595D82ABAC49048A94D1CC46BE1827"/>
  </w:style>
  <w:style w:type="paragraph" w:customStyle="1" w:styleId="4E6246A705D1422AA72EA3EBF5F39865">
    <w:name w:val="4E6246A705D1422AA72EA3EBF5F39865"/>
  </w:style>
  <w:style w:type="paragraph" w:customStyle="1" w:styleId="1ABC0AE5312140D7ACC20920C7B40F5E">
    <w:name w:val="1ABC0AE5312140D7ACC20920C7B40F5E"/>
  </w:style>
  <w:style w:type="paragraph" w:customStyle="1" w:styleId="3AD66E53326C489E8C0653AF70B6CDD2">
    <w:name w:val="3AD66E53326C489E8C0653AF70B6CDD2"/>
    <w:rsid w:val="00A856DD"/>
  </w:style>
  <w:style w:type="paragraph" w:customStyle="1" w:styleId="E2B058DA6A8C47FFB7CEA233EA289536">
    <w:name w:val="E2B058DA6A8C47FFB7CEA233EA289536"/>
    <w:rsid w:val="00A856DD"/>
  </w:style>
  <w:style w:type="paragraph" w:customStyle="1" w:styleId="AA203844B9A44883951AEC8AC4225C8B">
    <w:name w:val="AA203844B9A44883951AEC8AC4225C8B"/>
    <w:rsid w:val="00A856DD"/>
  </w:style>
  <w:style w:type="paragraph" w:customStyle="1" w:styleId="8FFB2580D37C4381AACEE9651C54C04A">
    <w:name w:val="8FFB2580D37C4381AACEE9651C54C04A"/>
    <w:rsid w:val="00A856DD"/>
  </w:style>
  <w:style w:type="paragraph" w:customStyle="1" w:styleId="EDE9E5B446724BC4BEEA22C085FBA9F1">
    <w:name w:val="EDE9E5B446724BC4BEEA22C085FBA9F1"/>
    <w:rsid w:val="00A856D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2020-06-09T00:00:00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Hos29</b:Tag>
    <b:SourceType>InternetSite</b:SourceType>
    <b:Guid>{5A79A589-1B6E-4946-A645-280C7A703C7C}</b:Guid>
    <b:Author>
      <b:Author>
        <b:Corporate>Hosting Tribunal</b:Corporate>
      </b:Author>
    </b:Author>
    <b:Title>What Percentage of Internet Traffic Is Mobile in 2020?</b:Title>
    <b:InternetSiteTitle>Hosting Tribunal</b:InternetSiteTitle>
    <b:Year>2020</b:Year>
    <b:Month>05</b:Month>
    <b:Day>29</b:Day>
    <b:URL>https://hostingtribunal.com/blog/mobile-percentage-of-traffic/</b:URL>
    <b:RefOrder>1</b:RefOrder>
  </b:Source>
  <b:Source>
    <b:Tag>Geo15</b:Tag>
    <b:SourceType>InternetSite</b:SourceType>
    <b:Guid>{0584BCB9-80FC-47DD-9DED-9EA36D423EC5}</b:Guid>
    <b:Author>
      <b:Author>
        <b:NameList>
          <b:Person>
            <b:Last>Graham</b:Last>
            <b:First>Geoff</b:First>
          </b:Person>
        </b:NameList>
      </b:Author>
    </b:Author>
    <b:Title>The Difference Between Responsive and Adaptive Design</b:Title>
    <b:InternetSiteTitle>CSS-Tricks</b:InternetSiteTitle>
    <b:Year>2015</b:Year>
    <b:Month>November</b:Month>
    <b:Day>17</b:Day>
    <b:URL>https://css-tricks.com/the-difference-between-responsive-and-adaptive-design/</b:URL>
    <b:RefOrder>2</b:RefOrder>
  </b:Source>
  <b:Source>
    <b:Tag>UXP20</b:Tag>
    <b:SourceType>InternetSite</b:SourceType>
    <b:Guid>{0815431C-6D5C-4C9A-9A95-2C779665BB6C}</b:Guid>
    <b:Author>
      <b:Author>
        <b:Corporate>UXPin</b:Corporate>
      </b:Author>
    </b:Author>
    <b:Title>Responsive Design vs. Adaptive Design: What’s the Best Choice for Designers?</b:Title>
    <b:InternetSiteTitle>UXPin</b:InternetSiteTitle>
    <b:Year>2020</b:Year>
    <b:Month>May</b:Month>
    <b:Day>29</b:Day>
    <b:URL>https://www.uxpin.com/studio/blog/responsive-vs-adaptive-design-whats-best-choice-designers/</b:URL>
    <b:RefOrder>3</b:RefOrder>
  </b:Source>
  <b:Source>
    <b:Tag>Mad19</b:Tag>
    <b:SourceType>InternetSite</b:SourceType>
    <b:Guid>{2BD1E8C2-5B16-4FEA-9DF6-E2492FE62BAA}</b:Guid>
    <b:Author>
      <b:Author>
        <b:NameList>
          <b:Person>
            <b:Last>Soegaard</b:Last>
            <b:First>Mads</b:First>
          </b:Person>
        </b:NameList>
      </b:Author>
    </b:Author>
    <b:Title>Adaptive vs. Responsive Design</b:Title>
    <b:InternetSiteTitle>Interaction Design Foundation</b:InternetSiteTitle>
    <b:Year>2019</b:Year>
    <b:Month>June</b:Month>
    <b:Day>24</b:Day>
    <b:URL>https://www.interaction-design.org/literature/article/adaptive-vs-responsive-design</b:URL>
    <b:RefOrder>4</b:RefOrder>
  </b:Source>
  <b:Source>
    <b:Tag>Sky20</b:Tag>
    <b:SourceType>InternetSite</b:SourceType>
    <b:Guid>{11C8963A-23E3-4F46-BB6A-7D9B43258D8F}</b:Guid>
    <b:Author>
      <b:Author>
        <b:Corporate>Skyresoft</b:Corporate>
      </b:Author>
    </b:Author>
    <b:Title>Top 5 Advantages and disadvantages of Responsive Website design</b:Title>
    <b:InternetSiteTitle>Skyresoft</b:InternetSiteTitle>
    <b:Year>2020</b:Year>
    <b:Month>May</b:Month>
    <b:Day>17</b:Day>
    <b:URL>http://www.skyresoft.com/blog/5-homepage-design-practices-to-improve-usability-and-ux/</b:URL>
    <b:RefOrder>5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27CA4B42446D4A8AC3AB6CEA98FDF9" ma:contentTypeVersion="9" ma:contentTypeDescription="Create a new document." ma:contentTypeScope="" ma:versionID="7ee0eac851eaeaa5b7fc541a3dd9ad1f">
  <xsd:schema xmlns:xsd="http://www.w3.org/2001/XMLSchema" xmlns:xs="http://www.w3.org/2001/XMLSchema" xmlns:p="http://schemas.microsoft.com/office/2006/metadata/properties" xmlns:ns3="6a65ce3c-89f0-419f-acbb-03641ad9113e" targetNamespace="http://schemas.microsoft.com/office/2006/metadata/properties" ma:root="true" ma:fieldsID="13d6087697252aff38d761b7a58dfd05" ns3:_="">
    <xsd:import namespace="6a65ce3c-89f0-419f-acbb-03641ad9113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65ce3c-89f0-419f-acbb-03641ad911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3D45C53-B259-449E-A709-D51E4A0AD51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0FEADC-80FC-4175-98E1-95E9E5C8AEC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AD0D279-7C93-45BF-9D2C-B74A7A2D41E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48A7A670-A4E4-4930-88D0-B7854EE602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65ce3c-89f0-419f-acbb-03641ad911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Rad Document.dotx</Template>
  <TotalTime>4294965063</TotalTime>
  <Pages>20</Pages>
  <Words>1306</Words>
  <Characters>7445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Review</vt:lpstr>
    </vt:vector>
  </TitlesOfParts>
  <Company/>
  <LinksUpToDate>false</LinksUpToDate>
  <CharactersWithSpaces>8734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Review</dc:title>
  <dc:subject>Rapid Application Development</dc:subject>
  <dc:creator>TheMisSprints</dc:creator>
  <cp:keywords/>
  <dc:description/>
  <cp:lastModifiedBy>Benjamin Royans</cp:lastModifiedBy>
  <cp:revision>21</cp:revision>
  <dcterms:created xsi:type="dcterms:W3CDTF">2020-06-11T01:49:00Z</dcterms:created>
  <dcterms:modified xsi:type="dcterms:W3CDTF">2020-06-12T01:04:00Z</dcterms:modified>
  <cp:category>Rapid Application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0x0101000327CA4B42446D4A8AC3AB6CEA98FDF9</vt:lpwstr>
  </property>
</Properties>
</file>