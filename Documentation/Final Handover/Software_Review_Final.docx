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696116338"/>
        <w:docPartObj>
          <w:docPartGallery w:val="Cover Pages"/>
          <w:docPartUnique/>
        </w:docPartObj>
      </w:sdtPr>
      <w:sdtContent>
        <w:p w14:paraId="079E239B" w14:textId="1214B1C9" w:rsidR="0076668E" w:rsidRPr="00C44023" w:rsidRDefault="00EA69F1" w:rsidP="00782938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DD2CEC4" wp14:editId="5CE44A81">
                    <wp:simplePos x="0" y="0"/>
                    <wp:positionH relativeFrom="column">
                      <wp:posOffset>414524</wp:posOffset>
                    </wp:positionH>
                    <wp:positionV relativeFrom="paragraph">
                      <wp:posOffset>203</wp:posOffset>
                    </wp:positionV>
                    <wp:extent cx="4816475" cy="5967095"/>
                    <wp:effectExtent l="0" t="0" r="0" b="0"/>
                    <wp:wrapSquare wrapText="bothSides"/>
                    <wp:docPr id="21" name="Text Box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816475" cy="596709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24307CE" w14:textId="188D078E" w:rsidR="00896712" w:rsidRDefault="00896712" w:rsidP="00782938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56797E4" wp14:editId="14516B96">
                                      <wp:extent cx="4598035" cy="5869305"/>
                                      <wp:effectExtent l="0" t="0" r="0" b="0"/>
                                      <wp:docPr id="16" name="Picture 16" descr="A close up of a black background&#10;&#10;Description automatically generate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2" name="TheMisSprintsLogo.png"/>
                                              <pic:cNvPicPr/>
                                            </pic:nvPicPr>
                                            <pic:blipFill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4598035" cy="586930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type w14:anchorId="7DD2CEC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1" o:spid="_x0000_s1026" type="#_x0000_t202" style="position:absolute;margin-left:32.65pt;margin-top:0;width:379.25pt;height:469.8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" filled="f" stroked="f" strokeweight=".5pt">
                    <v:textbox>
                      <w:txbxContent>
                        <w:p w14:paraId="624307CE" w14:textId="188D078E" w:rsidR="00896712" w:rsidRDefault="00896712" w:rsidP="00782938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56797E4" wp14:editId="14516B96">
                                <wp:extent cx="4598035" cy="5869305"/>
                                <wp:effectExtent l="0" t="0" r="0" b="0"/>
                                <wp:docPr id="16" name="Picture 16" descr="A close up of a black background&#10;&#10;Description automatically generated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TheMisSprintsLogo.png"/>
                                        <pic:cNvPicPr/>
                                      </pic:nvPicPr>
                                      <pic:blipFill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4598035" cy="58693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76668E" w:rsidRPr="00C4402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0" wp14:anchorId="7ED15C0C" wp14:editId="60B14FA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1" name="Text Box 1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896712" w14:paraId="0AF8290C" w14:textId="77777777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9350" w:type="dxa"/>
                                    </w:tcPr>
                                    <w:p w14:paraId="6C120935" w14:textId="41CC4909" w:rsidR="00896712" w:rsidRDefault="00896712" w:rsidP="00782938"/>
                                  </w:tc>
                                </w:tr>
                                <w:tr w:rsidR="00896712" w14:paraId="07A49FBE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9350" w:type="dxa"/>
                                      <w:shd w:val="clear" w:color="auto" w:fill="000000" w:themeFill="text2"/>
                                      <w:vAlign w:val="center"/>
                                    </w:tcPr>
                                    <w:p w14:paraId="6D4B6F53" w14:textId="25A20887" w:rsidR="00896712" w:rsidRDefault="00896712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hAnsiTheme="majorHAnsi"/>
                                            <w:color w:val="FFFFFF" w:themeColor="background1"/>
                                            <w:sz w:val="96"/>
                                            <w:szCs w:val="96"/>
                                          </w:rPr>
                                          <w:alias w:val="Title"/>
                                          <w:tag w:val=""/>
                                          <w:id w:val="739824258"/>
                                          <w:placeholder>
                                            <w:docPart w:val="A4380CB9337C44C292C6D25D16256A7A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Software Review</w:t>
                                          </w:r>
                                        </w:sdtContent>
                                      </w:sdt>
                                    </w:p>
                                    <w:p w14:paraId="01FAA550" w14:textId="77777777" w:rsidR="00896712" w:rsidRDefault="00896712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  <w:sz w:val="32"/>
                                            <w:szCs w:val="32"/>
                                          </w:rPr>
                                          <w:alias w:val="Subtitle"/>
                                          <w:tag w:val=""/>
                                          <w:id w:val="1143089448"/>
                                          <w:placeholder>
                                            <w:docPart w:val="3E802C7B0F2B417AADED5A290411EA1D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color w:val="FFFFFF" w:themeColor="background1"/>
                                              <w:sz w:val="32"/>
                                              <w:szCs w:val="32"/>
                                            </w:rPr>
                                            <w:t>Rapid Application Development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896712" w14:paraId="29BE380B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9350" w:type="dxa"/>
                                      <w:shd w:val="clear" w:color="auto" w:fill="4D4D4D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896712" w14:paraId="128DA0C1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5190FFE9" w14:textId="0B1EDA1E" w:rsidR="00896712" w:rsidRDefault="00896712">
                                            <w:pPr>
                                              <w:pStyle w:val="NoSpacing"/>
                                              <w:ind w:left="720" w:right="144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  <w:sdt>
                                              <w:sdtPr>
                                                <w:rPr>
                                                  <w:color w:val="FFFFFF" w:themeColor="background1"/>
                                                </w:rPr>
                                                <w:alias w:val="Author"/>
                                                <w:tag w:val=""/>
                                                <w:id w:val="942812742"/>
                                                <w:placeholder>
                                                  <w:docPart w:val="58595D82ABAC49048A94D1CC46BE1827"/>
                                                </w:placeholder>
      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      <w:text/>
                                              </w:sdtPr>
                                              <w:sdtContent>
                                                <w:proofErr w:type="spellStart"/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TheMisSprints</w:t>
                                                </w:r>
                                                <w:proofErr w:type="spellEnd"/>
                                              </w:sdtContent>
                                            </w:sdt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sdt>
                                            <w:sdtPr>
                                              <w:rPr>
                                                <w:color w:val="FFFFFF" w:themeColor="background1"/>
                                              </w:rPr>
                                              <w:alias w:val="Date"/>
                                              <w:tag w:val=""/>
                                              <w:id w:val="748164578"/>
                                              <w:placeholder>
                                                <w:docPart w:val="4E6246A705D1422AA72EA3EBF5F39865"/>
                                              </w:placeholder>
      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      <w:date w:fullDate="2020-06-09T00:00:00Z">
                                                <w:dateFormat w:val="M/d/yy"/>
                                                <w:lid w:val="en-US"/>
                                                <w:storeMappedDataAs w:val="dateTime"/>
                                                <w:calendar w:val="gregorian"/>
                                              </w:date>
                                            </w:sdtPr>
                                            <w:sdtContent>
                                              <w:p w14:paraId="42B66DD8" w14:textId="45B36B2D" w:rsidR="00896712" w:rsidRDefault="00896712">
                                                <w:pPr>
                                                  <w:pStyle w:val="NoSpacing"/>
                                                  <w:ind w:left="144" w:right="144"/>
                                                  <w:jc w:val="center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6/9/20</w:t>
                                                </w:r>
                                              </w:p>
                                            </w:sdtContent>
                                          </w:sdt>
                                        </w:tc>
                                        <w:sdt>
                                          <w:sdtPr>
                                            <w:rPr>
                                              <w:color w:val="FFFFFF" w:themeColor="background1"/>
                                            </w:rPr>
                                            <w:alias w:val="Course title"/>
                                            <w:tag w:val=""/>
                                            <w:id w:val="-15923909"/>
                                            <w:placeholder>
                                              <w:docPart w:val="1ABC0AE5312140D7ACC20920C7B40F5E"/>
                                            </w:placeholder>
  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  <w:text/>
                                          </w:sdtPr>
                                          <w:sdtContent>
                                            <w:tc>
                                              <w:tcPr>
                                                <w:tcW w:w="3591" w:type="dxa"/>
                                                <w:vAlign w:val="center"/>
                                              </w:tcPr>
                                              <w:p w14:paraId="6BA0CAB6" w14:textId="77777777" w:rsidR="00896712" w:rsidRDefault="00896712">
                                                <w:pPr>
                                                  <w:pStyle w:val="NoSpacing"/>
                                                  <w:ind w:left="144" w:right="720"/>
                                                  <w:jc w:val="right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Rapid Application Development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</w:tr>
                                    </w:tbl>
                                    <w:p w14:paraId="5E5CD0AC" w14:textId="77777777" w:rsidR="00896712" w:rsidRDefault="00896712" w:rsidP="00782938"/>
                                  </w:tc>
                                </w:tr>
                              </w:tbl>
                              <w:p w14:paraId="0178C482" w14:textId="77777777" w:rsidR="00896712" w:rsidRDefault="00896712" w:rsidP="00782938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7ED15C0C" id="Text Box 1" o:spid="_x0000_s1027" type="#_x0000_t202" alt="Cover page layout" style="position:absolute;margin-left:0;margin-top:0;width:540pt;height:10in;z-index:-2516572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896712" w14:paraId="0AF8290C" w14:textId="77777777">
                            <w:trPr>
                              <w:trHeight w:hRule="exact" w:val="9360"/>
                            </w:trPr>
                            <w:tc>
                              <w:tcPr>
                                <w:tcW w:w="9350" w:type="dxa"/>
                              </w:tcPr>
                              <w:p w14:paraId="6C120935" w14:textId="41CC4909" w:rsidR="00896712" w:rsidRDefault="00896712" w:rsidP="00782938"/>
                            </w:tc>
                          </w:tr>
                          <w:tr w:rsidR="00896712" w14:paraId="07A49FBE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9350" w:type="dxa"/>
                                <w:shd w:val="clear" w:color="auto" w:fill="000000" w:themeFill="text2"/>
                                <w:vAlign w:val="center"/>
                              </w:tcPr>
                              <w:p w14:paraId="6D4B6F53" w14:textId="25A20887" w:rsidR="00896712" w:rsidRDefault="00896712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739824258"/>
                                    <w:placeholder>
                                      <w:docPart w:val="A4380CB9337C44C292C6D25D16256A7A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Software Review</w:t>
                                    </w:r>
                                  </w:sdtContent>
                                </w:sdt>
                              </w:p>
                              <w:p w14:paraId="01FAA550" w14:textId="77777777" w:rsidR="00896712" w:rsidRDefault="00896712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Subtitle"/>
                                    <w:tag w:val=""/>
                                    <w:id w:val="1143089448"/>
                                    <w:placeholder>
                                      <w:docPart w:val="3E802C7B0F2B417AADED5A290411EA1D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>Rapid Application Development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896712" w14:paraId="29BE380B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9350" w:type="dxa"/>
                                <w:shd w:val="clear" w:color="auto" w:fill="4D4D4D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896712" w14:paraId="128DA0C1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5190FFE9" w14:textId="0B1EDA1E" w:rsidR="00896712" w:rsidRDefault="00896712">
                                      <w:pPr>
                                        <w:pStyle w:val="NoSpacing"/>
                                        <w:ind w:left="720" w:right="144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</w:rPr>
                                          <w:alias w:val="Author"/>
                                          <w:tag w:val=""/>
                                          <w:id w:val="942812742"/>
                                          <w:placeholder>
                                            <w:docPart w:val="58595D82ABAC49048A94D1CC46BE1827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Content>
                                          <w:proofErr w:type="spellStart"/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TheMisSprints</w:t>
                                          </w:r>
                                          <w:proofErr w:type="spellEnd"/>
                                        </w:sdtContent>
                                      </w:sdt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color w:val="FFFFFF" w:themeColor="background1"/>
                                        </w:rPr>
                                        <w:alias w:val="Date"/>
                                        <w:tag w:val=""/>
                                        <w:id w:val="748164578"/>
                                        <w:placeholder>
                                          <w:docPart w:val="4E6246A705D1422AA72EA3EBF5F39865"/>
                                        </w:placeholder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 w:fullDate="2020-06-09T00:00:00Z">
                                          <w:dateFormat w:val="M/d/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Content>
                                        <w:p w14:paraId="42B66DD8" w14:textId="45B36B2D" w:rsidR="00896712" w:rsidRDefault="00896712">
                                          <w:pPr>
                                            <w:pStyle w:val="NoSpacing"/>
                                            <w:ind w:left="144" w:right="144"/>
                                            <w:jc w:val="center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6/9/20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Course title"/>
                                      <w:tag w:val=""/>
                                      <w:id w:val="-15923909"/>
                                      <w:placeholder>
                                        <w:docPart w:val="1ABC0AE5312140D7ACC20920C7B40F5E"/>
                                      </w:placeholder>
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<w:text/>
                                    </w:sdtPr>
                                    <w:sdtContent>
                                      <w:tc>
                                        <w:tcPr>
                                          <w:tcW w:w="3591" w:type="dxa"/>
                                          <w:vAlign w:val="center"/>
                                        </w:tcPr>
                                        <w:p w14:paraId="6BA0CAB6" w14:textId="77777777" w:rsidR="00896712" w:rsidRDefault="00896712">
                                          <w:pPr>
                                            <w:pStyle w:val="NoSpacing"/>
                                            <w:ind w:left="144" w:right="720"/>
                                            <w:jc w:val="right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Rapid Application Development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</w:tbl>
                              <w:p w14:paraId="5E5CD0AC" w14:textId="77777777" w:rsidR="00896712" w:rsidRDefault="00896712" w:rsidP="00782938"/>
                            </w:tc>
                          </w:tr>
                        </w:tbl>
                        <w:p w14:paraId="0178C482" w14:textId="77777777" w:rsidR="00896712" w:rsidRDefault="00896712" w:rsidP="00782938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58C8992B" w14:textId="2F65EF4A" w:rsidR="0076668E" w:rsidRPr="00C44023" w:rsidRDefault="0076668E" w:rsidP="00782938">
          <w:pPr>
            <w:rPr>
              <w:rFonts w:asciiTheme="majorHAnsi" w:hAnsiTheme="majorHAnsi"/>
              <w:lang w:val="en-US"/>
            </w:rPr>
          </w:pPr>
          <w:r w:rsidRPr="00C44023">
            <w:br w:type="page"/>
          </w:r>
        </w:p>
      </w:sdtContent>
    </w:sdt>
    <w:p w14:paraId="22A8F8BD" w14:textId="77777777" w:rsidR="00E65916" w:rsidRPr="00C44023" w:rsidRDefault="00E65916" w:rsidP="00782938">
      <w:pPr>
        <w:pStyle w:val="Heading1"/>
        <w:sectPr w:rsidR="00E65916" w:rsidRPr="00C44023" w:rsidSect="00E65916">
          <w:headerReference w:type="default" r:id="rId13"/>
          <w:footerReference w:type="default" r:id="rId14"/>
          <w:footerReference w:type="first" r:id="rId15"/>
          <w:pgSz w:w="11906" w:h="16838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b/>
          <w:bCs w:val="0"/>
          <w:caps w:val="0"/>
          <w:color w:val="969696" w:themeColor="accent3"/>
          <w:sz w:val="22"/>
          <w:szCs w:val="22"/>
          <w:lang w:val="en-AU"/>
          <w14:textOutline w14:w="0" w14:cap="rnd" w14:cmpd="sng" w14:algn="ctr">
            <w14:noFill/>
            <w14:prstDash w14:val="solid"/>
            <w14:bevel/>
          </w14:textOutline>
        </w:rPr>
        <w:id w:val="1363934336"/>
        <w:docPartObj>
          <w:docPartGallery w:val="Table of Contents"/>
          <w:docPartUnique/>
        </w:docPartObj>
      </w:sdtPr>
      <w:sdtEndPr>
        <w:rPr>
          <w:rFonts w:ascii="Verdana" w:hAnsi="Verdana"/>
          <w:b w:val="0"/>
          <w:noProof/>
          <w:color w:val="000000" w:themeColor="text1"/>
          <w:sz w:val="20"/>
          <w:szCs w:val="20"/>
        </w:rPr>
      </w:sdtEndPr>
      <w:sdtContent>
        <w:p w14:paraId="475B36A3" w14:textId="77777777" w:rsidR="0076668E" w:rsidRPr="004424AC" w:rsidRDefault="004424AC" w:rsidP="00782938">
          <w:pPr>
            <w:pStyle w:val="TOCHeading"/>
            <w:rPr>
              <w:rStyle w:val="Heading1Char"/>
              <w:sz w:val="36"/>
              <w:szCs w:val="36"/>
            </w:rPr>
          </w:pPr>
          <w:r w:rsidRPr="004424AC">
            <w:rPr>
              <w:rStyle w:val="Heading1Char"/>
              <w:sz w:val="36"/>
              <w:szCs w:val="36"/>
            </w:rPr>
            <w:t>TABLE OF CONTENTS</w:t>
          </w:r>
        </w:p>
        <w:p w14:paraId="429F3388" w14:textId="60CBB375" w:rsidR="00167172" w:rsidRDefault="0076668E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AU"/>
            </w:rPr>
          </w:pPr>
          <w:r w:rsidRPr="00C44023">
            <w:rPr>
              <w:color w:val="D9D9D9" w:themeColor="background1" w:themeShade="D9"/>
            </w:rPr>
            <w:fldChar w:fldCharType="begin"/>
          </w:r>
          <w:r w:rsidRPr="00C44023">
            <w:rPr>
              <w:color w:val="D9D9D9" w:themeColor="background1" w:themeShade="D9"/>
            </w:rPr>
            <w:instrText xml:space="preserve"> TOC \o "1-3" \h \z \u </w:instrText>
          </w:r>
          <w:r w:rsidRPr="00C44023">
            <w:rPr>
              <w:color w:val="D9D9D9" w:themeColor="background1" w:themeShade="D9"/>
            </w:rPr>
            <w:fldChar w:fldCharType="separate"/>
          </w:r>
          <w:hyperlink w:anchor="_Toc44655331" w:history="1">
            <w:r w:rsidR="00167172" w:rsidRPr="00B26F9D">
              <w:rPr>
                <w:rStyle w:val="Hyperlink"/>
                <w:noProof/>
              </w:rPr>
              <w:t>Requirements Overview</w:t>
            </w:r>
            <w:r w:rsidR="00167172">
              <w:rPr>
                <w:noProof/>
                <w:webHidden/>
              </w:rPr>
              <w:tab/>
            </w:r>
            <w:r w:rsidR="00167172">
              <w:rPr>
                <w:noProof/>
                <w:webHidden/>
              </w:rPr>
              <w:fldChar w:fldCharType="begin"/>
            </w:r>
            <w:r w:rsidR="00167172">
              <w:rPr>
                <w:noProof/>
                <w:webHidden/>
              </w:rPr>
              <w:instrText xml:space="preserve"> PAGEREF _Toc44655331 \h </w:instrText>
            </w:r>
            <w:r w:rsidR="00167172">
              <w:rPr>
                <w:noProof/>
                <w:webHidden/>
              </w:rPr>
            </w:r>
            <w:r w:rsidR="00167172">
              <w:rPr>
                <w:noProof/>
                <w:webHidden/>
              </w:rPr>
              <w:fldChar w:fldCharType="separate"/>
            </w:r>
            <w:r w:rsidR="00167172">
              <w:rPr>
                <w:noProof/>
                <w:webHidden/>
              </w:rPr>
              <w:t>2</w:t>
            </w:r>
            <w:r w:rsidR="00167172">
              <w:rPr>
                <w:noProof/>
                <w:webHidden/>
              </w:rPr>
              <w:fldChar w:fldCharType="end"/>
            </w:r>
          </w:hyperlink>
        </w:p>
        <w:p w14:paraId="7088BAD3" w14:textId="186328DA" w:rsidR="00167172" w:rsidRDefault="00167172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AU"/>
            </w:rPr>
          </w:pPr>
          <w:hyperlink w:anchor="_Toc44655332" w:history="1">
            <w:r w:rsidRPr="00B26F9D">
              <w:rPr>
                <w:rStyle w:val="Hyperlink"/>
                <w:noProof/>
              </w:rPr>
              <w:t>Current Requirements (05/06/2020)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_Toc44655332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4295D" w14:textId="197615EF" w:rsidR="00167172" w:rsidRDefault="00167172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AU"/>
            </w:rPr>
          </w:pPr>
          <w:hyperlink w:anchor="_Toc44655333" w:history="1">
            <w:r w:rsidRPr="00B26F9D">
              <w:rPr>
                <w:rStyle w:val="Hyperlink"/>
                <w:noProof/>
              </w:rPr>
              <w:t>Test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_Toc44655333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3A03D" w14:textId="58DD8DF0" w:rsidR="00167172" w:rsidRDefault="00167172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AU"/>
            </w:rPr>
          </w:pPr>
          <w:hyperlink w:anchor="_Toc44655334" w:history="1">
            <w:r w:rsidRPr="00B26F9D">
              <w:rPr>
                <w:rStyle w:val="Hyperlink"/>
                <w:noProof/>
              </w:rPr>
              <w:t>Test on current user input forms and web multi platform display (05/06/2020)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_Toc44655334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71AA1" w14:textId="13A2B19F" w:rsidR="00167172" w:rsidRDefault="00167172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AU"/>
            </w:rPr>
          </w:pPr>
          <w:hyperlink w:anchor="_Toc44655335" w:history="1">
            <w:r w:rsidRPr="00B26F9D">
              <w:rPr>
                <w:rStyle w:val="Hyperlink"/>
                <w:noProof/>
              </w:rPr>
              <w:t>Updated Client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_Toc44655335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55D7E" w14:textId="17BE1C8F" w:rsidR="00167172" w:rsidRDefault="00167172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AU"/>
            </w:rPr>
          </w:pPr>
          <w:hyperlink w:anchor="_Toc44655336" w:history="1">
            <w:r w:rsidRPr="00B26F9D">
              <w:rPr>
                <w:rStyle w:val="Hyperlink"/>
                <w:noProof/>
              </w:rPr>
              <w:t>Client meeting overview (05-06-2020)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_Toc44655336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07DCC" w14:textId="0262D6DC" w:rsidR="00167172" w:rsidRDefault="00167172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AU"/>
            </w:rPr>
          </w:pPr>
          <w:hyperlink w:anchor="_Toc44655337" w:history="1">
            <w:r w:rsidRPr="00B26F9D">
              <w:rPr>
                <w:rStyle w:val="Hyperlink"/>
                <w:noProof/>
              </w:rPr>
              <w:t>Updated Client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_Toc44655337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6B87A" w14:textId="68EAE289" w:rsidR="00167172" w:rsidRDefault="00167172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AU"/>
            </w:rPr>
          </w:pPr>
          <w:hyperlink w:anchor="_Toc44655338" w:history="1">
            <w:r w:rsidRPr="00B26F9D">
              <w:rPr>
                <w:rStyle w:val="Hyperlink"/>
                <w:noProof/>
              </w:rPr>
              <w:t>User interface Design mock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_Toc44655338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FF118" w14:textId="59100587" w:rsidR="00167172" w:rsidRDefault="00167172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AU"/>
            </w:rPr>
          </w:pPr>
          <w:hyperlink w:anchor="_Toc44655339" w:history="1">
            <w:r w:rsidRPr="00B26F9D">
              <w:rPr>
                <w:rStyle w:val="Hyperlink"/>
                <w:noProof/>
              </w:rPr>
              <w:t>User Subscribe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_Toc44655339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0F837" w14:textId="627E99AF" w:rsidR="00167172" w:rsidRDefault="00167172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AU"/>
            </w:rPr>
          </w:pPr>
          <w:hyperlink w:anchor="_Toc44655340" w:history="1">
            <w:r w:rsidRPr="00B26F9D">
              <w:rPr>
                <w:rStyle w:val="Hyperlink"/>
                <w:noProof/>
              </w:rPr>
              <w:t>Admin Login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_Toc44655340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F2F4B" w14:textId="683052D4" w:rsidR="00167172" w:rsidRDefault="00167172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AU"/>
            </w:rPr>
          </w:pPr>
          <w:hyperlink w:anchor="_Toc44655341" w:history="1">
            <w:r w:rsidRPr="00B26F9D">
              <w:rPr>
                <w:rStyle w:val="Hyperlink"/>
                <w:noProof/>
              </w:rPr>
              <w:t>Admin Page – Main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_Toc44655341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63DDE" w14:textId="304244CC" w:rsidR="00167172" w:rsidRDefault="00167172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AU"/>
            </w:rPr>
          </w:pPr>
          <w:hyperlink w:anchor="_Toc44655342" w:history="1">
            <w:r w:rsidRPr="00B26F9D">
              <w:rPr>
                <w:rStyle w:val="Hyperlink"/>
                <w:noProof/>
              </w:rPr>
              <w:t>Movie Database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_Toc44655342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03D86" w14:textId="2550D348" w:rsidR="00167172" w:rsidRDefault="00167172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AU"/>
            </w:rPr>
          </w:pPr>
          <w:hyperlink w:anchor="_Toc44655343" w:history="1">
            <w:r w:rsidRPr="00B26F9D">
              <w:rPr>
                <w:rStyle w:val="Hyperlink"/>
                <w:noProof/>
              </w:rPr>
              <w:t>Subscriber List &amp; Remove from Subscription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_Toc44655343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50948" w14:textId="721DBEB0" w:rsidR="00167172" w:rsidRDefault="00167172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AU"/>
            </w:rPr>
          </w:pPr>
          <w:hyperlink w:anchor="_Toc44655344" w:history="1">
            <w:r w:rsidRPr="00B26F9D">
              <w:rPr>
                <w:rStyle w:val="Hyperlink"/>
                <w:noProof/>
              </w:rPr>
              <w:t>Add Movie to Database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_Toc44655344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1F38F" w14:textId="5531828D" w:rsidR="00167172" w:rsidRDefault="00167172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AU"/>
            </w:rPr>
          </w:pPr>
          <w:hyperlink w:anchor="_Toc44655345" w:history="1">
            <w:r w:rsidRPr="00B26F9D">
              <w:rPr>
                <w:rStyle w:val="Hyperlink"/>
                <w:noProof/>
              </w:rPr>
              <w:t>Business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_Toc44655345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99E12" w14:textId="12A0F661" w:rsidR="00167172" w:rsidRDefault="00167172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AU"/>
            </w:rPr>
          </w:pPr>
          <w:hyperlink w:anchor="_Toc44655346" w:history="1">
            <w:r w:rsidRPr="00B26F9D">
              <w:rPr>
                <w:rStyle w:val="Hyperlink"/>
                <w:noProof/>
              </w:rPr>
              <w:t>Updated as of 06/06/2020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_Toc44655346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212C0" w14:textId="7B3E4F1C" w:rsidR="00167172" w:rsidRDefault="00167172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AU"/>
            </w:rPr>
          </w:pPr>
          <w:hyperlink w:anchor="_Toc44655347" w:history="1">
            <w:r w:rsidRPr="00B26F9D">
              <w:rPr>
                <w:rStyle w:val="Hyperlink"/>
                <w:noProof/>
              </w:rPr>
              <w:t>Requirements Traceability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_Toc44655347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60D0A" w14:textId="6D07B661" w:rsidR="00167172" w:rsidRDefault="00167172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AU"/>
            </w:rPr>
          </w:pPr>
          <w:hyperlink w:anchor="_Toc44655348" w:history="1">
            <w:r w:rsidRPr="00B26F9D">
              <w:rPr>
                <w:rStyle w:val="Hyperlink"/>
                <w:noProof/>
              </w:rPr>
              <w:t>Updated as of 06/06/2020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_Toc44655348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F28CE" w14:textId="5CC69313" w:rsidR="00167172" w:rsidRDefault="00167172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AU"/>
            </w:rPr>
          </w:pPr>
          <w:hyperlink w:anchor="_Toc44655349" w:history="1">
            <w:r w:rsidRPr="00B26F9D">
              <w:rPr>
                <w:rStyle w:val="Hyperlink"/>
                <w:noProof/>
              </w:rPr>
              <w:t>Test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_Toc44655349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14:paraId="172D172B" w14:textId="494F7C85" w:rsidR="00167172" w:rsidRDefault="00167172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AU"/>
            </w:rPr>
          </w:pPr>
          <w:hyperlink w:anchor="_Toc44655350" w:history="1">
            <w:r w:rsidRPr="00B26F9D">
              <w:rPr>
                <w:rStyle w:val="Hyperlink"/>
                <w:noProof/>
              </w:rPr>
              <w:t>Updated as of 13/06/2020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_Toc44655350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E862B" w14:textId="56033D23" w:rsidR="00167172" w:rsidRDefault="00167172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AU"/>
            </w:rPr>
          </w:pPr>
          <w:hyperlink w:anchor="_Toc44655351" w:history="1">
            <w:r w:rsidRPr="00B26F9D">
              <w:rPr>
                <w:rStyle w:val="Hyperlink"/>
                <w:noProof/>
              </w:rPr>
              <w:t>Final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_Toc44655351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DE647" w14:textId="1F488475" w:rsidR="00167172" w:rsidRDefault="00167172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AU"/>
            </w:rPr>
          </w:pPr>
          <w:hyperlink w:anchor="_Toc44655352" w:history="1">
            <w:r w:rsidRPr="00B26F9D">
              <w:rPr>
                <w:rStyle w:val="Hyperlink"/>
                <w:noProof/>
              </w:rPr>
              <w:t>TESTCASES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_Toc44655352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816A5" w14:textId="5F96A839" w:rsidR="00167172" w:rsidRDefault="00167172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AU"/>
            </w:rPr>
          </w:pPr>
          <w:hyperlink w:anchor="_Toc44655353" w:history="1">
            <w:r w:rsidRPr="00B26F9D">
              <w:rPr>
                <w:rStyle w:val="Hyperlink"/>
                <w:noProof/>
              </w:rPr>
              <w:t>Business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_Toc44655353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9A4AA" w14:textId="6615A3B1" w:rsidR="00167172" w:rsidRDefault="00167172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AU"/>
            </w:rPr>
          </w:pPr>
          <w:hyperlink w:anchor="_Toc44655354" w:history="1">
            <w:r w:rsidRPr="00B26F9D">
              <w:rPr>
                <w:rStyle w:val="Hyperlink"/>
                <w:noProof/>
              </w:rPr>
              <w:t>Updated as of 13/06/2020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_Toc44655354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ED6D0" w14:textId="7E1E13BB" w:rsidR="00167172" w:rsidRDefault="00167172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AU"/>
            </w:rPr>
          </w:pPr>
          <w:hyperlink w:anchor="_Toc44655355" w:history="1">
            <w:r w:rsidRPr="00B26F9D">
              <w:rPr>
                <w:rStyle w:val="Hyperlink"/>
                <w:noProof/>
              </w:rPr>
              <w:t>Requirements Traceability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_Toc44655355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3C739" w14:textId="58F70370" w:rsidR="00167172" w:rsidRDefault="00167172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AU"/>
            </w:rPr>
          </w:pPr>
          <w:hyperlink w:anchor="_Toc44655356" w:history="1">
            <w:r w:rsidRPr="00B26F9D">
              <w:rPr>
                <w:rStyle w:val="Hyperlink"/>
                <w:noProof/>
              </w:rPr>
              <w:t>Updated as of 13/06/2020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_Toc44655356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C5521" w14:textId="4DB20CBB" w:rsidR="0076668E" w:rsidRPr="00C44023" w:rsidRDefault="0076668E" w:rsidP="00782938">
          <w:r w:rsidRPr="00C44023">
            <w:rPr>
              <w:b/>
              <w:bCs/>
              <w:noProof/>
            </w:rPr>
            <w:fldChar w:fldCharType="end"/>
          </w:r>
        </w:p>
      </w:sdtContent>
    </w:sdt>
    <w:p w14:paraId="059AC868" w14:textId="77777777" w:rsidR="0076668E" w:rsidRPr="00C44023" w:rsidRDefault="0076668E" w:rsidP="00782938">
      <w:pPr>
        <w:pStyle w:val="Heading1"/>
        <w:sectPr w:rsidR="0076668E" w:rsidRPr="00C44023" w:rsidSect="0076668E">
          <w:headerReference w:type="first" r:id="rId16"/>
          <w:footerReference w:type="first" r:id="rId17"/>
          <w:pgSz w:w="11906" w:h="16838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</w:p>
    <w:p w14:paraId="0A1A8B65" w14:textId="26896985" w:rsidR="00B77A60" w:rsidRPr="00B77A60" w:rsidRDefault="002F67B8" w:rsidP="00782938">
      <w:pPr>
        <w:pStyle w:val="Heading1"/>
      </w:pPr>
      <w:bookmarkStart w:id="1" w:name="_Toc44655331"/>
      <w:r>
        <w:lastRenderedPageBreak/>
        <w:t>Requirements Overview</w:t>
      </w:r>
      <w:bookmarkEnd w:id="1"/>
    </w:p>
    <w:p w14:paraId="2265F251" w14:textId="1DF861C7" w:rsidR="002F67B8" w:rsidRDefault="002F67B8" w:rsidP="00782938">
      <w:pPr>
        <w:pStyle w:val="Heading2"/>
      </w:pPr>
      <w:bookmarkStart w:id="2" w:name="_Toc44655332"/>
      <w:r>
        <w:t>Current Requirements (05/06/2020)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5879"/>
        <w:gridCol w:w="1401"/>
        <w:gridCol w:w="2614"/>
      </w:tblGrid>
      <w:tr w:rsidR="00940B1A" w14:paraId="214BE333" w14:textId="77777777" w:rsidTr="00940B1A">
        <w:tc>
          <w:tcPr>
            <w:tcW w:w="562" w:type="dxa"/>
            <w:shd w:val="clear" w:color="auto" w:fill="00CC99"/>
          </w:tcPr>
          <w:p w14:paraId="0D7B6165" w14:textId="724D800B" w:rsidR="00940B1A" w:rsidRPr="00940B1A" w:rsidRDefault="00940B1A" w:rsidP="00782938">
            <w:pPr>
              <w:rPr>
                <w:lang w:val="en-US"/>
              </w:rPr>
            </w:pPr>
          </w:p>
        </w:tc>
        <w:tc>
          <w:tcPr>
            <w:tcW w:w="5879" w:type="dxa"/>
            <w:shd w:val="clear" w:color="auto" w:fill="00CC99"/>
          </w:tcPr>
          <w:p w14:paraId="51540DD9" w14:textId="64D496E4" w:rsidR="00940B1A" w:rsidRPr="00C63519" w:rsidRDefault="00940B1A" w:rsidP="00782938">
            <w:pPr>
              <w:rPr>
                <w:lang w:val="en-US"/>
              </w:rPr>
            </w:pPr>
            <w:r w:rsidRPr="00C63519">
              <w:rPr>
                <w:lang w:val="en-US"/>
              </w:rPr>
              <w:t>Requirement</w:t>
            </w:r>
          </w:p>
        </w:tc>
        <w:tc>
          <w:tcPr>
            <w:tcW w:w="1401" w:type="dxa"/>
            <w:shd w:val="clear" w:color="auto" w:fill="00CC99"/>
          </w:tcPr>
          <w:p w14:paraId="20A41EFB" w14:textId="380B1ADC" w:rsidR="00940B1A" w:rsidRPr="00C63519" w:rsidRDefault="00940B1A" w:rsidP="00782938">
            <w:pPr>
              <w:rPr>
                <w:lang w:val="en-US"/>
              </w:rPr>
            </w:pPr>
            <w:r w:rsidRPr="00C63519">
              <w:rPr>
                <w:lang w:val="en-US"/>
              </w:rPr>
              <w:t>Completed</w:t>
            </w:r>
          </w:p>
        </w:tc>
        <w:tc>
          <w:tcPr>
            <w:tcW w:w="2614" w:type="dxa"/>
            <w:shd w:val="clear" w:color="auto" w:fill="00CC99"/>
          </w:tcPr>
          <w:p w14:paraId="53453695" w14:textId="6110DBC8" w:rsidR="00940B1A" w:rsidRPr="00394F3F" w:rsidRDefault="00940B1A" w:rsidP="00782938">
            <w:pPr>
              <w:rPr>
                <w:lang w:val="en-US"/>
              </w:rPr>
            </w:pPr>
            <w:r w:rsidRPr="00394F3F">
              <w:rPr>
                <w:lang w:val="en-US"/>
              </w:rPr>
              <w:t>Comments/Reference</w:t>
            </w:r>
          </w:p>
        </w:tc>
      </w:tr>
      <w:tr w:rsidR="00940B1A" w14:paraId="0F00386F" w14:textId="77777777" w:rsidTr="00940B1A">
        <w:tc>
          <w:tcPr>
            <w:tcW w:w="562" w:type="dxa"/>
          </w:tcPr>
          <w:p w14:paraId="7757D2AC" w14:textId="167999A7" w:rsidR="00940B1A" w:rsidRDefault="00940B1A" w:rsidP="00782938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879" w:type="dxa"/>
          </w:tcPr>
          <w:p w14:paraId="12B943F5" w14:textId="71A24D80" w:rsidR="00940B1A" w:rsidRPr="00782938" w:rsidRDefault="00940B1A" w:rsidP="00782938">
            <w:r w:rsidRPr="00782938">
              <w:t>Index page contains navigation bar.</w:t>
            </w:r>
          </w:p>
          <w:p w14:paraId="7F3A04B2" w14:textId="77777777" w:rsidR="00940B1A" w:rsidRPr="00782938" w:rsidRDefault="00940B1A" w:rsidP="00782938"/>
        </w:tc>
        <w:tc>
          <w:tcPr>
            <w:tcW w:w="1401" w:type="dxa"/>
          </w:tcPr>
          <w:p w14:paraId="6FD31660" w14:textId="57C3B66A" w:rsidR="00940B1A" w:rsidRDefault="00696CED" w:rsidP="00782938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2614" w:type="dxa"/>
          </w:tcPr>
          <w:p w14:paraId="100E4881" w14:textId="7FEE88F7" w:rsidR="00940B1A" w:rsidRPr="00696CED" w:rsidRDefault="00696CED" w:rsidP="00782938">
            <w:pPr>
              <w:rPr>
                <w:lang w:val="en-US"/>
              </w:rPr>
            </w:pPr>
            <w:r w:rsidRPr="00696CED">
              <w:rPr>
                <w:lang w:val="en-US"/>
              </w:rPr>
              <w:t>See ref 1</w:t>
            </w:r>
          </w:p>
        </w:tc>
      </w:tr>
      <w:tr w:rsidR="00940B1A" w14:paraId="614ED371" w14:textId="77777777" w:rsidTr="00940B1A">
        <w:tc>
          <w:tcPr>
            <w:tcW w:w="562" w:type="dxa"/>
          </w:tcPr>
          <w:p w14:paraId="1681BD50" w14:textId="520849F9" w:rsidR="00940B1A" w:rsidRDefault="00940B1A" w:rsidP="00782938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879" w:type="dxa"/>
          </w:tcPr>
          <w:p w14:paraId="184142F6" w14:textId="77777777" w:rsidR="00940B1A" w:rsidRPr="00940B1A" w:rsidRDefault="00940B1A" w:rsidP="00782938">
            <w:r w:rsidRPr="00940B1A">
              <w:t>Index page includes logo.</w:t>
            </w:r>
          </w:p>
          <w:p w14:paraId="0A486861" w14:textId="77777777" w:rsidR="00940B1A" w:rsidRPr="00940B1A" w:rsidRDefault="00940B1A" w:rsidP="00782938">
            <w:pPr>
              <w:rPr>
                <w:lang w:val="en-US"/>
              </w:rPr>
            </w:pPr>
          </w:p>
        </w:tc>
        <w:tc>
          <w:tcPr>
            <w:tcW w:w="1401" w:type="dxa"/>
          </w:tcPr>
          <w:p w14:paraId="16D8FB33" w14:textId="387E5A6F" w:rsidR="00940B1A" w:rsidRDefault="00696CED" w:rsidP="00782938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2614" w:type="dxa"/>
          </w:tcPr>
          <w:p w14:paraId="1D29A294" w14:textId="4CBE6B1B" w:rsidR="00940B1A" w:rsidRDefault="00696CED" w:rsidP="00782938">
            <w:pPr>
              <w:rPr>
                <w:lang w:val="en-US"/>
              </w:rPr>
            </w:pPr>
            <w:r w:rsidRPr="00696CED">
              <w:rPr>
                <w:lang w:val="en-US"/>
              </w:rPr>
              <w:t xml:space="preserve">See ref </w:t>
            </w:r>
            <w:r>
              <w:rPr>
                <w:lang w:val="en-US"/>
              </w:rPr>
              <w:t>2</w:t>
            </w:r>
          </w:p>
        </w:tc>
      </w:tr>
      <w:tr w:rsidR="00940B1A" w14:paraId="1FEB4030" w14:textId="77777777" w:rsidTr="00940B1A">
        <w:tc>
          <w:tcPr>
            <w:tcW w:w="562" w:type="dxa"/>
          </w:tcPr>
          <w:p w14:paraId="2812816D" w14:textId="230AB90A" w:rsidR="00940B1A" w:rsidRDefault="00940B1A" w:rsidP="00782938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879" w:type="dxa"/>
          </w:tcPr>
          <w:p w14:paraId="3932DE69" w14:textId="77777777" w:rsidR="00940B1A" w:rsidRPr="00940B1A" w:rsidRDefault="00940B1A" w:rsidP="00782938">
            <w:r w:rsidRPr="00940B1A">
              <w:t>Movies will be categorized by genre, collections or popular.</w:t>
            </w:r>
          </w:p>
          <w:p w14:paraId="68FBF13C" w14:textId="77777777" w:rsidR="00940B1A" w:rsidRPr="00940B1A" w:rsidRDefault="00940B1A" w:rsidP="00782938">
            <w:pPr>
              <w:rPr>
                <w:lang w:val="en-US"/>
              </w:rPr>
            </w:pPr>
          </w:p>
        </w:tc>
        <w:tc>
          <w:tcPr>
            <w:tcW w:w="1401" w:type="dxa"/>
          </w:tcPr>
          <w:p w14:paraId="2462854E" w14:textId="78A76C27" w:rsidR="00940B1A" w:rsidRDefault="00696CED" w:rsidP="00782938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2614" w:type="dxa"/>
          </w:tcPr>
          <w:p w14:paraId="72A0DA7F" w14:textId="2F1EB8AE" w:rsidR="00940B1A" w:rsidRPr="00696CED" w:rsidRDefault="00696CED" w:rsidP="00782938">
            <w:pPr>
              <w:rPr>
                <w:lang w:val="en-US"/>
              </w:rPr>
            </w:pPr>
            <w:r w:rsidRPr="00696CED">
              <w:rPr>
                <w:lang w:val="en-US"/>
              </w:rPr>
              <w:t>See ref 3</w:t>
            </w:r>
          </w:p>
        </w:tc>
      </w:tr>
      <w:tr w:rsidR="00940B1A" w14:paraId="7CE4159E" w14:textId="77777777" w:rsidTr="00940B1A">
        <w:tc>
          <w:tcPr>
            <w:tcW w:w="562" w:type="dxa"/>
          </w:tcPr>
          <w:p w14:paraId="1F0A2344" w14:textId="6D697777" w:rsidR="00940B1A" w:rsidRDefault="00940B1A" w:rsidP="00782938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879" w:type="dxa"/>
          </w:tcPr>
          <w:p w14:paraId="7F135726" w14:textId="77777777" w:rsidR="00940B1A" w:rsidRPr="00940B1A" w:rsidRDefault="00940B1A" w:rsidP="00782938">
            <w:r w:rsidRPr="00940B1A">
              <w:t>Popular movie titles will be numbered by most searched, in the Popular section page.</w:t>
            </w:r>
          </w:p>
          <w:p w14:paraId="62F7B986" w14:textId="77777777" w:rsidR="00940B1A" w:rsidRPr="00940B1A" w:rsidRDefault="00940B1A" w:rsidP="00782938">
            <w:pPr>
              <w:rPr>
                <w:lang w:val="en-US"/>
              </w:rPr>
            </w:pPr>
          </w:p>
        </w:tc>
        <w:tc>
          <w:tcPr>
            <w:tcW w:w="1401" w:type="dxa"/>
          </w:tcPr>
          <w:p w14:paraId="54953101" w14:textId="6B5C38F9" w:rsidR="00940B1A" w:rsidRDefault="00696CED" w:rsidP="00782938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2614" w:type="dxa"/>
          </w:tcPr>
          <w:p w14:paraId="7A85DFB5" w14:textId="1ADECCBA" w:rsidR="00940B1A" w:rsidRDefault="005C7BD1" w:rsidP="00782938">
            <w:pPr>
              <w:rPr>
                <w:lang w:val="en-US"/>
              </w:rPr>
            </w:pPr>
            <w:r>
              <w:rPr>
                <w:lang w:val="en-US"/>
              </w:rPr>
              <w:t>See ref 4</w:t>
            </w:r>
          </w:p>
        </w:tc>
      </w:tr>
      <w:tr w:rsidR="00940B1A" w14:paraId="3094E01F" w14:textId="77777777" w:rsidTr="00940B1A">
        <w:tc>
          <w:tcPr>
            <w:tcW w:w="562" w:type="dxa"/>
          </w:tcPr>
          <w:p w14:paraId="551E39C5" w14:textId="02191156" w:rsidR="00940B1A" w:rsidRDefault="00940B1A" w:rsidP="00782938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879" w:type="dxa"/>
          </w:tcPr>
          <w:p w14:paraId="039B1FA6" w14:textId="56A3B97A" w:rsidR="00940B1A" w:rsidRPr="00940B1A" w:rsidRDefault="00940B1A" w:rsidP="00782938">
            <w:pPr>
              <w:rPr>
                <w:lang w:val="en-US"/>
              </w:rPr>
            </w:pPr>
            <w:r w:rsidRPr="00940B1A">
              <w:t>Search page will contain search fields for the movie title, genre, rating and year.</w:t>
            </w:r>
          </w:p>
        </w:tc>
        <w:tc>
          <w:tcPr>
            <w:tcW w:w="1401" w:type="dxa"/>
          </w:tcPr>
          <w:p w14:paraId="7119D80D" w14:textId="2C10FDF4" w:rsidR="00940B1A" w:rsidRDefault="00696CED" w:rsidP="00782938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2614" w:type="dxa"/>
          </w:tcPr>
          <w:p w14:paraId="29752293" w14:textId="77777777" w:rsidR="005C7BD1" w:rsidRDefault="005C7BD1" w:rsidP="00782938">
            <w:pPr>
              <w:rPr>
                <w:lang w:val="en-US"/>
              </w:rPr>
            </w:pPr>
            <w:r>
              <w:rPr>
                <w:lang w:val="en-US"/>
              </w:rPr>
              <w:t>See ref 5</w:t>
            </w:r>
          </w:p>
          <w:p w14:paraId="07826622" w14:textId="0892EC4D" w:rsidR="005C7BD1" w:rsidRDefault="005C7BD1" w:rsidP="00782938">
            <w:pPr>
              <w:rPr>
                <w:lang w:val="en-US"/>
              </w:rPr>
            </w:pPr>
            <w:r>
              <w:rPr>
                <w:lang w:val="en-US"/>
              </w:rPr>
              <w:t>Comments: Search form displays low on the screen and not in the middle.</w:t>
            </w:r>
          </w:p>
        </w:tc>
      </w:tr>
      <w:tr w:rsidR="00940B1A" w14:paraId="4AC74269" w14:textId="77777777" w:rsidTr="00940B1A">
        <w:tc>
          <w:tcPr>
            <w:tcW w:w="562" w:type="dxa"/>
          </w:tcPr>
          <w:p w14:paraId="5A66E0D3" w14:textId="16BAC286" w:rsidR="00940B1A" w:rsidRDefault="00940B1A" w:rsidP="00782938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5879" w:type="dxa"/>
          </w:tcPr>
          <w:p w14:paraId="37CBD725" w14:textId="166A1308" w:rsidR="00940B1A" w:rsidRPr="00696CED" w:rsidRDefault="00940B1A" w:rsidP="00782938">
            <w:r w:rsidRPr="00940B1A">
              <w:t>Search page will display search results</w:t>
            </w:r>
            <w:r w:rsidR="00696CED">
              <w:t>.</w:t>
            </w:r>
          </w:p>
        </w:tc>
        <w:tc>
          <w:tcPr>
            <w:tcW w:w="1401" w:type="dxa"/>
          </w:tcPr>
          <w:p w14:paraId="22096DC6" w14:textId="33310811" w:rsidR="00940B1A" w:rsidRDefault="00696CED" w:rsidP="00782938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2614" w:type="dxa"/>
          </w:tcPr>
          <w:p w14:paraId="5EC51BC5" w14:textId="2DF15BB2" w:rsidR="00940B1A" w:rsidRDefault="005C7BD1" w:rsidP="00782938">
            <w:pPr>
              <w:rPr>
                <w:lang w:val="en-US"/>
              </w:rPr>
            </w:pPr>
            <w:r>
              <w:rPr>
                <w:lang w:val="en-US"/>
              </w:rPr>
              <w:t>See ref 6</w:t>
            </w:r>
          </w:p>
        </w:tc>
      </w:tr>
      <w:tr w:rsidR="00940B1A" w14:paraId="532E1374" w14:textId="77777777" w:rsidTr="00940B1A">
        <w:tc>
          <w:tcPr>
            <w:tcW w:w="562" w:type="dxa"/>
          </w:tcPr>
          <w:p w14:paraId="594B9AEC" w14:textId="15C53D97" w:rsidR="00940B1A" w:rsidRDefault="00940B1A" w:rsidP="00782938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5879" w:type="dxa"/>
          </w:tcPr>
          <w:p w14:paraId="44833556" w14:textId="6438F29E" w:rsidR="00940B1A" w:rsidRPr="00696CED" w:rsidRDefault="00940B1A" w:rsidP="00782938">
            <w:r w:rsidRPr="00940B1A">
              <w:t xml:space="preserve">Search page will allow user to select on result movie titles which will direct them to that selected movie’s information page. </w:t>
            </w:r>
          </w:p>
        </w:tc>
        <w:tc>
          <w:tcPr>
            <w:tcW w:w="1401" w:type="dxa"/>
          </w:tcPr>
          <w:p w14:paraId="78A209C4" w14:textId="2378B93A" w:rsidR="00940B1A" w:rsidRDefault="00696CED" w:rsidP="00782938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2614" w:type="dxa"/>
          </w:tcPr>
          <w:p w14:paraId="6A6B998F" w14:textId="77777777" w:rsidR="00940B1A" w:rsidRDefault="005C7BD1" w:rsidP="00782938">
            <w:pPr>
              <w:rPr>
                <w:lang w:val="en-US"/>
              </w:rPr>
            </w:pPr>
            <w:r>
              <w:rPr>
                <w:lang w:val="en-US"/>
              </w:rPr>
              <w:t>See ref 7</w:t>
            </w:r>
          </w:p>
          <w:p w14:paraId="7B5DA91F" w14:textId="7220ABCC" w:rsidR="005C7BD1" w:rsidRDefault="005C7BD1" w:rsidP="00782938">
            <w:pPr>
              <w:rPr>
                <w:lang w:val="en-US"/>
              </w:rPr>
            </w:pPr>
          </w:p>
        </w:tc>
      </w:tr>
      <w:tr w:rsidR="00940B1A" w14:paraId="0B3E846E" w14:textId="77777777" w:rsidTr="00940B1A">
        <w:tc>
          <w:tcPr>
            <w:tcW w:w="562" w:type="dxa"/>
          </w:tcPr>
          <w:p w14:paraId="79201D2F" w14:textId="4AD88918" w:rsidR="00940B1A" w:rsidRDefault="00940B1A" w:rsidP="00782938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5879" w:type="dxa"/>
          </w:tcPr>
          <w:p w14:paraId="552CB75A" w14:textId="77777777" w:rsidR="00940B1A" w:rsidRPr="00940B1A" w:rsidRDefault="00940B1A" w:rsidP="00782938">
            <w:r w:rsidRPr="00940B1A">
              <w:t xml:space="preserve">Search form must allow user to search by any combination of search inputs, whether it is all search field inputs or </w:t>
            </w:r>
            <w:proofErr w:type="spellStart"/>
            <w:r w:rsidRPr="00940B1A">
              <w:t>part’s</w:t>
            </w:r>
            <w:proofErr w:type="spellEnd"/>
            <w:r w:rsidRPr="00940B1A">
              <w:t xml:space="preserve"> of.</w:t>
            </w:r>
          </w:p>
          <w:p w14:paraId="2F82E83D" w14:textId="77777777" w:rsidR="00940B1A" w:rsidRPr="00940B1A" w:rsidRDefault="00940B1A" w:rsidP="00782938">
            <w:pPr>
              <w:pStyle w:val="ListParagraph"/>
            </w:pPr>
            <w:r w:rsidRPr="00940B1A">
              <w:t>For example;</w:t>
            </w:r>
          </w:p>
          <w:p w14:paraId="4C143F41" w14:textId="77777777" w:rsidR="00940B1A" w:rsidRPr="00940B1A" w:rsidRDefault="00940B1A" w:rsidP="00782938">
            <w:pPr>
              <w:pStyle w:val="ListParagraph"/>
            </w:pPr>
            <w:r w:rsidRPr="00940B1A">
              <w:t>Title, genre, rating and year</w:t>
            </w:r>
          </w:p>
          <w:p w14:paraId="3FCB8B50" w14:textId="77777777" w:rsidR="00940B1A" w:rsidRPr="00940B1A" w:rsidRDefault="00940B1A" w:rsidP="00782938">
            <w:pPr>
              <w:pStyle w:val="ListParagraph"/>
            </w:pPr>
            <w:r w:rsidRPr="00940B1A">
              <w:t>Title, genre and year</w:t>
            </w:r>
          </w:p>
          <w:p w14:paraId="7EAC48B6" w14:textId="77777777" w:rsidR="00940B1A" w:rsidRPr="00940B1A" w:rsidRDefault="00940B1A" w:rsidP="00782938">
            <w:pPr>
              <w:pStyle w:val="ListParagraph"/>
            </w:pPr>
            <w:r w:rsidRPr="00940B1A">
              <w:t>Genre and year</w:t>
            </w:r>
          </w:p>
          <w:p w14:paraId="600C7D32" w14:textId="2486F1FE" w:rsidR="00940B1A" w:rsidRPr="00696CED" w:rsidRDefault="00940B1A" w:rsidP="00782938">
            <w:pPr>
              <w:pStyle w:val="ListParagraph"/>
            </w:pPr>
            <w:r w:rsidRPr="00940B1A">
              <w:t>Genr</w:t>
            </w:r>
            <w:r w:rsidR="00696CED">
              <w:t>e</w:t>
            </w:r>
          </w:p>
        </w:tc>
        <w:tc>
          <w:tcPr>
            <w:tcW w:w="1401" w:type="dxa"/>
          </w:tcPr>
          <w:p w14:paraId="5A2BE15F" w14:textId="15F053AB" w:rsidR="00940B1A" w:rsidRDefault="00696CED" w:rsidP="00782938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2614" w:type="dxa"/>
          </w:tcPr>
          <w:p w14:paraId="6071DD2A" w14:textId="4CD73F18" w:rsidR="00940B1A" w:rsidRDefault="005C7BD1" w:rsidP="00782938">
            <w:pPr>
              <w:rPr>
                <w:lang w:val="en-US"/>
              </w:rPr>
            </w:pPr>
            <w:r>
              <w:rPr>
                <w:lang w:val="en-US"/>
              </w:rPr>
              <w:t>See ref 8</w:t>
            </w:r>
          </w:p>
        </w:tc>
      </w:tr>
      <w:tr w:rsidR="005C7BD1" w14:paraId="4C582C0B" w14:textId="77777777" w:rsidTr="00940B1A">
        <w:tc>
          <w:tcPr>
            <w:tcW w:w="562" w:type="dxa"/>
          </w:tcPr>
          <w:p w14:paraId="26892F84" w14:textId="1E0712DC" w:rsidR="005C7BD1" w:rsidRDefault="005C7BD1" w:rsidP="00782938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5879" w:type="dxa"/>
          </w:tcPr>
          <w:p w14:paraId="77F0B504" w14:textId="57D1E0C3" w:rsidR="005C7BD1" w:rsidRPr="00940B1A" w:rsidRDefault="00F61AA3" w:rsidP="00782938">
            <w:r>
              <w:t xml:space="preserve">If there </w:t>
            </w:r>
            <w:proofErr w:type="gramStart"/>
            <w:r>
              <w:t>is</w:t>
            </w:r>
            <w:proofErr w:type="gramEnd"/>
            <w:r>
              <w:t xml:space="preserve"> no movies within the search input details, a no results page must be shown to the user</w:t>
            </w:r>
          </w:p>
        </w:tc>
        <w:tc>
          <w:tcPr>
            <w:tcW w:w="1401" w:type="dxa"/>
          </w:tcPr>
          <w:p w14:paraId="685D4107" w14:textId="3020F887" w:rsidR="005C7BD1" w:rsidRDefault="00F61AA3" w:rsidP="00782938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2614" w:type="dxa"/>
          </w:tcPr>
          <w:p w14:paraId="5C949D02" w14:textId="29666FED" w:rsidR="005C7BD1" w:rsidRDefault="00F61AA3" w:rsidP="00782938">
            <w:pPr>
              <w:rPr>
                <w:lang w:val="en-US"/>
              </w:rPr>
            </w:pPr>
            <w:r>
              <w:rPr>
                <w:lang w:val="en-US"/>
              </w:rPr>
              <w:t>See ref 9</w:t>
            </w:r>
          </w:p>
        </w:tc>
      </w:tr>
      <w:tr w:rsidR="00940B1A" w14:paraId="02508A2A" w14:textId="77777777" w:rsidTr="00940B1A">
        <w:tc>
          <w:tcPr>
            <w:tcW w:w="562" w:type="dxa"/>
          </w:tcPr>
          <w:p w14:paraId="786B2036" w14:textId="25D43306" w:rsidR="00940B1A" w:rsidRDefault="005C7BD1" w:rsidP="00782938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5879" w:type="dxa"/>
          </w:tcPr>
          <w:p w14:paraId="40BFB6EC" w14:textId="67FE740A" w:rsidR="00940B1A" w:rsidRPr="00696CED" w:rsidRDefault="00940B1A" w:rsidP="00782938">
            <w:r w:rsidRPr="00940B1A">
              <w:t>Movie information page will include the movie poster, trailer, rating and details.</w:t>
            </w:r>
          </w:p>
        </w:tc>
        <w:tc>
          <w:tcPr>
            <w:tcW w:w="1401" w:type="dxa"/>
          </w:tcPr>
          <w:p w14:paraId="15D94697" w14:textId="4ABB6241" w:rsidR="00940B1A" w:rsidRDefault="00696CED" w:rsidP="00782938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2614" w:type="dxa"/>
          </w:tcPr>
          <w:p w14:paraId="4B75D3F0" w14:textId="3FD21993" w:rsidR="00940B1A" w:rsidRDefault="00F61AA3" w:rsidP="00782938">
            <w:pPr>
              <w:rPr>
                <w:lang w:val="en-US"/>
              </w:rPr>
            </w:pPr>
            <w:r>
              <w:rPr>
                <w:lang w:val="en-US"/>
              </w:rPr>
              <w:t>See ref 10</w:t>
            </w:r>
          </w:p>
        </w:tc>
      </w:tr>
      <w:tr w:rsidR="00940B1A" w14:paraId="24E15326" w14:textId="77777777" w:rsidTr="00940B1A">
        <w:tc>
          <w:tcPr>
            <w:tcW w:w="562" w:type="dxa"/>
          </w:tcPr>
          <w:p w14:paraId="66D116EA" w14:textId="60824282" w:rsidR="00940B1A" w:rsidRDefault="00940B1A" w:rsidP="00782938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5C7BD1">
              <w:rPr>
                <w:lang w:val="en-US"/>
              </w:rPr>
              <w:t>1</w:t>
            </w:r>
          </w:p>
        </w:tc>
        <w:tc>
          <w:tcPr>
            <w:tcW w:w="5879" w:type="dxa"/>
          </w:tcPr>
          <w:p w14:paraId="7E690EE9" w14:textId="27B68A83" w:rsidR="00940B1A" w:rsidRPr="00696CED" w:rsidRDefault="00940B1A" w:rsidP="00782938">
            <w:r w:rsidRPr="00940B1A">
              <w:t xml:space="preserve">Website must be able to adapt to multiple device screen sizes. </w:t>
            </w:r>
          </w:p>
        </w:tc>
        <w:tc>
          <w:tcPr>
            <w:tcW w:w="1401" w:type="dxa"/>
          </w:tcPr>
          <w:p w14:paraId="1F6DF3D0" w14:textId="5D85FF27" w:rsidR="00940B1A" w:rsidRDefault="00696CED" w:rsidP="00782938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2614" w:type="dxa"/>
          </w:tcPr>
          <w:p w14:paraId="582F2D15" w14:textId="77777777" w:rsidR="00940B1A" w:rsidRDefault="00940B1A" w:rsidP="00782938">
            <w:pPr>
              <w:rPr>
                <w:lang w:val="en-US"/>
              </w:rPr>
            </w:pPr>
          </w:p>
        </w:tc>
      </w:tr>
    </w:tbl>
    <w:p w14:paraId="7EE4E353" w14:textId="7CA6BC0A" w:rsidR="00696CED" w:rsidRDefault="00696CED" w:rsidP="00782938">
      <w:pPr>
        <w:rPr>
          <w:lang w:val="en-US"/>
        </w:rPr>
      </w:pPr>
    </w:p>
    <w:p w14:paraId="2388B68F" w14:textId="77777777" w:rsidR="00696CED" w:rsidRDefault="00696CED" w:rsidP="00782938">
      <w:pPr>
        <w:rPr>
          <w:lang w:val="en-US"/>
        </w:rPr>
      </w:pPr>
      <w:r>
        <w:rPr>
          <w:lang w:val="en-US"/>
        </w:rPr>
        <w:br w:type="page"/>
      </w:r>
    </w:p>
    <w:p w14:paraId="5BF1BBC8" w14:textId="5DED2A5B" w:rsidR="005C7BD1" w:rsidRDefault="00696CED" w:rsidP="00782938">
      <w:pPr>
        <w:rPr>
          <w:lang w:val="en-US"/>
        </w:rPr>
      </w:pPr>
      <w:r>
        <w:rPr>
          <w:lang w:val="en-US"/>
        </w:rPr>
        <w:lastRenderedPageBreak/>
        <w:t>Image Reference 1</w:t>
      </w:r>
    </w:p>
    <w:p w14:paraId="6E7ED094" w14:textId="0A88B0F3" w:rsidR="005C7BD1" w:rsidRDefault="005C7BD1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BC55B0" wp14:editId="1E81B4C4">
            <wp:extent cx="6645910" cy="3347085"/>
            <wp:effectExtent l="0" t="0" r="2540" b="5715"/>
            <wp:docPr id="23" name="Picture 23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242DC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AC66" w14:textId="0EE1CA16" w:rsidR="002F67B8" w:rsidRDefault="005C7BD1" w:rsidP="00782938">
      <w:pPr>
        <w:rPr>
          <w:lang w:val="en-US"/>
        </w:rPr>
      </w:pPr>
      <w:r>
        <w:rPr>
          <w:lang w:val="en-US"/>
        </w:rPr>
        <w:t xml:space="preserve">Image Reference </w:t>
      </w:r>
      <w:r w:rsidR="00696CED">
        <w:rPr>
          <w:lang w:val="en-US"/>
        </w:rPr>
        <w:t>2</w:t>
      </w:r>
    </w:p>
    <w:p w14:paraId="38EF261A" w14:textId="39E332B7" w:rsidR="00696CED" w:rsidRDefault="00696CED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955CF9" wp14:editId="7553B92C">
            <wp:extent cx="6645910" cy="3333115"/>
            <wp:effectExtent l="0" t="0" r="2540" b="635"/>
            <wp:docPr id="9" name="Picture 9" descr="A picture containing photo, sitting, bunch, m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2412F1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5FE8" w14:textId="523A2910" w:rsidR="005C7BD1" w:rsidRDefault="005C7BD1" w:rsidP="00782938">
      <w:pPr>
        <w:rPr>
          <w:lang w:val="en-US"/>
        </w:rPr>
      </w:pPr>
      <w:r>
        <w:rPr>
          <w:lang w:val="en-US"/>
        </w:rPr>
        <w:br w:type="page"/>
      </w:r>
    </w:p>
    <w:p w14:paraId="0FEE9569" w14:textId="4A6D83F3" w:rsidR="00696CED" w:rsidRDefault="00696CED" w:rsidP="00782938">
      <w:pPr>
        <w:rPr>
          <w:lang w:val="en-US"/>
        </w:rPr>
      </w:pPr>
      <w:r>
        <w:rPr>
          <w:lang w:val="en-US"/>
        </w:rPr>
        <w:lastRenderedPageBreak/>
        <w:t>Image Reference 3</w:t>
      </w:r>
    </w:p>
    <w:p w14:paraId="666BD485" w14:textId="074A6187" w:rsidR="00696CED" w:rsidRDefault="00696CED" w:rsidP="00782938">
      <w:pPr>
        <w:rPr>
          <w:lang w:val="en-US"/>
        </w:rPr>
      </w:pPr>
      <w:r>
        <w:rPr>
          <w:lang w:val="en-US"/>
        </w:rPr>
        <w:t>Genres</w:t>
      </w:r>
    </w:p>
    <w:p w14:paraId="605AE2B9" w14:textId="749DD6E7" w:rsidR="005C7BD1" w:rsidRDefault="00696CED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E0111B" wp14:editId="659FFB21">
            <wp:extent cx="3989648" cy="2000923"/>
            <wp:effectExtent l="0" t="0" r="0" b="0"/>
            <wp:docPr id="20" name="Picture 20" descr="A picture containing photo, sitting, bunch, m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2412F1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559" cy="200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68F3" w14:textId="73185152" w:rsidR="00696CED" w:rsidRDefault="00696CED" w:rsidP="00782938">
      <w:pPr>
        <w:rPr>
          <w:lang w:val="en-US"/>
        </w:rPr>
      </w:pPr>
      <w:r>
        <w:rPr>
          <w:lang w:val="en-US"/>
        </w:rPr>
        <w:t>Collection</w:t>
      </w:r>
    </w:p>
    <w:p w14:paraId="06F4A9E2" w14:textId="2B046469" w:rsidR="00696CED" w:rsidRDefault="005C7BD1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99EAEF" wp14:editId="37B91579">
            <wp:extent cx="4059976" cy="2043953"/>
            <wp:effectExtent l="0" t="0" r="0" b="0"/>
            <wp:docPr id="22" name="Picture 22" descr="A picture containing photo, different, several, bun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24A9CE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520" cy="205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8498" w14:textId="081CF098" w:rsidR="005C7BD1" w:rsidRDefault="005C7BD1" w:rsidP="00782938">
      <w:pPr>
        <w:rPr>
          <w:lang w:val="en-US"/>
        </w:rPr>
      </w:pPr>
      <w:r>
        <w:rPr>
          <w:lang w:val="en-US"/>
        </w:rPr>
        <w:t>Popular</w:t>
      </w:r>
    </w:p>
    <w:p w14:paraId="1CC94392" w14:textId="250CEEFE" w:rsidR="005C7BD1" w:rsidRDefault="005C7BD1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B9AFE5" wp14:editId="7E9DB8EF">
            <wp:extent cx="4154201" cy="2097741"/>
            <wp:effectExtent l="0" t="0" r="0" b="0"/>
            <wp:docPr id="24" name="Picture 24" descr="A picture containing photo, hanging, different, m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24CE99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933" cy="21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FBAF" w14:textId="7194D59B" w:rsidR="005C7BD1" w:rsidRDefault="005C7BD1" w:rsidP="00782938">
      <w:pPr>
        <w:rPr>
          <w:lang w:val="en-US"/>
        </w:rPr>
      </w:pPr>
      <w:r>
        <w:rPr>
          <w:lang w:val="en-US"/>
        </w:rPr>
        <w:br w:type="page"/>
      </w:r>
    </w:p>
    <w:p w14:paraId="1DDBF6EB" w14:textId="1A9C5A3C" w:rsidR="005C7BD1" w:rsidRDefault="005C7BD1" w:rsidP="00782938">
      <w:pPr>
        <w:rPr>
          <w:lang w:val="en-US"/>
        </w:rPr>
      </w:pPr>
      <w:r>
        <w:rPr>
          <w:lang w:val="en-US"/>
        </w:rPr>
        <w:lastRenderedPageBreak/>
        <w:t>Image Reference 4</w:t>
      </w:r>
    </w:p>
    <w:p w14:paraId="5FA991C3" w14:textId="1FF574AF" w:rsidR="005C7BD1" w:rsidRDefault="005C7BD1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E6AC69" wp14:editId="4AC53077">
            <wp:extent cx="6817151" cy="3442447"/>
            <wp:effectExtent l="0" t="0" r="3175" b="5715"/>
            <wp:docPr id="25" name="Picture 25" descr="A picture containing photo, hanging, different, m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24CE99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739" cy="346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EAE4" w14:textId="10EB7547" w:rsidR="005C7BD1" w:rsidRDefault="005C7BD1" w:rsidP="00782938">
      <w:pPr>
        <w:rPr>
          <w:lang w:val="en-US"/>
        </w:rPr>
      </w:pPr>
      <w:r>
        <w:rPr>
          <w:lang w:val="en-US"/>
        </w:rPr>
        <w:t>Image Reference 5</w:t>
      </w:r>
    </w:p>
    <w:p w14:paraId="33FEDF63" w14:textId="251F7845" w:rsidR="005C7BD1" w:rsidRDefault="005C7BD1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4E2036" wp14:editId="54A50A70">
            <wp:extent cx="6645910" cy="3321050"/>
            <wp:effectExtent l="0" t="0" r="2540" b="0"/>
            <wp:docPr id="39" name="Picture 39" descr="A picture containing screenshot, sitting, black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2422E0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1129" w14:textId="77777777" w:rsidR="005C7BD1" w:rsidRDefault="005C7BD1" w:rsidP="00782938">
      <w:pPr>
        <w:rPr>
          <w:lang w:val="en-US"/>
        </w:rPr>
      </w:pPr>
      <w:r>
        <w:rPr>
          <w:lang w:val="en-US"/>
        </w:rPr>
        <w:br w:type="page"/>
      </w:r>
    </w:p>
    <w:p w14:paraId="7C0CBEAE" w14:textId="1D54B2A9" w:rsidR="005C7BD1" w:rsidRDefault="005C7BD1" w:rsidP="00782938">
      <w:pPr>
        <w:rPr>
          <w:lang w:val="en-US"/>
        </w:rPr>
      </w:pPr>
      <w:r>
        <w:rPr>
          <w:lang w:val="en-US"/>
        </w:rPr>
        <w:lastRenderedPageBreak/>
        <w:t>Image Reference 6</w:t>
      </w:r>
      <w:r>
        <w:rPr>
          <w:lang w:val="en-US"/>
        </w:rPr>
        <w:tab/>
      </w:r>
    </w:p>
    <w:p w14:paraId="5556CB2B" w14:textId="360FA28E" w:rsidR="005C7BD1" w:rsidRDefault="005C7BD1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7BDF20" wp14:editId="2282A36A">
            <wp:extent cx="5283986" cy="2657139"/>
            <wp:effectExtent l="0" t="0" r="0" b="0"/>
            <wp:docPr id="41" name="Picture 41" descr="A picture containing screenshot, sitting, black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24F2DF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313" cy="266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7E02" w14:textId="22799E5A" w:rsidR="005C7BD1" w:rsidRDefault="005C7BD1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1349D6" wp14:editId="717BD73B">
            <wp:extent cx="5301204" cy="2639459"/>
            <wp:effectExtent l="0" t="0" r="0" b="8890"/>
            <wp:docPr id="40" name="Picture 4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24AB55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222" cy="264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7517" w14:textId="2AE071D4" w:rsidR="005C7BD1" w:rsidRDefault="005C7BD1" w:rsidP="00782938">
      <w:pPr>
        <w:rPr>
          <w:lang w:val="en-US"/>
        </w:rPr>
      </w:pPr>
      <w:r>
        <w:rPr>
          <w:lang w:val="en-US"/>
        </w:rPr>
        <w:t>Image Reference 7</w:t>
      </w:r>
    </w:p>
    <w:p w14:paraId="7F7B9EAA" w14:textId="73B3DF7D" w:rsidR="005C7BD1" w:rsidRDefault="005C7BD1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EA4AEF" wp14:editId="2ADE279F">
            <wp:extent cx="5300980" cy="2650489"/>
            <wp:effectExtent l="0" t="0" r="0" b="0"/>
            <wp:docPr id="42" name="Picture 4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241661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962" cy="265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5BB5" w14:textId="0A51DC95" w:rsidR="005C7BD1" w:rsidRDefault="005C7BD1" w:rsidP="00782938">
      <w:pPr>
        <w:rPr>
          <w:lang w:val="en-US"/>
        </w:rPr>
      </w:pPr>
    </w:p>
    <w:p w14:paraId="0187ECDE" w14:textId="605608D2" w:rsidR="005C7BD1" w:rsidRDefault="005C7BD1" w:rsidP="00782938">
      <w:pPr>
        <w:rPr>
          <w:lang w:val="en-US"/>
        </w:rPr>
      </w:pPr>
      <w:r>
        <w:rPr>
          <w:lang w:val="en-US"/>
        </w:rPr>
        <w:t>Image Reference 8</w:t>
      </w:r>
    </w:p>
    <w:p w14:paraId="5F9D4AFC" w14:textId="2B62F80E" w:rsidR="005C7BD1" w:rsidRDefault="005C7BD1" w:rsidP="0078293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EEA3DD" wp14:editId="12F6AE3C">
            <wp:extent cx="3254775" cy="1635162"/>
            <wp:effectExtent l="0" t="0" r="3175" b="3175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243B94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207" cy="164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0EB3751" wp14:editId="4AB5E65B">
            <wp:extent cx="3311329" cy="1634726"/>
            <wp:effectExtent l="0" t="0" r="3810" b="3810"/>
            <wp:docPr id="46" name="Picture 4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247E2C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926" cy="165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1EA0" w14:textId="2D8D42F2" w:rsidR="005C7BD1" w:rsidRDefault="005C7BD1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38BE42" wp14:editId="0E0196BB">
            <wp:extent cx="3254293" cy="1635853"/>
            <wp:effectExtent l="0" t="0" r="3810" b="2540"/>
            <wp:docPr id="49" name="Picture 49" descr="A picture containing screenshot, black, sitting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2471AE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680" cy="164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82422AF" wp14:editId="019D1DC5">
            <wp:extent cx="3248368" cy="1628219"/>
            <wp:effectExtent l="0" t="0" r="9525" b="0"/>
            <wp:docPr id="48" name="Picture 48" descr="A picture containing photo, hanging, different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B242746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42" cy="163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9097" w14:textId="4B019A39" w:rsidR="005C7BD1" w:rsidRDefault="005C7BD1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8186FE" wp14:editId="377687C1">
            <wp:extent cx="3322324" cy="1677670"/>
            <wp:effectExtent l="0" t="0" r="0" b="0"/>
            <wp:docPr id="52" name="Picture 52" descr="A picture containing screenshot, sitting, monitor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B2448D7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681" cy="169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86D3B05" wp14:editId="7472AABE">
            <wp:extent cx="3187817" cy="1616448"/>
            <wp:effectExtent l="0" t="0" r="0" b="3175"/>
            <wp:docPr id="53" name="Picture 53" descr="A picture containing photo, many, bunch, hang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2490DD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071" cy="162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B2CE" w14:textId="7FC754BC" w:rsidR="00F61AA3" w:rsidRDefault="00F61AA3" w:rsidP="00782938">
      <w:pPr>
        <w:rPr>
          <w:lang w:val="en-US"/>
        </w:rPr>
      </w:pPr>
      <w:r>
        <w:rPr>
          <w:lang w:val="en-US"/>
        </w:rPr>
        <w:br w:type="page"/>
      </w:r>
    </w:p>
    <w:p w14:paraId="1D0AB094" w14:textId="0CB421CD" w:rsidR="00F61AA3" w:rsidRDefault="00F61AA3" w:rsidP="00782938">
      <w:pPr>
        <w:rPr>
          <w:lang w:val="en-US"/>
        </w:rPr>
      </w:pPr>
      <w:r>
        <w:rPr>
          <w:lang w:val="en-US"/>
        </w:rPr>
        <w:lastRenderedPageBreak/>
        <w:t>Image Reference 9</w:t>
      </w:r>
    </w:p>
    <w:p w14:paraId="190CEC50" w14:textId="7830694D" w:rsidR="005C7BD1" w:rsidRDefault="005C7BD1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0EAB2A" wp14:editId="77D43AFA">
            <wp:extent cx="6645910" cy="3342005"/>
            <wp:effectExtent l="0" t="0" r="2540" b="0"/>
            <wp:docPr id="51" name="Picture 51" descr="A picture containing electronics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B243AF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B7F8" w14:textId="37BB1A1F" w:rsidR="005C7BD1" w:rsidRDefault="00F61AA3" w:rsidP="00782938">
      <w:pPr>
        <w:rPr>
          <w:lang w:val="en-US"/>
        </w:rPr>
      </w:pPr>
      <w:r>
        <w:rPr>
          <w:lang w:val="en-US"/>
        </w:rPr>
        <w:t>Image Reference 10</w:t>
      </w:r>
    </w:p>
    <w:p w14:paraId="1FE5EF4E" w14:textId="1EEF0CBC" w:rsidR="00F61AA3" w:rsidRDefault="00F61AA3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4DBC3E" wp14:editId="53D5BCDA">
            <wp:extent cx="6645910" cy="3340735"/>
            <wp:effectExtent l="0" t="0" r="2540" b="0"/>
            <wp:docPr id="54" name="Picture 5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B24D11A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D010" w14:textId="642CB799" w:rsidR="00F61AA3" w:rsidRDefault="00F61AA3" w:rsidP="00782938">
      <w:pPr>
        <w:rPr>
          <w:lang w:val="en-US"/>
        </w:rPr>
      </w:pPr>
      <w:r>
        <w:rPr>
          <w:lang w:val="en-US"/>
        </w:rPr>
        <w:br w:type="page"/>
      </w:r>
    </w:p>
    <w:p w14:paraId="1F7931DE" w14:textId="228C54DB" w:rsidR="00F61AA3" w:rsidRDefault="00F61AA3" w:rsidP="00782938">
      <w:pPr>
        <w:rPr>
          <w:lang w:val="en-US"/>
        </w:rPr>
      </w:pPr>
      <w:r>
        <w:rPr>
          <w:lang w:val="en-US"/>
        </w:rPr>
        <w:lastRenderedPageBreak/>
        <w:t>Image Reference 11</w:t>
      </w:r>
    </w:p>
    <w:p w14:paraId="36A83E8F" w14:textId="36BE97E5" w:rsidR="00F61AA3" w:rsidRDefault="00F61AA3" w:rsidP="00782938">
      <w:pPr>
        <w:rPr>
          <w:lang w:val="en-US"/>
        </w:rPr>
      </w:pPr>
      <w:r>
        <w:rPr>
          <w:lang w:val="en-US"/>
        </w:rPr>
        <w:t>PC Screen</w:t>
      </w:r>
    </w:p>
    <w:p w14:paraId="64E27282" w14:textId="093CE582" w:rsidR="00F61AA3" w:rsidRDefault="00F61AA3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F83ECE" wp14:editId="2131DB02">
            <wp:extent cx="6090408" cy="3054515"/>
            <wp:effectExtent l="0" t="0" r="5715" b="0"/>
            <wp:docPr id="56" name="Picture 56" descr="A picture containing photo, sitting, bunch, m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2412F1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4593" cy="305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DFA4" w14:textId="72945E08" w:rsidR="00F61AA3" w:rsidRDefault="00F61AA3" w:rsidP="00782938">
      <w:pPr>
        <w:rPr>
          <w:lang w:val="en-US"/>
        </w:rPr>
      </w:pPr>
      <w:proofErr w:type="spellStart"/>
      <w:r>
        <w:rPr>
          <w:lang w:val="en-US"/>
        </w:rPr>
        <w:t>Iphone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Ipad</w:t>
      </w:r>
      <w:proofErr w:type="spellEnd"/>
    </w:p>
    <w:p w14:paraId="39AA074D" w14:textId="19C2D414" w:rsidR="00F61AA3" w:rsidRDefault="00F61AA3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EDAC3B" wp14:editId="7CCAB609">
            <wp:extent cx="2344653" cy="3553149"/>
            <wp:effectExtent l="0" t="0" r="0" b="0"/>
            <wp:docPr id="57" name="Picture 57" descr="A picture containing photo, sitting, monitor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B243FA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453" cy="356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58BAD7F7" wp14:editId="3D2D695B">
            <wp:extent cx="2925497" cy="3592276"/>
            <wp:effectExtent l="0" t="0" r="8255" b="8255"/>
            <wp:docPr id="58" name="Picture 5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B24788F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646" cy="36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FDA8" w14:textId="1544ED53" w:rsidR="00294464" w:rsidRDefault="00294464" w:rsidP="00782938">
      <w:pPr>
        <w:rPr>
          <w:lang w:val="en-US"/>
        </w:rPr>
      </w:pPr>
      <w:r>
        <w:rPr>
          <w:lang w:val="en-US"/>
        </w:rPr>
        <w:br w:type="page"/>
      </w:r>
    </w:p>
    <w:p w14:paraId="10515415" w14:textId="38785023" w:rsidR="00294464" w:rsidRDefault="003B54C2" w:rsidP="00782938">
      <w:pPr>
        <w:pStyle w:val="Heading1"/>
      </w:pPr>
      <w:bookmarkStart w:id="3" w:name="_Toc44655333"/>
      <w:r>
        <w:lastRenderedPageBreak/>
        <w:t>Test Case</w:t>
      </w:r>
      <w:bookmarkEnd w:id="3"/>
      <w:r w:rsidR="005930EE">
        <w:t xml:space="preserve"> </w:t>
      </w:r>
    </w:p>
    <w:p w14:paraId="4E612FF2" w14:textId="6EA42BDA" w:rsidR="00CC31B2" w:rsidRPr="00CC31B2" w:rsidRDefault="00CC31B2" w:rsidP="00782938">
      <w:pPr>
        <w:pStyle w:val="Heading2"/>
      </w:pPr>
      <w:bookmarkStart w:id="4" w:name="_Toc44655334"/>
      <w:r>
        <w:t xml:space="preserve">Test on current user input forms and web </w:t>
      </w:r>
      <w:proofErr w:type="spellStart"/>
      <w:r>
        <w:t>multi platform</w:t>
      </w:r>
      <w:proofErr w:type="spellEnd"/>
      <w:r>
        <w:t xml:space="preserve"> display</w:t>
      </w:r>
      <w:r w:rsidR="005930EE">
        <w:t xml:space="preserve"> (05/06/2020</w:t>
      </w:r>
      <w:r w:rsidR="00394F3F">
        <w:t>)</w:t>
      </w:r>
      <w:bookmarkEnd w:id="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5103"/>
        <w:gridCol w:w="1843"/>
        <w:gridCol w:w="2948"/>
      </w:tblGrid>
      <w:tr w:rsidR="003B54C2" w14:paraId="58174F39" w14:textId="77777777" w:rsidTr="00394F3F">
        <w:tc>
          <w:tcPr>
            <w:tcW w:w="562" w:type="dxa"/>
            <w:shd w:val="clear" w:color="auto" w:fill="00CC99"/>
          </w:tcPr>
          <w:p w14:paraId="619B496A" w14:textId="77777777" w:rsidR="003B54C2" w:rsidRPr="00394F3F" w:rsidRDefault="003B54C2" w:rsidP="00782938">
            <w:pPr>
              <w:rPr>
                <w:lang w:val="en-US"/>
              </w:rPr>
            </w:pPr>
          </w:p>
        </w:tc>
        <w:tc>
          <w:tcPr>
            <w:tcW w:w="5103" w:type="dxa"/>
            <w:shd w:val="clear" w:color="auto" w:fill="00CC99"/>
          </w:tcPr>
          <w:p w14:paraId="1D5C4911" w14:textId="61C82379" w:rsidR="003B54C2" w:rsidRPr="00394F3F" w:rsidRDefault="003B54C2" w:rsidP="00782938">
            <w:pPr>
              <w:rPr>
                <w:lang w:val="en-US"/>
              </w:rPr>
            </w:pPr>
            <w:r w:rsidRPr="00394F3F">
              <w:rPr>
                <w:lang w:val="en-US"/>
              </w:rPr>
              <w:t>Test Case</w:t>
            </w:r>
          </w:p>
        </w:tc>
        <w:tc>
          <w:tcPr>
            <w:tcW w:w="1843" w:type="dxa"/>
            <w:shd w:val="clear" w:color="auto" w:fill="00CC99"/>
          </w:tcPr>
          <w:p w14:paraId="786BD7AE" w14:textId="690D5390" w:rsidR="003B54C2" w:rsidRPr="00394F3F" w:rsidRDefault="003B54C2" w:rsidP="00782938">
            <w:pPr>
              <w:rPr>
                <w:lang w:val="en-US"/>
              </w:rPr>
            </w:pPr>
            <w:r w:rsidRPr="00394F3F">
              <w:rPr>
                <w:lang w:val="en-US"/>
              </w:rPr>
              <w:t>Pass/Fail</w:t>
            </w:r>
          </w:p>
        </w:tc>
        <w:tc>
          <w:tcPr>
            <w:tcW w:w="2948" w:type="dxa"/>
            <w:shd w:val="clear" w:color="auto" w:fill="00CC99"/>
          </w:tcPr>
          <w:p w14:paraId="5C3E2B7D" w14:textId="633E0E12" w:rsidR="003B54C2" w:rsidRPr="00394F3F" w:rsidRDefault="003B54C2" w:rsidP="00782938">
            <w:pPr>
              <w:rPr>
                <w:lang w:val="en-US"/>
              </w:rPr>
            </w:pPr>
            <w:r w:rsidRPr="00394F3F">
              <w:rPr>
                <w:lang w:val="en-US"/>
              </w:rPr>
              <w:t>Comments</w:t>
            </w:r>
          </w:p>
        </w:tc>
      </w:tr>
      <w:tr w:rsidR="003B54C2" w14:paraId="08846A94" w14:textId="77777777" w:rsidTr="00E479D1">
        <w:tc>
          <w:tcPr>
            <w:tcW w:w="562" w:type="dxa"/>
          </w:tcPr>
          <w:p w14:paraId="11471E5E" w14:textId="66D3F09A" w:rsidR="003B54C2" w:rsidRDefault="003B54C2" w:rsidP="00782938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103" w:type="dxa"/>
          </w:tcPr>
          <w:p w14:paraId="7064BBC3" w14:textId="6B8A9F7A" w:rsidR="003B54C2" w:rsidRDefault="003B54C2" w:rsidP="00782938">
            <w:pPr>
              <w:rPr>
                <w:lang w:val="en-US"/>
              </w:rPr>
            </w:pPr>
            <w:r>
              <w:rPr>
                <w:lang w:val="en-US"/>
              </w:rPr>
              <w:t>Search form searches movies with all inputs filled</w:t>
            </w:r>
          </w:p>
        </w:tc>
        <w:tc>
          <w:tcPr>
            <w:tcW w:w="1843" w:type="dxa"/>
          </w:tcPr>
          <w:p w14:paraId="638409D8" w14:textId="575824DA" w:rsidR="003B54C2" w:rsidRDefault="003B54C2" w:rsidP="00782938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  <w:tc>
          <w:tcPr>
            <w:tcW w:w="2948" w:type="dxa"/>
          </w:tcPr>
          <w:p w14:paraId="5B7A93C9" w14:textId="77777777" w:rsidR="003B54C2" w:rsidRDefault="003B54C2" w:rsidP="00782938">
            <w:pPr>
              <w:rPr>
                <w:lang w:val="en-US"/>
              </w:rPr>
            </w:pPr>
          </w:p>
        </w:tc>
      </w:tr>
      <w:tr w:rsidR="003B54C2" w14:paraId="6AF5A34C" w14:textId="77777777" w:rsidTr="00E479D1">
        <w:tc>
          <w:tcPr>
            <w:tcW w:w="562" w:type="dxa"/>
          </w:tcPr>
          <w:p w14:paraId="5AF95A19" w14:textId="3ED95A75" w:rsidR="003B54C2" w:rsidRDefault="003B54C2" w:rsidP="00782938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103" w:type="dxa"/>
          </w:tcPr>
          <w:p w14:paraId="2B0262FA" w14:textId="40377295" w:rsidR="003B54C2" w:rsidRDefault="00E479D1" w:rsidP="00782938">
            <w:pPr>
              <w:rPr>
                <w:lang w:val="en-US"/>
              </w:rPr>
            </w:pPr>
            <w:r>
              <w:rPr>
                <w:lang w:val="en-US"/>
              </w:rPr>
              <w:t>Search form searches movies with either fields filled</w:t>
            </w:r>
          </w:p>
        </w:tc>
        <w:tc>
          <w:tcPr>
            <w:tcW w:w="1843" w:type="dxa"/>
          </w:tcPr>
          <w:p w14:paraId="159BC7E5" w14:textId="6CEF9BFF" w:rsidR="003B54C2" w:rsidRDefault="00E479D1" w:rsidP="00782938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  <w:tc>
          <w:tcPr>
            <w:tcW w:w="2948" w:type="dxa"/>
          </w:tcPr>
          <w:p w14:paraId="14506314" w14:textId="77777777" w:rsidR="003B54C2" w:rsidRDefault="003B54C2" w:rsidP="00782938">
            <w:pPr>
              <w:rPr>
                <w:lang w:val="en-US"/>
              </w:rPr>
            </w:pPr>
          </w:p>
        </w:tc>
      </w:tr>
      <w:tr w:rsidR="003B54C2" w14:paraId="048471B7" w14:textId="77777777" w:rsidTr="00E479D1">
        <w:tc>
          <w:tcPr>
            <w:tcW w:w="562" w:type="dxa"/>
          </w:tcPr>
          <w:p w14:paraId="6C867AD1" w14:textId="337010D3" w:rsidR="003B54C2" w:rsidRDefault="003B54C2" w:rsidP="00782938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103" w:type="dxa"/>
          </w:tcPr>
          <w:p w14:paraId="7E228674" w14:textId="35A5705E" w:rsidR="003B54C2" w:rsidRDefault="00E479D1" w:rsidP="00782938">
            <w:pPr>
              <w:rPr>
                <w:lang w:val="en-US"/>
              </w:rPr>
            </w:pPr>
            <w:r>
              <w:rPr>
                <w:lang w:val="en-US"/>
              </w:rPr>
              <w:t xml:space="preserve">Search form displays “no results” to user if there </w:t>
            </w:r>
            <w:proofErr w:type="gramStart"/>
            <w:r>
              <w:rPr>
                <w:lang w:val="en-US"/>
              </w:rPr>
              <w:t>is</w:t>
            </w:r>
            <w:proofErr w:type="gramEnd"/>
            <w:r>
              <w:rPr>
                <w:lang w:val="en-US"/>
              </w:rPr>
              <w:t xml:space="preserve"> no movies that match search criteria </w:t>
            </w:r>
          </w:p>
        </w:tc>
        <w:tc>
          <w:tcPr>
            <w:tcW w:w="1843" w:type="dxa"/>
          </w:tcPr>
          <w:p w14:paraId="0D8D0AF4" w14:textId="67A02B3A" w:rsidR="003B54C2" w:rsidRDefault="00E479D1" w:rsidP="00782938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  <w:tc>
          <w:tcPr>
            <w:tcW w:w="2948" w:type="dxa"/>
          </w:tcPr>
          <w:p w14:paraId="76E9DB06" w14:textId="77777777" w:rsidR="003B54C2" w:rsidRDefault="003B54C2" w:rsidP="00782938">
            <w:pPr>
              <w:rPr>
                <w:lang w:val="en-US"/>
              </w:rPr>
            </w:pPr>
          </w:p>
        </w:tc>
      </w:tr>
      <w:tr w:rsidR="003B54C2" w14:paraId="2E7B790E" w14:textId="77777777" w:rsidTr="00E479D1">
        <w:tc>
          <w:tcPr>
            <w:tcW w:w="562" w:type="dxa"/>
          </w:tcPr>
          <w:p w14:paraId="680B28C2" w14:textId="6D422BB7" w:rsidR="003B54C2" w:rsidRDefault="003B54C2" w:rsidP="00782938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103" w:type="dxa"/>
          </w:tcPr>
          <w:p w14:paraId="0F278BEC" w14:textId="760667CE" w:rsidR="003B54C2" w:rsidRDefault="00E479D1" w:rsidP="00782938">
            <w:pPr>
              <w:rPr>
                <w:lang w:val="en-US"/>
              </w:rPr>
            </w:pPr>
            <w:r>
              <w:rPr>
                <w:lang w:val="en-US"/>
              </w:rPr>
              <w:t>Web application displays correctly on PC screen</w:t>
            </w:r>
          </w:p>
        </w:tc>
        <w:tc>
          <w:tcPr>
            <w:tcW w:w="1843" w:type="dxa"/>
          </w:tcPr>
          <w:p w14:paraId="7B2F905B" w14:textId="4553A5BA" w:rsidR="003B54C2" w:rsidRDefault="00E479D1" w:rsidP="00782938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  <w:tc>
          <w:tcPr>
            <w:tcW w:w="2948" w:type="dxa"/>
          </w:tcPr>
          <w:p w14:paraId="6AC1F907" w14:textId="77777777" w:rsidR="003B54C2" w:rsidRDefault="003B54C2" w:rsidP="00782938">
            <w:pPr>
              <w:rPr>
                <w:lang w:val="en-US"/>
              </w:rPr>
            </w:pPr>
          </w:p>
        </w:tc>
      </w:tr>
      <w:tr w:rsidR="003B54C2" w14:paraId="797705AE" w14:textId="77777777" w:rsidTr="00E479D1">
        <w:tc>
          <w:tcPr>
            <w:tcW w:w="562" w:type="dxa"/>
          </w:tcPr>
          <w:p w14:paraId="51DFDD0F" w14:textId="1E940D1C" w:rsidR="003B54C2" w:rsidRDefault="003B54C2" w:rsidP="00782938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103" w:type="dxa"/>
          </w:tcPr>
          <w:p w14:paraId="14307386" w14:textId="448AD221" w:rsidR="003B54C2" w:rsidRDefault="00E479D1" w:rsidP="00782938">
            <w:pPr>
              <w:rPr>
                <w:lang w:val="en-US"/>
              </w:rPr>
            </w:pPr>
            <w:r>
              <w:rPr>
                <w:lang w:val="en-US"/>
              </w:rPr>
              <w:t>Web application displays correctly on android devices</w:t>
            </w:r>
          </w:p>
        </w:tc>
        <w:tc>
          <w:tcPr>
            <w:tcW w:w="1843" w:type="dxa"/>
          </w:tcPr>
          <w:p w14:paraId="21CCA4D0" w14:textId="208BE2B4" w:rsidR="003B54C2" w:rsidRDefault="00E479D1" w:rsidP="00782938">
            <w:pPr>
              <w:rPr>
                <w:lang w:val="en-US"/>
              </w:rPr>
            </w:pPr>
            <w:r>
              <w:rPr>
                <w:lang w:val="en-US"/>
              </w:rPr>
              <w:t>Issues to be fixed</w:t>
            </w:r>
          </w:p>
        </w:tc>
        <w:tc>
          <w:tcPr>
            <w:tcW w:w="2948" w:type="dxa"/>
          </w:tcPr>
          <w:p w14:paraId="11AAF485" w14:textId="77777777" w:rsidR="003B54C2" w:rsidRPr="00CC31B2" w:rsidRDefault="00E479D1" w:rsidP="00782938">
            <w:pPr>
              <w:rPr>
                <w:lang w:val="en-US"/>
              </w:rPr>
            </w:pPr>
            <w:r w:rsidRPr="00CC31B2">
              <w:rPr>
                <w:lang w:val="en-US"/>
              </w:rPr>
              <w:t>All pages display correctly on device, only issue is on the charts page, the genre titles are squished to the left.</w:t>
            </w:r>
          </w:p>
          <w:p w14:paraId="42DB7DD4" w14:textId="5CD4F431" w:rsidR="00E479D1" w:rsidRPr="00CC31B2" w:rsidRDefault="00E479D1" w:rsidP="00782938">
            <w:pPr>
              <w:rPr>
                <w:lang w:val="en-US"/>
              </w:rPr>
            </w:pPr>
            <w:r w:rsidRPr="00CC31B2">
              <w:rPr>
                <w:lang w:val="en-US"/>
              </w:rPr>
              <w:t>See Image Ref 1</w:t>
            </w:r>
          </w:p>
        </w:tc>
      </w:tr>
      <w:tr w:rsidR="003B54C2" w14:paraId="7BE3CAAA" w14:textId="77777777" w:rsidTr="00E479D1">
        <w:tc>
          <w:tcPr>
            <w:tcW w:w="562" w:type="dxa"/>
          </w:tcPr>
          <w:p w14:paraId="6621D1FB" w14:textId="30C7A7F1" w:rsidR="003B54C2" w:rsidRDefault="003B54C2" w:rsidP="00782938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5103" w:type="dxa"/>
          </w:tcPr>
          <w:p w14:paraId="3A816812" w14:textId="4D9BB129" w:rsidR="003B54C2" w:rsidRDefault="00E479D1" w:rsidP="00782938">
            <w:pPr>
              <w:rPr>
                <w:lang w:val="en-US"/>
              </w:rPr>
            </w:pPr>
            <w:r>
              <w:rPr>
                <w:lang w:val="en-US"/>
              </w:rPr>
              <w:t xml:space="preserve">Web application displays correctly on </w:t>
            </w:r>
            <w:proofErr w:type="spellStart"/>
            <w:r>
              <w:rPr>
                <w:lang w:val="en-US"/>
              </w:rPr>
              <w:t>Iphone</w:t>
            </w:r>
            <w:proofErr w:type="spellEnd"/>
            <w:r>
              <w:rPr>
                <w:lang w:val="en-US"/>
              </w:rPr>
              <w:t xml:space="preserve"> devices</w:t>
            </w:r>
          </w:p>
        </w:tc>
        <w:tc>
          <w:tcPr>
            <w:tcW w:w="1843" w:type="dxa"/>
          </w:tcPr>
          <w:p w14:paraId="118244DF" w14:textId="2F9097A2" w:rsidR="003B54C2" w:rsidRDefault="00E479D1" w:rsidP="00782938">
            <w:pPr>
              <w:rPr>
                <w:lang w:val="en-US"/>
              </w:rPr>
            </w:pPr>
            <w:r>
              <w:rPr>
                <w:lang w:val="en-US"/>
              </w:rPr>
              <w:t>Issues to be fixed</w:t>
            </w:r>
          </w:p>
        </w:tc>
        <w:tc>
          <w:tcPr>
            <w:tcW w:w="2948" w:type="dxa"/>
          </w:tcPr>
          <w:p w14:paraId="4A86A37A" w14:textId="77777777" w:rsidR="00E479D1" w:rsidRPr="00CC31B2" w:rsidRDefault="00E479D1" w:rsidP="00782938">
            <w:pPr>
              <w:rPr>
                <w:lang w:val="en-US"/>
              </w:rPr>
            </w:pPr>
            <w:r w:rsidRPr="00CC31B2">
              <w:rPr>
                <w:lang w:val="en-US"/>
              </w:rPr>
              <w:t>All pages display correctly on device, only issue is on the charts page, the genre titles are squished to the left.</w:t>
            </w:r>
          </w:p>
          <w:p w14:paraId="4D98D9AE" w14:textId="1367CC19" w:rsidR="003B54C2" w:rsidRPr="00CC31B2" w:rsidRDefault="00E479D1" w:rsidP="00782938">
            <w:pPr>
              <w:rPr>
                <w:lang w:val="en-US"/>
              </w:rPr>
            </w:pPr>
            <w:r w:rsidRPr="00CC31B2">
              <w:rPr>
                <w:lang w:val="en-US"/>
              </w:rPr>
              <w:t>See Image Ref 2</w:t>
            </w:r>
          </w:p>
        </w:tc>
      </w:tr>
      <w:tr w:rsidR="003B54C2" w14:paraId="7B10EF5F" w14:textId="77777777" w:rsidTr="00E479D1">
        <w:tc>
          <w:tcPr>
            <w:tcW w:w="562" w:type="dxa"/>
          </w:tcPr>
          <w:p w14:paraId="6CE2CF85" w14:textId="768287F0" w:rsidR="003B54C2" w:rsidRDefault="003B54C2" w:rsidP="00782938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5103" w:type="dxa"/>
          </w:tcPr>
          <w:p w14:paraId="54401395" w14:textId="082F003A" w:rsidR="003B54C2" w:rsidRDefault="00E479D1" w:rsidP="00782938">
            <w:pPr>
              <w:rPr>
                <w:lang w:val="en-US"/>
              </w:rPr>
            </w:pPr>
            <w:r>
              <w:rPr>
                <w:lang w:val="en-US"/>
              </w:rPr>
              <w:t>Web application displays correctly on tablets/</w:t>
            </w:r>
            <w:proofErr w:type="spellStart"/>
            <w:r>
              <w:rPr>
                <w:lang w:val="en-US"/>
              </w:rPr>
              <w:t>Ipads</w:t>
            </w:r>
            <w:proofErr w:type="spellEnd"/>
          </w:p>
        </w:tc>
        <w:tc>
          <w:tcPr>
            <w:tcW w:w="1843" w:type="dxa"/>
          </w:tcPr>
          <w:p w14:paraId="393C151E" w14:textId="12722724" w:rsidR="003B54C2" w:rsidRDefault="00E479D1" w:rsidP="00782938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  <w:tc>
          <w:tcPr>
            <w:tcW w:w="2948" w:type="dxa"/>
          </w:tcPr>
          <w:p w14:paraId="5102FF82" w14:textId="18C1351F" w:rsidR="003B54C2" w:rsidRDefault="003B54C2" w:rsidP="00782938">
            <w:pPr>
              <w:rPr>
                <w:lang w:val="en-US"/>
              </w:rPr>
            </w:pPr>
          </w:p>
        </w:tc>
      </w:tr>
    </w:tbl>
    <w:p w14:paraId="1A9129CD" w14:textId="4DFD5EBC" w:rsidR="00E479D1" w:rsidRDefault="00E479D1" w:rsidP="00782938">
      <w:pPr>
        <w:rPr>
          <w:lang w:val="en-US"/>
        </w:rPr>
      </w:pPr>
    </w:p>
    <w:p w14:paraId="0C283428" w14:textId="411D9915" w:rsidR="00E479D1" w:rsidRDefault="00E479D1" w:rsidP="00782938">
      <w:pPr>
        <w:rPr>
          <w:lang w:val="en-US"/>
        </w:rPr>
      </w:pPr>
      <w:r>
        <w:rPr>
          <w:lang w:val="en-US"/>
        </w:rPr>
        <w:t xml:space="preserve">Image Reference 1 </w:t>
      </w:r>
      <w:r>
        <w:rPr>
          <w:lang w:val="en-US"/>
        </w:rPr>
        <w:tab/>
      </w:r>
      <w:r>
        <w:rPr>
          <w:lang w:val="en-US"/>
        </w:rPr>
        <w:tab/>
        <w:t>Image Reference 2</w:t>
      </w:r>
    </w:p>
    <w:p w14:paraId="441E6BF8" w14:textId="473864E5" w:rsidR="00E479D1" w:rsidRDefault="00E479D1" w:rsidP="0078293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0A33E8" wp14:editId="14A9DE11">
            <wp:extent cx="2039205" cy="3467588"/>
            <wp:effectExtent l="0" t="0" r="0" b="0"/>
            <wp:docPr id="59" name="Picture 59" descr="A black sign with white text o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B24734F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176" cy="34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29D4C9A7" wp14:editId="4F185FB1">
            <wp:extent cx="2132901" cy="3487920"/>
            <wp:effectExtent l="0" t="0" r="1270" b="0"/>
            <wp:docPr id="60" name="Picture 6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B2450C0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021" cy="349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060D" w14:textId="6CDB195B" w:rsidR="005930EE" w:rsidRDefault="005930EE" w:rsidP="00782938">
      <w:pPr>
        <w:rPr>
          <w:lang w:val="en-US"/>
        </w:rPr>
      </w:pPr>
      <w:r>
        <w:rPr>
          <w:lang w:val="en-US"/>
        </w:rPr>
        <w:br w:type="page"/>
      </w:r>
    </w:p>
    <w:p w14:paraId="2C68A2FC" w14:textId="02BC78FD" w:rsidR="005930EE" w:rsidRDefault="005930EE" w:rsidP="00782938">
      <w:pPr>
        <w:pStyle w:val="Heading1"/>
      </w:pPr>
      <w:bookmarkStart w:id="5" w:name="_Toc44655335"/>
      <w:r>
        <w:lastRenderedPageBreak/>
        <w:t>Updated Client Requirements</w:t>
      </w:r>
      <w:bookmarkEnd w:id="5"/>
    </w:p>
    <w:p w14:paraId="35691A8A" w14:textId="146F2811" w:rsidR="005930EE" w:rsidRDefault="005930EE" w:rsidP="00782938">
      <w:pPr>
        <w:pStyle w:val="Heading2"/>
      </w:pPr>
      <w:bookmarkStart w:id="6" w:name="_Toc44655336"/>
      <w:r>
        <w:t>Client meeting overview (05-06-2020)</w:t>
      </w:r>
      <w:bookmarkEnd w:id="6"/>
    </w:p>
    <w:p w14:paraId="4D4977DE" w14:textId="551D57AE" w:rsidR="00DB1608" w:rsidRDefault="00DB1608" w:rsidP="00782938">
      <w:pPr>
        <w:pStyle w:val="Heading3"/>
      </w:pPr>
      <w:bookmarkStart w:id="7" w:name="_Toc44655337"/>
      <w:r>
        <w:t>Updated Client Requirements</w:t>
      </w:r>
      <w:bookmarkEnd w:id="7"/>
    </w:p>
    <w:p w14:paraId="317B05B2" w14:textId="6FDEF369" w:rsidR="00DB1608" w:rsidRDefault="00DB1608" w:rsidP="0078293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 monthly newsletter and burst newsletter subscription</w:t>
      </w:r>
    </w:p>
    <w:p w14:paraId="572CF363" w14:textId="7BE5BF34" w:rsidR="00DB1608" w:rsidRDefault="00DB1608" w:rsidP="0078293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Admin page that allows admin to view all users subscribed and allows to remove when users opt to unsubscribe. </w:t>
      </w:r>
    </w:p>
    <w:p w14:paraId="6341F413" w14:textId="2D385BA0" w:rsidR="00DB1608" w:rsidRDefault="00DB1608" w:rsidP="00782938">
      <w:pPr>
        <w:rPr>
          <w:lang w:val="en-US"/>
        </w:rPr>
      </w:pPr>
      <w:r>
        <w:rPr>
          <w:lang w:val="en-US"/>
        </w:rPr>
        <w:t>From the given two new client requirements for the movie database project, the following requirements will be added.</w:t>
      </w:r>
    </w:p>
    <w:p w14:paraId="1D9998B7" w14:textId="10C400FD" w:rsidR="00DB1608" w:rsidRDefault="00DB1608" w:rsidP="0078293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Users will be directed to a subscribe page when they click on the subscribe tab</w:t>
      </w:r>
    </w:p>
    <w:p w14:paraId="4A66B4D7" w14:textId="100BE7E3" w:rsidR="00DB1608" w:rsidRDefault="00DB1608" w:rsidP="0078293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Users will </w:t>
      </w:r>
      <w:r w:rsidR="000241B6">
        <w:rPr>
          <w:lang w:val="en-US"/>
        </w:rPr>
        <w:t xml:space="preserve">be </w:t>
      </w:r>
      <w:r>
        <w:rPr>
          <w:lang w:val="en-US"/>
        </w:rPr>
        <w:t xml:space="preserve">asked for </w:t>
      </w:r>
      <w:r w:rsidR="000241B6">
        <w:rPr>
          <w:lang w:val="en-US"/>
        </w:rPr>
        <w:t xml:space="preserve">their </w:t>
      </w:r>
      <w:r>
        <w:rPr>
          <w:lang w:val="en-US"/>
        </w:rPr>
        <w:t xml:space="preserve">full name, email and the option to select monthly, burst or both </w:t>
      </w:r>
      <w:r w:rsidR="000241B6">
        <w:rPr>
          <w:lang w:val="en-US"/>
        </w:rPr>
        <w:t xml:space="preserve">when they submit their subscription details. </w:t>
      </w:r>
    </w:p>
    <w:p w14:paraId="01538BCE" w14:textId="559E6DF2" w:rsidR="000241B6" w:rsidRDefault="000241B6" w:rsidP="0078293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Database must be able to accept all email varieties, </w:t>
      </w:r>
      <w:proofErr w:type="spellStart"/>
      <w:r>
        <w:rPr>
          <w:lang w:val="en-US"/>
        </w:rPr>
        <w:t>e.g</w:t>
      </w:r>
      <w:proofErr w:type="spellEnd"/>
      <w:r>
        <w:rPr>
          <w:lang w:val="en-US"/>
        </w:rPr>
        <w:t xml:space="preserve"> Hotmail, </w:t>
      </w:r>
      <w:proofErr w:type="spellStart"/>
      <w:r>
        <w:rPr>
          <w:lang w:val="en-US"/>
        </w:rPr>
        <w:t>gmail</w:t>
      </w:r>
      <w:proofErr w:type="spellEnd"/>
      <w:r>
        <w:rPr>
          <w:lang w:val="en-US"/>
        </w:rPr>
        <w:t>, outlook, etc.</w:t>
      </w:r>
    </w:p>
    <w:p w14:paraId="39ECB81A" w14:textId="2211C392" w:rsidR="000241B6" w:rsidRDefault="000241B6" w:rsidP="0078293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Users are able to unsubscribe to the newsletter, which just requires their email address.</w:t>
      </w:r>
    </w:p>
    <w:p w14:paraId="1E886E37" w14:textId="53B6E16D" w:rsidR="000241B6" w:rsidRDefault="000241B6" w:rsidP="0078293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When a user submits to unsubscribe, an email will be sent out to the admin email that informs that this user wants to unsubscribe.</w:t>
      </w:r>
    </w:p>
    <w:p w14:paraId="29F2F069" w14:textId="5C01863B" w:rsidR="000241B6" w:rsidRDefault="000241B6" w:rsidP="0078293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On the movie database webpage, there will be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admin page that only allows the admin to see the current subscriptions and allows to delete members when admin receives the unsubscribe email.</w:t>
      </w:r>
    </w:p>
    <w:p w14:paraId="41877141" w14:textId="55C69CAF" w:rsidR="00E74381" w:rsidRDefault="00E74381" w:rsidP="00782938">
      <w:pPr>
        <w:rPr>
          <w:lang w:val="en-US"/>
        </w:rPr>
      </w:pPr>
      <w:r>
        <w:rPr>
          <w:lang w:val="en-US"/>
        </w:rPr>
        <w:br w:type="page"/>
      </w:r>
    </w:p>
    <w:p w14:paraId="3F75B898" w14:textId="5A962300" w:rsidR="00337CB7" w:rsidRPr="00E74381" w:rsidRDefault="00CA157B" w:rsidP="00782938">
      <w:pPr>
        <w:pStyle w:val="Heading1"/>
      </w:pPr>
      <w:bookmarkStart w:id="8" w:name="_Toc44655338"/>
      <w:r>
        <w:lastRenderedPageBreak/>
        <w:t>U</w:t>
      </w:r>
      <w:r w:rsidR="00E74381">
        <w:t>ser interface Design mock up</w:t>
      </w:r>
      <w:bookmarkEnd w:id="8"/>
      <w:r w:rsidR="00E74381">
        <w:t xml:space="preserve"> </w:t>
      </w:r>
    </w:p>
    <w:p w14:paraId="166B5884" w14:textId="124ACF1B" w:rsidR="00DB1608" w:rsidRDefault="00217E97" w:rsidP="00782938">
      <w:pPr>
        <w:pStyle w:val="Heading2"/>
      </w:pPr>
      <w:bookmarkStart w:id="9" w:name="_Toc44655339"/>
      <w:r>
        <w:t>User Subscribe Page</w:t>
      </w:r>
      <w:bookmarkEnd w:id="9"/>
      <w:r>
        <w:t xml:space="preserve"> </w:t>
      </w:r>
    </w:p>
    <w:p w14:paraId="5AF800BF" w14:textId="5AFA0C07" w:rsidR="00217E97" w:rsidRDefault="00217E97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01764F" wp14:editId="7D823FA9">
            <wp:extent cx="5529134" cy="384810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1C27E0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357" cy="385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8E93" w14:textId="4FC7A0D7" w:rsidR="00C412A6" w:rsidRDefault="00C412A6" w:rsidP="00782938">
      <w:pPr>
        <w:pStyle w:val="Heading2"/>
      </w:pPr>
      <w:bookmarkStart w:id="10" w:name="_Toc44655340"/>
      <w:r>
        <w:t>Admin Login Page</w:t>
      </w:r>
      <w:bookmarkEnd w:id="10"/>
    </w:p>
    <w:p w14:paraId="239C75FC" w14:textId="55877832" w:rsidR="00C412A6" w:rsidRDefault="00C412A6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DB6AF6" wp14:editId="1C940B72">
            <wp:extent cx="5591313" cy="3992880"/>
            <wp:effectExtent l="0" t="0" r="9525" b="762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1C8F69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296" cy="399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8D80" w14:textId="585BE111" w:rsidR="00C412A6" w:rsidRDefault="00C412A6" w:rsidP="00782938">
      <w:pPr>
        <w:rPr>
          <w:lang w:val="en-US"/>
        </w:rPr>
      </w:pPr>
      <w:r>
        <w:rPr>
          <w:lang w:val="en-US"/>
        </w:rPr>
        <w:br w:type="page"/>
      </w:r>
    </w:p>
    <w:p w14:paraId="57D62928" w14:textId="6FE42A8D" w:rsidR="00C412A6" w:rsidRDefault="00C412A6" w:rsidP="00782938">
      <w:pPr>
        <w:pStyle w:val="Heading2"/>
      </w:pPr>
      <w:bookmarkStart w:id="11" w:name="_Toc44655341"/>
      <w:r>
        <w:lastRenderedPageBreak/>
        <w:t>Admin Page</w:t>
      </w:r>
      <w:r w:rsidR="00380B5C">
        <w:t xml:space="preserve"> – Main Dashboard</w:t>
      </w:r>
      <w:bookmarkEnd w:id="11"/>
    </w:p>
    <w:p w14:paraId="64FF8614" w14:textId="4B20F4A8" w:rsidR="00380B5C" w:rsidRDefault="00380B5C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8918F4" wp14:editId="5C81F910">
            <wp:extent cx="5783580" cy="4153390"/>
            <wp:effectExtent l="0" t="0" r="762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1CA013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303" cy="416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9C5C" w14:textId="3930C937" w:rsidR="00380B5C" w:rsidRDefault="00380B5C" w:rsidP="00782938">
      <w:pPr>
        <w:pStyle w:val="Heading2"/>
      </w:pPr>
      <w:bookmarkStart w:id="12" w:name="_Toc44655342"/>
      <w:r>
        <w:t>Movie Database Table</w:t>
      </w:r>
      <w:bookmarkEnd w:id="12"/>
    </w:p>
    <w:p w14:paraId="462FC192" w14:textId="189D4917" w:rsidR="00380B5C" w:rsidRDefault="00380B5C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FAB5C9" wp14:editId="18BE7E76">
            <wp:extent cx="5783580" cy="4124655"/>
            <wp:effectExtent l="0" t="0" r="7620" b="9525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1C4DB4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331" cy="412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9EEA" w14:textId="22AE3D43" w:rsidR="00380B5C" w:rsidRDefault="005F5EDB" w:rsidP="00782938">
      <w:pPr>
        <w:pStyle w:val="Heading2"/>
      </w:pPr>
      <w:bookmarkStart w:id="13" w:name="_Toc44655343"/>
      <w:r>
        <w:lastRenderedPageBreak/>
        <w:t>Subscriber List &amp; Remove from Subscription page</w:t>
      </w:r>
      <w:bookmarkEnd w:id="13"/>
    </w:p>
    <w:p w14:paraId="14329694" w14:textId="1D6E7E75" w:rsidR="00380B5C" w:rsidRDefault="00380B5C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131CEC" wp14:editId="3E476FFB">
            <wp:extent cx="5867673" cy="416052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1C2CD5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265" cy="41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B9E0" w14:textId="0094DE96" w:rsidR="005F5EDB" w:rsidRDefault="005F5EDB" w:rsidP="00782938">
      <w:pPr>
        <w:pStyle w:val="Heading2"/>
      </w:pPr>
      <w:bookmarkStart w:id="14" w:name="_Toc44655344"/>
      <w:r>
        <w:t>Add Movie to Database Page</w:t>
      </w:r>
      <w:bookmarkEnd w:id="14"/>
    </w:p>
    <w:p w14:paraId="48E7AE9E" w14:textId="784CB633" w:rsidR="005F5EDB" w:rsidRDefault="005F5EDB" w:rsidP="00782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32539A" wp14:editId="07C5B372">
            <wp:extent cx="5807680" cy="4122420"/>
            <wp:effectExtent l="0" t="0" r="3175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1C1227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243" cy="41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3296" w14:textId="3E75ABBE" w:rsidR="002F5EAF" w:rsidRDefault="002F5EAF" w:rsidP="00782938">
      <w:pPr>
        <w:pStyle w:val="Heading1"/>
      </w:pPr>
      <w:bookmarkStart w:id="15" w:name="_Toc42625351"/>
      <w:bookmarkStart w:id="16" w:name="_Toc44655345"/>
      <w:r>
        <w:lastRenderedPageBreak/>
        <w:t>Business Requirements</w:t>
      </w:r>
      <w:bookmarkEnd w:id="15"/>
      <w:bookmarkEnd w:id="16"/>
    </w:p>
    <w:p w14:paraId="41D6BE2A" w14:textId="02DD1D75" w:rsidR="00180583" w:rsidRDefault="00180583" w:rsidP="00782938">
      <w:pPr>
        <w:pStyle w:val="Heading2"/>
      </w:pPr>
      <w:bookmarkStart w:id="17" w:name="_Toc44655346"/>
      <w:r>
        <w:t>Updated as of 06/06/2020</w:t>
      </w:r>
      <w:bookmarkEnd w:id="17"/>
    </w:p>
    <w:p w14:paraId="64804A8B" w14:textId="77777777" w:rsidR="00180583" w:rsidRPr="00180583" w:rsidRDefault="00180583" w:rsidP="00782938">
      <w:pPr>
        <w:rPr>
          <w:lang w:val="en-US"/>
        </w:rPr>
      </w:pPr>
    </w:p>
    <w:p w14:paraId="5611A405" w14:textId="77777777" w:rsidR="002F5EAF" w:rsidRPr="004F17F7" w:rsidRDefault="002F5EAF" w:rsidP="00782938">
      <w:r>
        <w:t>The below table defines the business requirements for the current sprint.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2466"/>
        <w:gridCol w:w="6601"/>
      </w:tblGrid>
      <w:tr w:rsidR="002F5EAF" w:rsidRPr="002A5E53" w14:paraId="4637B140" w14:textId="77777777" w:rsidTr="00C63519">
        <w:tc>
          <w:tcPr>
            <w:tcW w:w="2466" w:type="dxa"/>
            <w:shd w:val="clear" w:color="auto" w:fill="00CC99"/>
          </w:tcPr>
          <w:p w14:paraId="7DCE337F" w14:textId="77777777" w:rsidR="002F5EAF" w:rsidRPr="004F17F7" w:rsidRDefault="002F5EAF" w:rsidP="00782938">
            <w:r w:rsidRPr="004F17F7">
              <w:t>Code</w:t>
            </w:r>
          </w:p>
        </w:tc>
        <w:tc>
          <w:tcPr>
            <w:tcW w:w="6601" w:type="dxa"/>
            <w:shd w:val="clear" w:color="auto" w:fill="00CC99"/>
          </w:tcPr>
          <w:p w14:paraId="6A9A8D9D" w14:textId="77777777" w:rsidR="002F5EAF" w:rsidRPr="004F17F7" w:rsidRDefault="002F5EAF" w:rsidP="00782938">
            <w:r w:rsidRPr="004F17F7">
              <w:t>Requirement Description</w:t>
            </w:r>
          </w:p>
        </w:tc>
      </w:tr>
      <w:tr w:rsidR="002F5EAF" w14:paraId="7E1BFC3C" w14:textId="77777777" w:rsidTr="00394F3F">
        <w:tc>
          <w:tcPr>
            <w:tcW w:w="2466" w:type="dxa"/>
          </w:tcPr>
          <w:p w14:paraId="6197CFB2" w14:textId="77777777" w:rsidR="002F5EAF" w:rsidRDefault="002F5EAF" w:rsidP="00782938">
            <w:r>
              <w:t>BR1</w:t>
            </w:r>
          </w:p>
        </w:tc>
        <w:tc>
          <w:tcPr>
            <w:tcW w:w="6601" w:type="dxa"/>
          </w:tcPr>
          <w:p w14:paraId="1807CBA3" w14:textId="77777777" w:rsidR="002F5EAF" w:rsidRDefault="002F5EAF" w:rsidP="00782938">
            <w:r>
              <w:t>The website must contain a member’s signup page which adds members to the database.</w:t>
            </w:r>
          </w:p>
        </w:tc>
      </w:tr>
      <w:tr w:rsidR="002F5EAF" w14:paraId="26F41F2F" w14:textId="77777777" w:rsidTr="00394F3F">
        <w:tc>
          <w:tcPr>
            <w:tcW w:w="2466" w:type="dxa"/>
          </w:tcPr>
          <w:p w14:paraId="12A889B4" w14:textId="77777777" w:rsidR="002F5EAF" w:rsidRDefault="002F5EAF" w:rsidP="00782938">
            <w:r>
              <w:t>BR2</w:t>
            </w:r>
          </w:p>
        </w:tc>
        <w:tc>
          <w:tcPr>
            <w:tcW w:w="6601" w:type="dxa"/>
          </w:tcPr>
          <w:p w14:paraId="66B77443" w14:textId="77777777" w:rsidR="002F5EAF" w:rsidRDefault="002F5EAF" w:rsidP="00782938">
            <w:r>
              <w:t>Selection of monthly notifications.</w:t>
            </w:r>
          </w:p>
        </w:tc>
      </w:tr>
      <w:tr w:rsidR="002F5EAF" w14:paraId="19C382C0" w14:textId="77777777" w:rsidTr="00394F3F">
        <w:tc>
          <w:tcPr>
            <w:tcW w:w="2466" w:type="dxa"/>
          </w:tcPr>
          <w:p w14:paraId="7E5D16AD" w14:textId="77777777" w:rsidR="002F5EAF" w:rsidRDefault="002F5EAF" w:rsidP="00782938">
            <w:r>
              <w:t>BR3</w:t>
            </w:r>
          </w:p>
        </w:tc>
        <w:tc>
          <w:tcPr>
            <w:tcW w:w="6601" w:type="dxa"/>
          </w:tcPr>
          <w:p w14:paraId="543BEB6C" w14:textId="77777777" w:rsidR="002F5EAF" w:rsidRDefault="002F5EAF" w:rsidP="00782938">
            <w:r>
              <w:t>Selection of burst notifications.</w:t>
            </w:r>
          </w:p>
        </w:tc>
      </w:tr>
      <w:tr w:rsidR="002F5EAF" w14:paraId="4215A43B" w14:textId="77777777" w:rsidTr="00394F3F">
        <w:tc>
          <w:tcPr>
            <w:tcW w:w="2466" w:type="dxa"/>
          </w:tcPr>
          <w:p w14:paraId="7C7BC488" w14:textId="77777777" w:rsidR="002F5EAF" w:rsidRDefault="002F5EAF" w:rsidP="00782938">
            <w:r>
              <w:t>BR4</w:t>
            </w:r>
          </w:p>
        </w:tc>
        <w:tc>
          <w:tcPr>
            <w:tcW w:w="6601" w:type="dxa"/>
          </w:tcPr>
          <w:p w14:paraId="332F8BDE" w14:textId="77777777" w:rsidR="002F5EAF" w:rsidRDefault="002F5EAF" w:rsidP="00782938">
            <w:r>
              <w:t>Have a remove subscription option.</w:t>
            </w:r>
          </w:p>
        </w:tc>
      </w:tr>
      <w:tr w:rsidR="002F5EAF" w14:paraId="567E294A" w14:textId="77777777" w:rsidTr="00394F3F">
        <w:tc>
          <w:tcPr>
            <w:tcW w:w="2466" w:type="dxa"/>
          </w:tcPr>
          <w:p w14:paraId="534A4A71" w14:textId="77777777" w:rsidR="002F5EAF" w:rsidRDefault="002F5EAF" w:rsidP="00782938">
            <w:r>
              <w:t>BR5</w:t>
            </w:r>
          </w:p>
        </w:tc>
        <w:tc>
          <w:tcPr>
            <w:tcW w:w="6601" w:type="dxa"/>
          </w:tcPr>
          <w:p w14:paraId="6416B72D" w14:textId="77777777" w:rsidR="002F5EAF" w:rsidRDefault="002F5EAF" w:rsidP="00782938">
            <w:r>
              <w:t>This function should email the administrator requesting the removal of the user’s database entry.</w:t>
            </w:r>
          </w:p>
        </w:tc>
      </w:tr>
      <w:tr w:rsidR="002F5EAF" w14:paraId="6321875A" w14:textId="77777777" w:rsidTr="00394F3F">
        <w:tc>
          <w:tcPr>
            <w:tcW w:w="2466" w:type="dxa"/>
          </w:tcPr>
          <w:p w14:paraId="4102E3F5" w14:textId="77777777" w:rsidR="002F5EAF" w:rsidRDefault="002F5EAF" w:rsidP="00782938">
            <w:r>
              <w:t>BR6</w:t>
            </w:r>
          </w:p>
        </w:tc>
        <w:tc>
          <w:tcPr>
            <w:tcW w:w="6601" w:type="dxa"/>
          </w:tcPr>
          <w:p w14:paraId="26F0134F" w14:textId="77777777" w:rsidR="002F5EAF" w:rsidRDefault="002F5EAF" w:rsidP="00782938">
            <w:r>
              <w:t>Member’s full name and email address should be validated before entry.</w:t>
            </w:r>
          </w:p>
        </w:tc>
      </w:tr>
    </w:tbl>
    <w:p w14:paraId="714589C1" w14:textId="77777777" w:rsidR="002F5EAF" w:rsidRPr="002F5EAF" w:rsidRDefault="002F5EAF" w:rsidP="00782938">
      <w:pPr>
        <w:rPr>
          <w:lang w:val="en-US"/>
        </w:rPr>
      </w:pPr>
    </w:p>
    <w:p w14:paraId="2EA211D8" w14:textId="1D1A31EE" w:rsidR="002F5EAF" w:rsidRDefault="002F5EAF" w:rsidP="00782938">
      <w:pPr>
        <w:pStyle w:val="Heading1"/>
      </w:pPr>
      <w:bookmarkStart w:id="18" w:name="_Toc42625352"/>
      <w:bookmarkStart w:id="19" w:name="_Toc44655347"/>
      <w:r>
        <w:t>Requirements Traceability Matrix</w:t>
      </w:r>
      <w:bookmarkEnd w:id="18"/>
      <w:bookmarkEnd w:id="19"/>
    </w:p>
    <w:p w14:paraId="4DE5E210" w14:textId="25EFBDB3" w:rsidR="00180583" w:rsidRDefault="00180583" w:rsidP="00782938">
      <w:pPr>
        <w:pStyle w:val="Heading2"/>
      </w:pPr>
      <w:bookmarkStart w:id="20" w:name="_Toc44655348"/>
      <w:r>
        <w:t>Updated as of 06/06/2020</w:t>
      </w:r>
      <w:bookmarkEnd w:id="20"/>
    </w:p>
    <w:p w14:paraId="137FBF2A" w14:textId="77777777" w:rsidR="00180583" w:rsidRPr="00180583" w:rsidRDefault="00180583" w:rsidP="00782938">
      <w:pPr>
        <w:rPr>
          <w:lang w:val="en-US"/>
        </w:rPr>
      </w:pPr>
    </w:p>
    <w:p w14:paraId="1A935580" w14:textId="77777777" w:rsidR="002F5EAF" w:rsidRPr="00913484" w:rsidRDefault="002F5EAF" w:rsidP="00782938">
      <w:r>
        <w:t>Below is the requirements traceability matrix outlining the cases responsible for the testing of the individual business requirements.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1"/>
        <w:gridCol w:w="3176"/>
        <w:gridCol w:w="2579"/>
        <w:gridCol w:w="2620"/>
      </w:tblGrid>
      <w:tr w:rsidR="002F5EAF" w14:paraId="749F9DE1" w14:textId="77777777" w:rsidTr="00C63519">
        <w:tc>
          <w:tcPr>
            <w:tcW w:w="2405" w:type="dxa"/>
            <w:shd w:val="clear" w:color="auto" w:fill="00CC99"/>
          </w:tcPr>
          <w:p w14:paraId="2143D4A9" w14:textId="77777777" w:rsidR="002F5EAF" w:rsidRPr="004F17F7" w:rsidRDefault="002F5EAF" w:rsidP="00782938">
            <w:r w:rsidRPr="004F17F7">
              <w:t>Business Requirement</w:t>
            </w:r>
          </w:p>
        </w:tc>
        <w:tc>
          <w:tcPr>
            <w:tcW w:w="4569" w:type="dxa"/>
            <w:shd w:val="clear" w:color="auto" w:fill="00CC99"/>
          </w:tcPr>
          <w:p w14:paraId="424223F9" w14:textId="77777777" w:rsidR="002F5EAF" w:rsidRPr="004F17F7" w:rsidRDefault="002F5EAF" w:rsidP="00782938">
            <w:r w:rsidRPr="004F17F7">
              <w:t>Test Case #</w:t>
            </w:r>
          </w:p>
        </w:tc>
        <w:tc>
          <w:tcPr>
            <w:tcW w:w="3487" w:type="dxa"/>
            <w:shd w:val="clear" w:color="auto" w:fill="00CC99"/>
          </w:tcPr>
          <w:p w14:paraId="7E6AD35B" w14:textId="77777777" w:rsidR="002F5EAF" w:rsidRPr="004F17F7" w:rsidRDefault="002F5EAF" w:rsidP="00782938">
            <w:r w:rsidRPr="004F17F7">
              <w:t>Defects</w:t>
            </w:r>
          </w:p>
        </w:tc>
        <w:tc>
          <w:tcPr>
            <w:tcW w:w="3487" w:type="dxa"/>
            <w:shd w:val="clear" w:color="auto" w:fill="00CC99"/>
          </w:tcPr>
          <w:p w14:paraId="633B4A56" w14:textId="77777777" w:rsidR="002F5EAF" w:rsidRPr="004F17F7" w:rsidRDefault="002F5EAF" w:rsidP="00782938">
            <w:r w:rsidRPr="004F17F7">
              <w:t>Status</w:t>
            </w:r>
          </w:p>
        </w:tc>
      </w:tr>
      <w:tr w:rsidR="002F5EAF" w14:paraId="0375D918" w14:textId="77777777" w:rsidTr="00394F3F">
        <w:tc>
          <w:tcPr>
            <w:tcW w:w="2405" w:type="dxa"/>
          </w:tcPr>
          <w:p w14:paraId="2A78BC5F" w14:textId="77777777" w:rsidR="002F5EAF" w:rsidRDefault="002F5EAF" w:rsidP="00782938">
            <w:r>
              <w:t>BR1</w:t>
            </w:r>
          </w:p>
        </w:tc>
        <w:tc>
          <w:tcPr>
            <w:tcW w:w="4569" w:type="dxa"/>
          </w:tcPr>
          <w:p w14:paraId="74DF5742" w14:textId="77777777" w:rsidR="002F5EAF" w:rsidRDefault="002F5EAF" w:rsidP="00782938">
            <w:r>
              <w:t>1</w:t>
            </w:r>
          </w:p>
        </w:tc>
        <w:tc>
          <w:tcPr>
            <w:tcW w:w="3487" w:type="dxa"/>
          </w:tcPr>
          <w:p w14:paraId="37237B82" w14:textId="77777777" w:rsidR="002F5EAF" w:rsidRDefault="002F5EAF" w:rsidP="00782938">
            <w:r>
              <w:t>-</w:t>
            </w:r>
          </w:p>
        </w:tc>
        <w:tc>
          <w:tcPr>
            <w:tcW w:w="3487" w:type="dxa"/>
          </w:tcPr>
          <w:p w14:paraId="6745FFDE" w14:textId="77777777" w:rsidR="002F5EAF" w:rsidRDefault="002F5EAF" w:rsidP="00782938">
            <w:r>
              <w:t>Satisfied</w:t>
            </w:r>
          </w:p>
        </w:tc>
      </w:tr>
      <w:tr w:rsidR="002F5EAF" w14:paraId="61451520" w14:textId="77777777" w:rsidTr="00394F3F">
        <w:tc>
          <w:tcPr>
            <w:tcW w:w="2405" w:type="dxa"/>
          </w:tcPr>
          <w:p w14:paraId="5B162158" w14:textId="77777777" w:rsidR="002F5EAF" w:rsidRDefault="002F5EAF" w:rsidP="00782938">
            <w:r>
              <w:t>BR2</w:t>
            </w:r>
          </w:p>
        </w:tc>
        <w:tc>
          <w:tcPr>
            <w:tcW w:w="4569" w:type="dxa"/>
          </w:tcPr>
          <w:p w14:paraId="7B0A0C93" w14:textId="77777777" w:rsidR="002F5EAF" w:rsidRDefault="002F5EAF" w:rsidP="00782938">
            <w:r>
              <w:t>3, 4, 5, 8</w:t>
            </w:r>
          </w:p>
        </w:tc>
        <w:tc>
          <w:tcPr>
            <w:tcW w:w="3487" w:type="dxa"/>
          </w:tcPr>
          <w:p w14:paraId="4B915AEA" w14:textId="77777777" w:rsidR="002F5EAF" w:rsidRDefault="002F5EAF" w:rsidP="00782938">
            <w:r>
              <w:t>-</w:t>
            </w:r>
          </w:p>
        </w:tc>
        <w:tc>
          <w:tcPr>
            <w:tcW w:w="3487" w:type="dxa"/>
          </w:tcPr>
          <w:p w14:paraId="2259920F" w14:textId="77777777" w:rsidR="002F5EAF" w:rsidRDefault="002F5EAF" w:rsidP="00782938">
            <w:r>
              <w:t>Satisfied</w:t>
            </w:r>
          </w:p>
        </w:tc>
      </w:tr>
      <w:tr w:rsidR="002F5EAF" w14:paraId="03149333" w14:textId="77777777" w:rsidTr="00394F3F">
        <w:tc>
          <w:tcPr>
            <w:tcW w:w="2405" w:type="dxa"/>
          </w:tcPr>
          <w:p w14:paraId="32485800" w14:textId="77777777" w:rsidR="002F5EAF" w:rsidRDefault="002F5EAF" w:rsidP="00782938">
            <w:r>
              <w:t>BR3</w:t>
            </w:r>
          </w:p>
        </w:tc>
        <w:tc>
          <w:tcPr>
            <w:tcW w:w="4569" w:type="dxa"/>
          </w:tcPr>
          <w:p w14:paraId="1C64B6A4" w14:textId="77777777" w:rsidR="002F5EAF" w:rsidRDefault="002F5EAF" w:rsidP="00782938">
            <w:r>
              <w:t>3, 4, 6, 8</w:t>
            </w:r>
          </w:p>
        </w:tc>
        <w:tc>
          <w:tcPr>
            <w:tcW w:w="3487" w:type="dxa"/>
          </w:tcPr>
          <w:p w14:paraId="5EBF85B9" w14:textId="77777777" w:rsidR="002F5EAF" w:rsidRDefault="002F5EAF" w:rsidP="00782938">
            <w:r>
              <w:t>-</w:t>
            </w:r>
          </w:p>
        </w:tc>
        <w:tc>
          <w:tcPr>
            <w:tcW w:w="3487" w:type="dxa"/>
          </w:tcPr>
          <w:p w14:paraId="7479E35E" w14:textId="77777777" w:rsidR="002F5EAF" w:rsidRDefault="002F5EAF" w:rsidP="00782938">
            <w:r>
              <w:t>Satisfied</w:t>
            </w:r>
          </w:p>
        </w:tc>
      </w:tr>
      <w:tr w:rsidR="002F5EAF" w14:paraId="10971FD5" w14:textId="77777777" w:rsidTr="00394F3F">
        <w:tc>
          <w:tcPr>
            <w:tcW w:w="2405" w:type="dxa"/>
          </w:tcPr>
          <w:p w14:paraId="475FBD5B" w14:textId="77777777" w:rsidR="002F5EAF" w:rsidRDefault="002F5EAF" w:rsidP="00782938">
            <w:r>
              <w:t>BR4</w:t>
            </w:r>
          </w:p>
        </w:tc>
        <w:tc>
          <w:tcPr>
            <w:tcW w:w="4569" w:type="dxa"/>
          </w:tcPr>
          <w:p w14:paraId="3EF01DE2" w14:textId="77777777" w:rsidR="002F5EAF" w:rsidRDefault="002F5EAF" w:rsidP="00782938">
            <w:r>
              <w:t>9, 10</w:t>
            </w:r>
          </w:p>
        </w:tc>
        <w:tc>
          <w:tcPr>
            <w:tcW w:w="3487" w:type="dxa"/>
          </w:tcPr>
          <w:p w14:paraId="1CB73F12" w14:textId="77777777" w:rsidR="002F5EAF" w:rsidRDefault="002F5EAF" w:rsidP="00782938">
            <w:r>
              <w:t>-</w:t>
            </w:r>
          </w:p>
        </w:tc>
        <w:tc>
          <w:tcPr>
            <w:tcW w:w="3487" w:type="dxa"/>
          </w:tcPr>
          <w:p w14:paraId="3CFB5275" w14:textId="77777777" w:rsidR="002F5EAF" w:rsidRDefault="002F5EAF" w:rsidP="00782938">
            <w:r>
              <w:t>Satisfied</w:t>
            </w:r>
          </w:p>
        </w:tc>
      </w:tr>
      <w:tr w:rsidR="002F5EAF" w14:paraId="7EFAFD18" w14:textId="77777777" w:rsidTr="00394F3F">
        <w:tc>
          <w:tcPr>
            <w:tcW w:w="2405" w:type="dxa"/>
          </w:tcPr>
          <w:p w14:paraId="10ACF33E" w14:textId="77777777" w:rsidR="002F5EAF" w:rsidRDefault="002F5EAF" w:rsidP="00782938">
            <w:r>
              <w:t>BR5</w:t>
            </w:r>
          </w:p>
        </w:tc>
        <w:tc>
          <w:tcPr>
            <w:tcW w:w="4569" w:type="dxa"/>
          </w:tcPr>
          <w:p w14:paraId="55FC423A" w14:textId="77777777" w:rsidR="002F5EAF" w:rsidRDefault="002F5EAF" w:rsidP="00782938">
            <w:r>
              <w:t>9, 10</w:t>
            </w:r>
          </w:p>
        </w:tc>
        <w:tc>
          <w:tcPr>
            <w:tcW w:w="3487" w:type="dxa"/>
          </w:tcPr>
          <w:p w14:paraId="49858775" w14:textId="77777777" w:rsidR="002F5EAF" w:rsidRDefault="002F5EAF" w:rsidP="00782938">
            <w:r>
              <w:t>-</w:t>
            </w:r>
          </w:p>
        </w:tc>
        <w:tc>
          <w:tcPr>
            <w:tcW w:w="3487" w:type="dxa"/>
          </w:tcPr>
          <w:p w14:paraId="22AA6BEC" w14:textId="77777777" w:rsidR="002F5EAF" w:rsidRDefault="002F5EAF" w:rsidP="00782938">
            <w:r>
              <w:t>Satisfied</w:t>
            </w:r>
          </w:p>
        </w:tc>
      </w:tr>
      <w:tr w:rsidR="002F5EAF" w14:paraId="485BFD33" w14:textId="77777777" w:rsidTr="00394F3F">
        <w:tc>
          <w:tcPr>
            <w:tcW w:w="2405" w:type="dxa"/>
          </w:tcPr>
          <w:p w14:paraId="7DCC830B" w14:textId="77777777" w:rsidR="002F5EAF" w:rsidRDefault="002F5EAF" w:rsidP="00782938">
            <w:r>
              <w:t>BR6</w:t>
            </w:r>
          </w:p>
        </w:tc>
        <w:tc>
          <w:tcPr>
            <w:tcW w:w="4569" w:type="dxa"/>
          </w:tcPr>
          <w:p w14:paraId="29CC2A9E" w14:textId="77777777" w:rsidR="002F5EAF" w:rsidRDefault="002F5EAF" w:rsidP="00782938">
            <w:r>
              <w:t>2, 3, 4, 5, 6, 7, 8</w:t>
            </w:r>
          </w:p>
        </w:tc>
        <w:tc>
          <w:tcPr>
            <w:tcW w:w="3487" w:type="dxa"/>
          </w:tcPr>
          <w:p w14:paraId="188BBF5A" w14:textId="77777777" w:rsidR="002F5EAF" w:rsidRDefault="002F5EAF" w:rsidP="00782938">
            <w:r>
              <w:t>-</w:t>
            </w:r>
          </w:p>
        </w:tc>
        <w:tc>
          <w:tcPr>
            <w:tcW w:w="3487" w:type="dxa"/>
          </w:tcPr>
          <w:p w14:paraId="44388BE7" w14:textId="77777777" w:rsidR="002F5EAF" w:rsidRDefault="002F5EAF" w:rsidP="00782938">
            <w:r>
              <w:t>Satisfied</w:t>
            </w:r>
          </w:p>
        </w:tc>
      </w:tr>
    </w:tbl>
    <w:p w14:paraId="7322237F" w14:textId="77777777" w:rsidR="00394F3F" w:rsidRDefault="00394F3F" w:rsidP="00782938">
      <w:pPr>
        <w:rPr>
          <w:lang w:val="en-US"/>
        </w:rPr>
        <w:sectPr w:rsidR="00394F3F" w:rsidSect="002F67B8">
          <w:headerReference w:type="first" r:id="rId47"/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</w:p>
    <w:p w14:paraId="7FB8C40E" w14:textId="1B1BDC95" w:rsidR="00394F3F" w:rsidRDefault="00394F3F" w:rsidP="00782938">
      <w:pPr>
        <w:pStyle w:val="Heading1"/>
      </w:pPr>
      <w:bookmarkStart w:id="21" w:name="_Toc42625353"/>
      <w:bookmarkStart w:id="22" w:name="_Toc44655349"/>
      <w:r>
        <w:lastRenderedPageBreak/>
        <w:t>Test Cases</w:t>
      </w:r>
      <w:bookmarkEnd w:id="21"/>
      <w:bookmarkEnd w:id="22"/>
    </w:p>
    <w:p w14:paraId="4D82CE06" w14:textId="3D889AC1" w:rsidR="00180583" w:rsidRPr="00180583" w:rsidRDefault="00180583" w:rsidP="00782938">
      <w:pPr>
        <w:pStyle w:val="Heading2"/>
      </w:pPr>
      <w:bookmarkStart w:id="23" w:name="_Toc44655350"/>
      <w:r>
        <w:t xml:space="preserve">Updated as of </w:t>
      </w:r>
      <w:r w:rsidR="00036254">
        <w:t>13</w:t>
      </w:r>
      <w:r>
        <w:t>/06/2020</w:t>
      </w:r>
      <w:bookmarkEnd w:id="2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"/>
        <w:gridCol w:w="2076"/>
        <w:gridCol w:w="4720"/>
        <w:gridCol w:w="6620"/>
        <w:gridCol w:w="1417"/>
      </w:tblGrid>
      <w:tr w:rsidR="00394F3F" w14:paraId="615C5EDB" w14:textId="77777777" w:rsidTr="000E1691">
        <w:tc>
          <w:tcPr>
            <w:tcW w:w="471" w:type="dxa"/>
            <w:shd w:val="clear" w:color="auto" w:fill="00CC99"/>
          </w:tcPr>
          <w:p w14:paraId="6E465647" w14:textId="77777777" w:rsidR="00394F3F" w:rsidRPr="008B420D" w:rsidRDefault="00394F3F" w:rsidP="00782938">
            <w:pPr>
              <w:rPr>
                <w:lang w:val="en-GB"/>
              </w:rPr>
            </w:pPr>
            <w:bookmarkStart w:id="24" w:name="_Hlk44650717"/>
            <w:r w:rsidRPr="008B420D">
              <w:rPr>
                <w:lang w:val="en-GB"/>
              </w:rPr>
              <w:t>#</w:t>
            </w:r>
          </w:p>
        </w:tc>
        <w:tc>
          <w:tcPr>
            <w:tcW w:w="2076" w:type="dxa"/>
            <w:shd w:val="clear" w:color="auto" w:fill="00CC99"/>
          </w:tcPr>
          <w:p w14:paraId="1B68D21D" w14:textId="77777777" w:rsidR="00394F3F" w:rsidRPr="008B420D" w:rsidRDefault="00394F3F" w:rsidP="00782938">
            <w:r w:rsidRPr="008B420D">
              <w:t>Functionality</w:t>
            </w:r>
          </w:p>
        </w:tc>
        <w:tc>
          <w:tcPr>
            <w:tcW w:w="4720" w:type="dxa"/>
            <w:shd w:val="clear" w:color="auto" w:fill="00CC99"/>
          </w:tcPr>
          <w:p w14:paraId="1F5160CE" w14:textId="77777777" w:rsidR="00394F3F" w:rsidRPr="008B420D" w:rsidRDefault="00394F3F" w:rsidP="00782938">
            <w:pPr>
              <w:rPr>
                <w:lang w:val="en-GB"/>
              </w:rPr>
            </w:pPr>
            <w:r w:rsidRPr="008B420D">
              <w:rPr>
                <w:lang w:val="en-GB"/>
              </w:rPr>
              <w:t>Data used / Input</w:t>
            </w:r>
          </w:p>
        </w:tc>
        <w:tc>
          <w:tcPr>
            <w:tcW w:w="6620" w:type="dxa"/>
            <w:shd w:val="clear" w:color="auto" w:fill="00CC99"/>
          </w:tcPr>
          <w:p w14:paraId="0FFB7024" w14:textId="77777777" w:rsidR="00394F3F" w:rsidRPr="008B420D" w:rsidRDefault="00394F3F" w:rsidP="00782938">
            <w:pPr>
              <w:rPr>
                <w:lang w:val="en-GB"/>
              </w:rPr>
            </w:pPr>
            <w:r w:rsidRPr="008B420D">
              <w:rPr>
                <w:lang w:val="en-GB"/>
              </w:rPr>
              <w:t>Expected Result</w:t>
            </w:r>
          </w:p>
        </w:tc>
        <w:tc>
          <w:tcPr>
            <w:tcW w:w="1417" w:type="dxa"/>
            <w:shd w:val="clear" w:color="auto" w:fill="00CC99"/>
          </w:tcPr>
          <w:p w14:paraId="3C09DC7C" w14:textId="77777777" w:rsidR="00394F3F" w:rsidRPr="008B420D" w:rsidRDefault="00394F3F" w:rsidP="00782938">
            <w:pPr>
              <w:rPr>
                <w:lang w:val="en-GB"/>
              </w:rPr>
            </w:pPr>
            <w:r w:rsidRPr="008B420D">
              <w:rPr>
                <w:lang w:val="en-GB"/>
              </w:rPr>
              <w:t>Pass / Fail</w:t>
            </w:r>
          </w:p>
        </w:tc>
      </w:tr>
      <w:tr w:rsidR="00394F3F" w14:paraId="4EEB2099" w14:textId="77777777" w:rsidTr="000E1691">
        <w:tc>
          <w:tcPr>
            <w:tcW w:w="471" w:type="dxa"/>
          </w:tcPr>
          <w:p w14:paraId="2FAFE149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2076" w:type="dxa"/>
          </w:tcPr>
          <w:p w14:paraId="09626C50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</w:t>
            </w:r>
          </w:p>
        </w:tc>
        <w:tc>
          <w:tcPr>
            <w:tcW w:w="4720" w:type="dxa"/>
          </w:tcPr>
          <w:p w14:paraId="1FE1F4C8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Clicked ‘Subscribe+’ button</w:t>
            </w:r>
          </w:p>
        </w:tc>
        <w:tc>
          <w:tcPr>
            <w:tcW w:w="6620" w:type="dxa"/>
          </w:tcPr>
          <w:p w14:paraId="3A786D94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Navigates to subscription form.</w:t>
            </w:r>
          </w:p>
        </w:tc>
        <w:tc>
          <w:tcPr>
            <w:tcW w:w="1417" w:type="dxa"/>
          </w:tcPr>
          <w:p w14:paraId="3910A733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394F3F" w14:paraId="6F0C7DD0" w14:textId="77777777" w:rsidTr="000E1691">
        <w:tc>
          <w:tcPr>
            <w:tcW w:w="471" w:type="dxa"/>
          </w:tcPr>
          <w:p w14:paraId="2D4E7BF4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2076" w:type="dxa"/>
          </w:tcPr>
          <w:p w14:paraId="36F60879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</w:t>
            </w:r>
          </w:p>
        </w:tc>
        <w:tc>
          <w:tcPr>
            <w:tcW w:w="4720" w:type="dxa"/>
          </w:tcPr>
          <w:p w14:paraId="17AFD2B7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 with:</w:t>
            </w:r>
          </w:p>
          <w:p w14:paraId="4F337844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Invalid first name</w:t>
            </w:r>
          </w:p>
          <w:p w14:paraId="0499B4FA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last name</w:t>
            </w:r>
          </w:p>
          <w:p w14:paraId="17C0A05B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email address</w:t>
            </w:r>
          </w:p>
          <w:p w14:paraId="53D48C1D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Monthly box ticked</w:t>
            </w:r>
          </w:p>
          <w:p w14:paraId="1C101233" w14:textId="77777777" w:rsidR="00394F3F" w:rsidRPr="006543D6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Burst box ticked</w:t>
            </w:r>
          </w:p>
        </w:tc>
        <w:tc>
          <w:tcPr>
            <w:tcW w:w="6620" w:type="dxa"/>
          </w:tcPr>
          <w:p w14:paraId="2F96E3F4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Error showing invalid name. Subscription does not continue.</w:t>
            </w:r>
          </w:p>
        </w:tc>
        <w:tc>
          <w:tcPr>
            <w:tcW w:w="1417" w:type="dxa"/>
          </w:tcPr>
          <w:p w14:paraId="4AB3CEAC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394F3F" w14:paraId="5B204616" w14:textId="77777777" w:rsidTr="000E1691">
        <w:tc>
          <w:tcPr>
            <w:tcW w:w="471" w:type="dxa"/>
          </w:tcPr>
          <w:p w14:paraId="4D4392E4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3</w:t>
            </w:r>
          </w:p>
        </w:tc>
        <w:tc>
          <w:tcPr>
            <w:tcW w:w="2076" w:type="dxa"/>
          </w:tcPr>
          <w:p w14:paraId="34671842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</w:t>
            </w:r>
          </w:p>
        </w:tc>
        <w:tc>
          <w:tcPr>
            <w:tcW w:w="4720" w:type="dxa"/>
          </w:tcPr>
          <w:p w14:paraId="721A773D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 with:</w:t>
            </w:r>
          </w:p>
          <w:p w14:paraId="7C5D4223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first name</w:t>
            </w:r>
          </w:p>
          <w:p w14:paraId="20BF36F9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Invalid last name</w:t>
            </w:r>
          </w:p>
          <w:p w14:paraId="62ACA47B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email address</w:t>
            </w:r>
          </w:p>
          <w:p w14:paraId="142EDB1A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Monthly box ticked</w:t>
            </w:r>
          </w:p>
          <w:p w14:paraId="649834CF" w14:textId="77777777" w:rsidR="00394F3F" w:rsidRPr="006543D6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 w:rsidRPr="006543D6">
              <w:rPr>
                <w:lang w:val="en-GB"/>
              </w:rPr>
              <w:t>Burst box ticked</w:t>
            </w:r>
          </w:p>
        </w:tc>
        <w:tc>
          <w:tcPr>
            <w:tcW w:w="6620" w:type="dxa"/>
          </w:tcPr>
          <w:p w14:paraId="3E2EC42A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Error showing invalid name. Subscription does not continue.</w:t>
            </w:r>
          </w:p>
        </w:tc>
        <w:tc>
          <w:tcPr>
            <w:tcW w:w="1417" w:type="dxa"/>
          </w:tcPr>
          <w:p w14:paraId="2328465E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394F3F" w14:paraId="12E5B842" w14:textId="77777777" w:rsidTr="000E1691">
        <w:tc>
          <w:tcPr>
            <w:tcW w:w="471" w:type="dxa"/>
          </w:tcPr>
          <w:p w14:paraId="002D8DD7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4</w:t>
            </w:r>
          </w:p>
        </w:tc>
        <w:tc>
          <w:tcPr>
            <w:tcW w:w="2076" w:type="dxa"/>
          </w:tcPr>
          <w:p w14:paraId="6EA72E65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</w:t>
            </w:r>
          </w:p>
        </w:tc>
        <w:tc>
          <w:tcPr>
            <w:tcW w:w="4720" w:type="dxa"/>
          </w:tcPr>
          <w:p w14:paraId="1EABC8DD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 with:</w:t>
            </w:r>
          </w:p>
          <w:p w14:paraId="3F458500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first name</w:t>
            </w:r>
          </w:p>
          <w:p w14:paraId="690C2C1C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last name</w:t>
            </w:r>
          </w:p>
          <w:p w14:paraId="13052995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Invalid email address</w:t>
            </w:r>
          </w:p>
          <w:p w14:paraId="4818F2D3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Monthly box ticked</w:t>
            </w:r>
          </w:p>
          <w:p w14:paraId="00285D40" w14:textId="77777777" w:rsidR="00394F3F" w:rsidRPr="006543D6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 w:rsidRPr="006543D6">
              <w:rPr>
                <w:lang w:val="en-GB"/>
              </w:rPr>
              <w:t>Burst box ticked</w:t>
            </w:r>
          </w:p>
        </w:tc>
        <w:tc>
          <w:tcPr>
            <w:tcW w:w="6620" w:type="dxa"/>
          </w:tcPr>
          <w:p w14:paraId="278E1680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Error showing invalid email address. Subscription does not continue.</w:t>
            </w:r>
          </w:p>
        </w:tc>
        <w:tc>
          <w:tcPr>
            <w:tcW w:w="1417" w:type="dxa"/>
          </w:tcPr>
          <w:p w14:paraId="1101F376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394F3F" w14:paraId="6B144B34" w14:textId="77777777" w:rsidTr="000E1691">
        <w:tc>
          <w:tcPr>
            <w:tcW w:w="471" w:type="dxa"/>
          </w:tcPr>
          <w:p w14:paraId="11DA6CE8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5</w:t>
            </w:r>
          </w:p>
        </w:tc>
        <w:tc>
          <w:tcPr>
            <w:tcW w:w="2076" w:type="dxa"/>
          </w:tcPr>
          <w:p w14:paraId="0390CB37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</w:t>
            </w:r>
          </w:p>
        </w:tc>
        <w:tc>
          <w:tcPr>
            <w:tcW w:w="4720" w:type="dxa"/>
          </w:tcPr>
          <w:p w14:paraId="64D0A2AB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 with:</w:t>
            </w:r>
          </w:p>
          <w:p w14:paraId="32FD61F9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first name</w:t>
            </w:r>
          </w:p>
          <w:p w14:paraId="3DA45DDB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last name</w:t>
            </w:r>
          </w:p>
          <w:p w14:paraId="65B17093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lastRenderedPageBreak/>
              <w:t>Valid email address</w:t>
            </w:r>
          </w:p>
          <w:p w14:paraId="6338A552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Monthly box ticked</w:t>
            </w:r>
          </w:p>
          <w:p w14:paraId="0F2B268A" w14:textId="77777777" w:rsidR="00394F3F" w:rsidRPr="006543D6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 w:rsidRPr="006543D6">
              <w:rPr>
                <w:lang w:val="en-GB"/>
              </w:rPr>
              <w:t xml:space="preserve">Burst box </w:t>
            </w:r>
            <w:r>
              <w:rPr>
                <w:lang w:val="en-GB"/>
              </w:rPr>
              <w:t>un-</w:t>
            </w:r>
            <w:r w:rsidRPr="006543D6">
              <w:rPr>
                <w:lang w:val="en-GB"/>
              </w:rPr>
              <w:t>ticked</w:t>
            </w:r>
          </w:p>
        </w:tc>
        <w:tc>
          <w:tcPr>
            <w:tcW w:w="6620" w:type="dxa"/>
          </w:tcPr>
          <w:p w14:paraId="05723741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lastRenderedPageBreak/>
              <w:t>Notification stating subscription has been successful. User is added to the database table ‘subscriptions’, showing 1 for monthly, 0 for burst.</w:t>
            </w:r>
          </w:p>
        </w:tc>
        <w:tc>
          <w:tcPr>
            <w:tcW w:w="1417" w:type="dxa"/>
          </w:tcPr>
          <w:p w14:paraId="09BE7828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394F3F" w14:paraId="7B82A38E" w14:textId="77777777" w:rsidTr="000E1691">
        <w:tc>
          <w:tcPr>
            <w:tcW w:w="471" w:type="dxa"/>
          </w:tcPr>
          <w:p w14:paraId="0495FE55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6</w:t>
            </w:r>
          </w:p>
        </w:tc>
        <w:tc>
          <w:tcPr>
            <w:tcW w:w="2076" w:type="dxa"/>
          </w:tcPr>
          <w:p w14:paraId="094AC0D9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</w:t>
            </w:r>
          </w:p>
        </w:tc>
        <w:tc>
          <w:tcPr>
            <w:tcW w:w="4720" w:type="dxa"/>
          </w:tcPr>
          <w:p w14:paraId="13D500A1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 with:</w:t>
            </w:r>
          </w:p>
          <w:p w14:paraId="6D85D203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first name</w:t>
            </w:r>
          </w:p>
          <w:p w14:paraId="41D6BFC4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last name</w:t>
            </w:r>
          </w:p>
          <w:p w14:paraId="668793A6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email address</w:t>
            </w:r>
          </w:p>
          <w:p w14:paraId="7A383226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Monthly box un-ticked</w:t>
            </w:r>
          </w:p>
          <w:p w14:paraId="58E8DCC1" w14:textId="77777777" w:rsidR="00394F3F" w:rsidRPr="006543D6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 w:rsidRPr="006543D6">
              <w:rPr>
                <w:lang w:val="en-GB"/>
              </w:rPr>
              <w:t>Burst box ticked</w:t>
            </w:r>
          </w:p>
        </w:tc>
        <w:tc>
          <w:tcPr>
            <w:tcW w:w="6620" w:type="dxa"/>
          </w:tcPr>
          <w:p w14:paraId="7869C92D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Notification stating subscription has been successful. User is added to the database table ‘subscriptions’, showing 0 for monthly, 1 for burst.</w:t>
            </w:r>
          </w:p>
        </w:tc>
        <w:tc>
          <w:tcPr>
            <w:tcW w:w="1417" w:type="dxa"/>
          </w:tcPr>
          <w:p w14:paraId="0D57C73A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394F3F" w14:paraId="76019CC5" w14:textId="77777777" w:rsidTr="000E1691">
        <w:tc>
          <w:tcPr>
            <w:tcW w:w="471" w:type="dxa"/>
          </w:tcPr>
          <w:p w14:paraId="5DC97439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7</w:t>
            </w:r>
          </w:p>
        </w:tc>
        <w:tc>
          <w:tcPr>
            <w:tcW w:w="2076" w:type="dxa"/>
          </w:tcPr>
          <w:p w14:paraId="147C8F71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</w:t>
            </w:r>
          </w:p>
        </w:tc>
        <w:tc>
          <w:tcPr>
            <w:tcW w:w="4720" w:type="dxa"/>
          </w:tcPr>
          <w:p w14:paraId="0997A8A3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 with:</w:t>
            </w:r>
          </w:p>
          <w:p w14:paraId="1A2D2CBD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first name</w:t>
            </w:r>
          </w:p>
          <w:p w14:paraId="521A18FD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last name</w:t>
            </w:r>
          </w:p>
          <w:p w14:paraId="4E3D82F1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email address</w:t>
            </w:r>
          </w:p>
          <w:p w14:paraId="28D53A02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Monthly box un-ticked</w:t>
            </w:r>
          </w:p>
          <w:p w14:paraId="171F2C21" w14:textId="77777777" w:rsidR="00394F3F" w:rsidRPr="00F07DC4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 w:rsidRPr="00F07DC4">
              <w:rPr>
                <w:lang w:val="en-GB"/>
              </w:rPr>
              <w:t xml:space="preserve">Burst box </w:t>
            </w:r>
            <w:r>
              <w:rPr>
                <w:lang w:val="en-GB"/>
              </w:rPr>
              <w:t>un-</w:t>
            </w:r>
            <w:r w:rsidRPr="00F07DC4">
              <w:rPr>
                <w:lang w:val="en-GB"/>
              </w:rPr>
              <w:t>ticked</w:t>
            </w:r>
          </w:p>
        </w:tc>
        <w:tc>
          <w:tcPr>
            <w:tcW w:w="6620" w:type="dxa"/>
          </w:tcPr>
          <w:p w14:paraId="21ECB9D1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Notification stating subscription has been successful. User is added to the database table ‘subscriptions’, showing 0 for monthly, 0 for burst.</w:t>
            </w:r>
          </w:p>
        </w:tc>
        <w:tc>
          <w:tcPr>
            <w:tcW w:w="1417" w:type="dxa"/>
          </w:tcPr>
          <w:p w14:paraId="11A159E0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394F3F" w14:paraId="30159E11" w14:textId="77777777" w:rsidTr="000E1691">
        <w:tc>
          <w:tcPr>
            <w:tcW w:w="471" w:type="dxa"/>
          </w:tcPr>
          <w:p w14:paraId="36E82CD3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8</w:t>
            </w:r>
          </w:p>
        </w:tc>
        <w:tc>
          <w:tcPr>
            <w:tcW w:w="2076" w:type="dxa"/>
          </w:tcPr>
          <w:p w14:paraId="040C6CDA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</w:t>
            </w:r>
          </w:p>
        </w:tc>
        <w:tc>
          <w:tcPr>
            <w:tcW w:w="4720" w:type="dxa"/>
          </w:tcPr>
          <w:p w14:paraId="6BB8A4A2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Subscribe with:</w:t>
            </w:r>
          </w:p>
          <w:p w14:paraId="2590D8F5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first name</w:t>
            </w:r>
          </w:p>
          <w:p w14:paraId="40DFFD74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last name</w:t>
            </w:r>
          </w:p>
          <w:p w14:paraId="6C0B2BCC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email address</w:t>
            </w:r>
          </w:p>
          <w:p w14:paraId="039C1717" w14:textId="77777777" w:rsidR="00394F3F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Monthly box ticked</w:t>
            </w:r>
          </w:p>
          <w:p w14:paraId="162E8914" w14:textId="77777777" w:rsidR="00394F3F" w:rsidRPr="00F07DC4" w:rsidRDefault="00394F3F" w:rsidP="00782938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 w:rsidRPr="00F07DC4">
              <w:rPr>
                <w:lang w:val="en-GB"/>
              </w:rPr>
              <w:t>Burst box ticked</w:t>
            </w:r>
          </w:p>
        </w:tc>
        <w:tc>
          <w:tcPr>
            <w:tcW w:w="6620" w:type="dxa"/>
          </w:tcPr>
          <w:p w14:paraId="124D6ED4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Notification stating subscription has been successful. User is added to the database table ‘subscriptions’, showing 1 for monthly, 1 for burst.</w:t>
            </w:r>
          </w:p>
        </w:tc>
        <w:tc>
          <w:tcPr>
            <w:tcW w:w="1417" w:type="dxa"/>
          </w:tcPr>
          <w:p w14:paraId="3FA17516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394F3F" w14:paraId="33888FE0" w14:textId="77777777" w:rsidTr="000E1691">
        <w:tc>
          <w:tcPr>
            <w:tcW w:w="471" w:type="dxa"/>
          </w:tcPr>
          <w:p w14:paraId="485DBA2F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9</w:t>
            </w:r>
          </w:p>
        </w:tc>
        <w:tc>
          <w:tcPr>
            <w:tcW w:w="2076" w:type="dxa"/>
          </w:tcPr>
          <w:p w14:paraId="4EBC65E7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Unsubscribe</w:t>
            </w:r>
          </w:p>
        </w:tc>
        <w:tc>
          <w:tcPr>
            <w:tcW w:w="4720" w:type="dxa"/>
          </w:tcPr>
          <w:p w14:paraId="2C9E3E0A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Unsubscribe with:</w:t>
            </w:r>
          </w:p>
          <w:p w14:paraId="4DBEC76B" w14:textId="77777777" w:rsidR="00394F3F" w:rsidRPr="00F07DC4" w:rsidRDefault="00394F3F" w:rsidP="00782938">
            <w:pPr>
              <w:pStyle w:val="ListParagraph"/>
              <w:numPr>
                <w:ilvl w:val="0"/>
                <w:numId w:val="5"/>
              </w:numPr>
              <w:rPr>
                <w:lang w:val="en-GB"/>
              </w:rPr>
            </w:pPr>
            <w:r>
              <w:rPr>
                <w:lang w:val="en-GB"/>
              </w:rPr>
              <w:t>Email address not on subscription list</w:t>
            </w:r>
          </w:p>
        </w:tc>
        <w:tc>
          <w:tcPr>
            <w:tcW w:w="6620" w:type="dxa"/>
          </w:tcPr>
          <w:p w14:paraId="2AF54025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Notification saying request has been sent to administration.</w:t>
            </w:r>
          </w:p>
        </w:tc>
        <w:tc>
          <w:tcPr>
            <w:tcW w:w="1417" w:type="dxa"/>
          </w:tcPr>
          <w:p w14:paraId="1DAA90FA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394F3F" w14:paraId="7582337E" w14:textId="77777777" w:rsidTr="000E1691">
        <w:tc>
          <w:tcPr>
            <w:tcW w:w="471" w:type="dxa"/>
          </w:tcPr>
          <w:p w14:paraId="1904620A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10</w:t>
            </w:r>
          </w:p>
        </w:tc>
        <w:tc>
          <w:tcPr>
            <w:tcW w:w="2076" w:type="dxa"/>
          </w:tcPr>
          <w:p w14:paraId="5831CF0E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Unsubscribe</w:t>
            </w:r>
          </w:p>
        </w:tc>
        <w:tc>
          <w:tcPr>
            <w:tcW w:w="4720" w:type="dxa"/>
          </w:tcPr>
          <w:p w14:paraId="09E1397C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Unsubscribe with:</w:t>
            </w:r>
          </w:p>
          <w:p w14:paraId="20670505" w14:textId="77777777" w:rsidR="00394F3F" w:rsidRPr="00E73911" w:rsidRDefault="00394F3F" w:rsidP="00782938">
            <w:pPr>
              <w:pStyle w:val="ListParagraph"/>
              <w:numPr>
                <w:ilvl w:val="0"/>
                <w:numId w:val="5"/>
              </w:numPr>
              <w:rPr>
                <w:lang w:val="en-GB"/>
              </w:rPr>
            </w:pPr>
            <w:r w:rsidRPr="00E73911">
              <w:rPr>
                <w:lang w:val="en-GB"/>
              </w:rPr>
              <w:t>Email address on subscription list</w:t>
            </w:r>
          </w:p>
        </w:tc>
        <w:tc>
          <w:tcPr>
            <w:tcW w:w="6620" w:type="dxa"/>
          </w:tcPr>
          <w:p w14:paraId="2B38426C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Notification saying request has been sent to administration.</w:t>
            </w:r>
          </w:p>
        </w:tc>
        <w:tc>
          <w:tcPr>
            <w:tcW w:w="1417" w:type="dxa"/>
          </w:tcPr>
          <w:p w14:paraId="2858E627" w14:textId="77777777" w:rsidR="00394F3F" w:rsidRDefault="00394F3F" w:rsidP="00782938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bookmarkEnd w:id="24"/>
    </w:tbl>
    <w:p w14:paraId="59F0307A" w14:textId="6133D482" w:rsidR="002F5EAF" w:rsidRDefault="002F5EAF" w:rsidP="00782938">
      <w:pPr>
        <w:rPr>
          <w:lang w:val="en-US"/>
        </w:rPr>
      </w:pPr>
    </w:p>
    <w:p w14:paraId="11F669DE" w14:textId="7E063776" w:rsidR="003E25AC" w:rsidRDefault="00896712" w:rsidP="00896712">
      <w:pPr>
        <w:pStyle w:val="Heading1"/>
      </w:pPr>
      <w:bookmarkStart w:id="25" w:name="_Toc44655351"/>
      <w:r>
        <w:lastRenderedPageBreak/>
        <w:t>Final Requirements</w:t>
      </w:r>
      <w:bookmarkEnd w:id="25"/>
      <w:r>
        <w:t xml:space="preserve"> </w:t>
      </w:r>
    </w:p>
    <w:tbl>
      <w:tblPr>
        <w:tblStyle w:val="TableGrid"/>
        <w:tblW w:w="15446" w:type="dxa"/>
        <w:tblLook w:val="04A0" w:firstRow="1" w:lastRow="0" w:firstColumn="1" w:lastColumn="0" w:noHBand="0" w:noVBand="1"/>
      </w:tblPr>
      <w:tblGrid>
        <w:gridCol w:w="561"/>
        <w:gridCol w:w="6788"/>
        <w:gridCol w:w="1401"/>
        <w:gridCol w:w="6696"/>
      </w:tblGrid>
      <w:tr w:rsidR="00896712" w14:paraId="6692D1AA" w14:textId="77777777" w:rsidTr="00DB51CF">
        <w:tc>
          <w:tcPr>
            <w:tcW w:w="562" w:type="dxa"/>
            <w:shd w:val="clear" w:color="auto" w:fill="00CC99"/>
          </w:tcPr>
          <w:p w14:paraId="164B1F9C" w14:textId="77777777" w:rsidR="00896712" w:rsidRPr="00940B1A" w:rsidRDefault="00896712" w:rsidP="00896712">
            <w:pPr>
              <w:rPr>
                <w:lang w:val="en-US"/>
              </w:rPr>
            </w:pPr>
          </w:p>
        </w:tc>
        <w:tc>
          <w:tcPr>
            <w:tcW w:w="6804" w:type="dxa"/>
            <w:shd w:val="clear" w:color="auto" w:fill="00CC99"/>
          </w:tcPr>
          <w:p w14:paraId="5B085DE4" w14:textId="77777777" w:rsidR="00896712" w:rsidRPr="00C63519" w:rsidRDefault="00896712" w:rsidP="00896712">
            <w:pPr>
              <w:rPr>
                <w:lang w:val="en-US"/>
              </w:rPr>
            </w:pPr>
            <w:r w:rsidRPr="00C63519">
              <w:rPr>
                <w:lang w:val="en-US"/>
              </w:rPr>
              <w:t>Requirement</w:t>
            </w:r>
          </w:p>
        </w:tc>
        <w:tc>
          <w:tcPr>
            <w:tcW w:w="1401" w:type="dxa"/>
            <w:shd w:val="clear" w:color="auto" w:fill="00CC99"/>
          </w:tcPr>
          <w:p w14:paraId="6B06D2D6" w14:textId="77777777" w:rsidR="00896712" w:rsidRPr="00C63519" w:rsidRDefault="00896712" w:rsidP="00896712">
            <w:pPr>
              <w:rPr>
                <w:lang w:val="en-US"/>
              </w:rPr>
            </w:pPr>
            <w:r w:rsidRPr="00C63519">
              <w:rPr>
                <w:lang w:val="en-US"/>
              </w:rPr>
              <w:t>Completed</w:t>
            </w:r>
          </w:p>
        </w:tc>
        <w:tc>
          <w:tcPr>
            <w:tcW w:w="6679" w:type="dxa"/>
            <w:shd w:val="clear" w:color="auto" w:fill="00CC99"/>
          </w:tcPr>
          <w:p w14:paraId="7FD341DE" w14:textId="77777777" w:rsidR="00896712" w:rsidRPr="00394F3F" w:rsidRDefault="00896712" w:rsidP="00896712">
            <w:pPr>
              <w:rPr>
                <w:lang w:val="en-US"/>
              </w:rPr>
            </w:pPr>
            <w:r w:rsidRPr="00394F3F">
              <w:rPr>
                <w:lang w:val="en-US"/>
              </w:rPr>
              <w:t>Comments/Reference</w:t>
            </w:r>
          </w:p>
        </w:tc>
      </w:tr>
      <w:tr w:rsidR="00896712" w14:paraId="04D25828" w14:textId="77777777" w:rsidTr="00DB51CF">
        <w:tc>
          <w:tcPr>
            <w:tcW w:w="562" w:type="dxa"/>
          </w:tcPr>
          <w:p w14:paraId="298255E1" w14:textId="6D66F18B" w:rsidR="00896712" w:rsidRDefault="00896712" w:rsidP="00896712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804" w:type="dxa"/>
          </w:tcPr>
          <w:p w14:paraId="08255A87" w14:textId="1D2372FB" w:rsidR="00896712" w:rsidRPr="00782938" w:rsidRDefault="00896712" w:rsidP="00896712">
            <w:r>
              <w:t xml:space="preserve">Admin Page has login option </w:t>
            </w:r>
          </w:p>
          <w:p w14:paraId="1C0EB2F4" w14:textId="77777777" w:rsidR="00896712" w:rsidRPr="00782938" w:rsidRDefault="00896712" w:rsidP="00896712"/>
        </w:tc>
        <w:tc>
          <w:tcPr>
            <w:tcW w:w="1401" w:type="dxa"/>
          </w:tcPr>
          <w:p w14:paraId="7AF4002C" w14:textId="77777777" w:rsidR="00896712" w:rsidRDefault="00896712" w:rsidP="00896712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6679" w:type="dxa"/>
          </w:tcPr>
          <w:p w14:paraId="7DB78766" w14:textId="4E2AF62B" w:rsidR="00896712" w:rsidRPr="00696CED" w:rsidRDefault="00DB51CF" w:rsidP="00896712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F90DE4" wp14:editId="74485EB4">
                  <wp:extent cx="3344333" cy="2400197"/>
                  <wp:effectExtent l="0" t="0" r="8890" b="63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3815" cy="24141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5E1B" w14:paraId="0ACA87AC" w14:textId="77777777" w:rsidTr="00DB51CF">
        <w:tc>
          <w:tcPr>
            <w:tcW w:w="562" w:type="dxa"/>
          </w:tcPr>
          <w:p w14:paraId="00CE8F17" w14:textId="67A69DE4" w:rsidR="00395E1B" w:rsidRDefault="00395E1B" w:rsidP="00896712">
            <w:pPr>
              <w:rPr>
                <w:lang w:val="en-US"/>
              </w:rPr>
            </w:pPr>
            <w:r>
              <w:rPr>
                <w:lang w:val="en-US"/>
              </w:rPr>
              <w:t>1a</w:t>
            </w:r>
          </w:p>
        </w:tc>
        <w:tc>
          <w:tcPr>
            <w:tcW w:w="6804" w:type="dxa"/>
          </w:tcPr>
          <w:p w14:paraId="0F541D2E" w14:textId="545A15DE" w:rsidR="00395E1B" w:rsidRDefault="00395E1B" w:rsidP="00896712">
            <w:r>
              <w:t xml:space="preserve">Create Admin Account </w:t>
            </w:r>
          </w:p>
        </w:tc>
        <w:tc>
          <w:tcPr>
            <w:tcW w:w="1401" w:type="dxa"/>
          </w:tcPr>
          <w:p w14:paraId="28F02D8E" w14:textId="14BF5694" w:rsidR="00395E1B" w:rsidRDefault="00395E1B" w:rsidP="00896712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6679" w:type="dxa"/>
          </w:tcPr>
          <w:p w14:paraId="21105646" w14:textId="59CF4B7B" w:rsidR="00395E1B" w:rsidRDefault="00395E1B" w:rsidP="00896712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8F8EF2" wp14:editId="0B9B31FB">
                  <wp:extent cx="4107536" cy="1798476"/>
                  <wp:effectExtent l="0" t="0" r="7620" b="0"/>
                  <wp:docPr id="34" name="Picture 34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C9CDA17.tmp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536" cy="1798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712" w14:paraId="1E009786" w14:textId="77777777" w:rsidTr="00DB51CF">
        <w:tc>
          <w:tcPr>
            <w:tcW w:w="562" w:type="dxa"/>
          </w:tcPr>
          <w:p w14:paraId="148CB300" w14:textId="77777777" w:rsidR="00896712" w:rsidRDefault="00896712" w:rsidP="00896712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2</w:t>
            </w:r>
          </w:p>
        </w:tc>
        <w:tc>
          <w:tcPr>
            <w:tcW w:w="6804" w:type="dxa"/>
          </w:tcPr>
          <w:p w14:paraId="74BBD0E0" w14:textId="2AF443A4" w:rsidR="00896712" w:rsidRPr="00940B1A" w:rsidRDefault="00896712" w:rsidP="00896712">
            <w:r>
              <w:t>Admin page must have a secured login id and</w:t>
            </w:r>
            <w:r w:rsidR="00DB51CF">
              <w:t xml:space="preserve"> </w:t>
            </w:r>
            <w:r>
              <w:t xml:space="preserve">Password </w:t>
            </w:r>
          </w:p>
          <w:p w14:paraId="64492552" w14:textId="77777777" w:rsidR="00896712" w:rsidRPr="00940B1A" w:rsidRDefault="00896712" w:rsidP="00896712">
            <w:pPr>
              <w:rPr>
                <w:lang w:val="en-US"/>
              </w:rPr>
            </w:pPr>
          </w:p>
        </w:tc>
        <w:tc>
          <w:tcPr>
            <w:tcW w:w="1401" w:type="dxa"/>
          </w:tcPr>
          <w:p w14:paraId="6529B60B" w14:textId="77777777" w:rsidR="00896712" w:rsidRDefault="00896712" w:rsidP="00896712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6679" w:type="dxa"/>
          </w:tcPr>
          <w:p w14:paraId="0C39BC7C" w14:textId="2447F7ED" w:rsidR="00DB51CF" w:rsidRDefault="00DB51CF" w:rsidP="00896712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AAAE16" wp14:editId="2070D92B">
                  <wp:extent cx="2759939" cy="1905000"/>
                  <wp:effectExtent l="0" t="0" r="2540" b="0"/>
                  <wp:docPr id="29" name="Picture 2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C9C598.tmp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135" cy="1916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712" w14:paraId="3F6A6F83" w14:textId="77777777" w:rsidTr="00DB51CF">
        <w:tc>
          <w:tcPr>
            <w:tcW w:w="562" w:type="dxa"/>
          </w:tcPr>
          <w:p w14:paraId="17C1A52E" w14:textId="77777777" w:rsidR="00896712" w:rsidRDefault="00896712" w:rsidP="0089671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6804" w:type="dxa"/>
          </w:tcPr>
          <w:p w14:paraId="7AEAA3B5" w14:textId="7E5960AF" w:rsidR="00896712" w:rsidRPr="00940B1A" w:rsidRDefault="00896712" w:rsidP="00896712">
            <w:r>
              <w:t xml:space="preserve">Password should be validated against complexity requirement </w:t>
            </w:r>
          </w:p>
          <w:p w14:paraId="16975A55" w14:textId="77777777" w:rsidR="00896712" w:rsidRPr="00940B1A" w:rsidRDefault="00896712" w:rsidP="00896712">
            <w:pPr>
              <w:rPr>
                <w:lang w:val="en-US"/>
              </w:rPr>
            </w:pPr>
          </w:p>
        </w:tc>
        <w:tc>
          <w:tcPr>
            <w:tcW w:w="1401" w:type="dxa"/>
          </w:tcPr>
          <w:p w14:paraId="477120DB" w14:textId="77777777" w:rsidR="00896712" w:rsidRDefault="00896712" w:rsidP="00896712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6679" w:type="dxa"/>
          </w:tcPr>
          <w:p w14:paraId="5A065151" w14:textId="39CE0EF2" w:rsidR="00896712" w:rsidRPr="00696CED" w:rsidRDefault="00DB51CF" w:rsidP="00896712">
            <w:pPr>
              <w:rPr>
                <w:lang w:val="en-US"/>
              </w:rPr>
            </w:pPr>
            <w:r>
              <w:rPr>
                <w:rFonts w:ascii="Arial" w:hAnsi="Arial" w:cs="Arial"/>
                <w:color w:val="444444"/>
                <w:shd w:val="clear" w:color="auto" w:fill="FFFFFF"/>
              </w:rPr>
              <w:t>Supersecure88 was the password for Testing</w:t>
            </w:r>
            <w:r>
              <w:rPr>
                <w:rFonts w:ascii="Arial" w:hAnsi="Arial" w:cs="Arial"/>
                <w:color w:val="444444"/>
                <w:shd w:val="clear" w:color="auto" w:fill="FFFFFF"/>
              </w:rPr>
              <w:t xml:space="preserve"> </w:t>
            </w:r>
          </w:p>
        </w:tc>
      </w:tr>
      <w:tr w:rsidR="00896712" w14:paraId="5221EDCA" w14:textId="77777777" w:rsidTr="00DB51CF">
        <w:tc>
          <w:tcPr>
            <w:tcW w:w="562" w:type="dxa"/>
          </w:tcPr>
          <w:p w14:paraId="7144BB52" w14:textId="77777777" w:rsidR="00896712" w:rsidRDefault="00896712" w:rsidP="00896712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6804" w:type="dxa"/>
          </w:tcPr>
          <w:p w14:paraId="74D3249C" w14:textId="3C241E34" w:rsidR="00896712" w:rsidRPr="00940B1A" w:rsidRDefault="00DB51CF" w:rsidP="00896712">
            <w:r>
              <w:t xml:space="preserve">The top 10 movies are displayed when the top10 page is opened </w:t>
            </w:r>
          </w:p>
          <w:p w14:paraId="63305D32" w14:textId="77777777" w:rsidR="00896712" w:rsidRPr="00940B1A" w:rsidRDefault="00896712" w:rsidP="00896712">
            <w:pPr>
              <w:rPr>
                <w:lang w:val="en-US"/>
              </w:rPr>
            </w:pPr>
          </w:p>
        </w:tc>
        <w:tc>
          <w:tcPr>
            <w:tcW w:w="1401" w:type="dxa"/>
          </w:tcPr>
          <w:p w14:paraId="51742FFD" w14:textId="77777777" w:rsidR="00896712" w:rsidRDefault="00896712" w:rsidP="00896712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6679" w:type="dxa"/>
          </w:tcPr>
          <w:p w14:paraId="7161DB2B" w14:textId="2E102C70" w:rsidR="00896712" w:rsidRDefault="00DB51CF" w:rsidP="00896712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859011" wp14:editId="25093C9E">
                  <wp:extent cx="3081867" cy="3302819"/>
                  <wp:effectExtent l="0" t="0" r="4445" b="0"/>
                  <wp:docPr id="30" name="Picture 30" descr="A picture containing photo, many, bunch, severa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C9C1F95.tmp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782" cy="3315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712" w14:paraId="0D3F2887" w14:textId="77777777" w:rsidTr="00DB51CF">
        <w:tc>
          <w:tcPr>
            <w:tcW w:w="562" w:type="dxa"/>
          </w:tcPr>
          <w:p w14:paraId="7AAC513F" w14:textId="77777777" w:rsidR="00896712" w:rsidRDefault="00896712" w:rsidP="00896712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5</w:t>
            </w:r>
          </w:p>
        </w:tc>
        <w:tc>
          <w:tcPr>
            <w:tcW w:w="6804" w:type="dxa"/>
          </w:tcPr>
          <w:p w14:paraId="3FB5C92F" w14:textId="4A049075" w:rsidR="00896712" w:rsidRPr="00940B1A" w:rsidRDefault="00DB51CF" w:rsidP="00896712">
            <w:pPr>
              <w:rPr>
                <w:lang w:val="en-US"/>
              </w:rPr>
            </w:pPr>
            <w:r>
              <w:t xml:space="preserve">Historical analytics are displayed when top 10 are searched </w:t>
            </w:r>
          </w:p>
        </w:tc>
        <w:tc>
          <w:tcPr>
            <w:tcW w:w="1401" w:type="dxa"/>
          </w:tcPr>
          <w:p w14:paraId="3BF3EE1C" w14:textId="77777777" w:rsidR="00896712" w:rsidRDefault="00896712" w:rsidP="00896712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6679" w:type="dxa"/>
          </w:tcPr>
          <w:p w14:paraId="3306217B" w14:textId="15E27DAC" w:rsidR="00896712" w:rsidRDefault="00DB51CF" w:rsidP="00896712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FBE79B" wp14:editId="4BD2AEB5">
                  <wp:extent cx="2992967" cy="5190454"/>
                  <wp:effectExtent l="0" t="0" r="0" b="0"/>
                  <wp:docPr id="31" name="Picture 31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C9CAB1C.tmp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8969" cy="5200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712" w14:paraId="6C7A9544" w14:textId="77777777" w:rsidTr="00DB51CF">
        <w:tc>
          <w:tcPr>
            <w:tcW w:w="562" w:type="dxa"/>
          </w:tcPr>
          <w:p w14:paraId="4B028966" w14:textId="77777777" w:rsidR="00896712" w:rsidRDefault="00896712" w:rsidP="00896712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6</w:t>
            </w:r>
          </w:p>
        </w:tc>
        <w:tc>
          <w:tcPr>
            <w:tcW w:w="6804" w:type="dxa"/>
          </w:tcPr>
          <w:p w14:paraId="3B5DFD66" w14:textId="5F032993" w:rsidR="00896712" w:rsidRPr="00696CED" w:rsidRDefault="00DB51CF" w:rsidP="00896712">
            <w:r>
              <w:t xml:space="preserve">User rating is added to the movie </w:t>
            </w:r>
          </w:p>
        </w:tc>
        <w:tc>
          <w:tcPr>
            <w:tcW w:w="1401" w:type="dxa"/>
          </w:tcPr>
          <w:p w14:paraId="1FCF08C0" w14:textId="77777777" w:rsidR="00896712" w:rsidRDefault="00896712" w:rsidP="00896712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6679" w:type="dxa"/>
          </w:tcPr>
          <w:p w14:paraId="648F674B" w14:textId="77E0DB01" w:rsidR="00896712" w:rsidRDefault="00DB51CF" w:rsidP="00896712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83EAB87" wp14:editId="344F75D6">
                  <wp:extent cx="2084251" cy="1261219"/>
                  <wp:effectExtent l="0" t="0" r="0" b="0"/>
                  <wp:docPr id="32" name="Picture 3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C9C7DDF.tmp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251" cy="1261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712" w14:paraId="0CEB72AD" w14:textId="77777777" w:rsidTr="00DB51CF">
        <w:tc>
          <w:tcPr>
            <w:tcW w:w="562" w:type="dxa"/>
          </w:tcPr>
          <w:p w14:paraId="35BD368F" w14:textId="77777777" w:rsidR="00896712" w:rsidRDefault="00896712" w:rsidP="00896712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6804" w:type="dxa"/>
          </w:tcPr>
          <w:p w14:paraId="36E2D24F" w14:textId="44F4AF36" w:rsidR="00896712" w:rsidRPr="00696CED" w:rsidRDefault="00DB51CF" w:rsidP="00896712">
            <w:r>
              <w:t>Performance is improved with implementation of optimizers</w:t>
            </w:r>
            <w:r w:rsidR="00896712" w:rsidRPr="00940B1A">
              <w:t xml:space="preserve"> </w:t>
            </w:r>
          </w:p>
        </w:tc>
        <w:tc>
          <w:tcPr>
            <w:tcW w:w="1401" w:type="dxa"/>
          </w:tcPr>
          <w:p w14:paraId="36AAE9AE" w14:textId="77777777" w:rsidR="00896712" w:rsidRDefault="00896712" w:rsidP="00896712">
            <w:pPr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6679" w:type="dxa"/>
          </w:tcPr>
          <w:p w14:paraId="301E13D4" w14:textId="2957419E" w:rsidR="00896712" w:rsidRDefault="00DB51CF" w:rsidP="00DB51C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7D0DC3" wp14:editId="7CB70CCC">
                  <wp:extent cx="3737934" cy="2000423"/>
                  <wp:effectExtent l="0" t="0" r="0" b="0"/>
                  <wp:docPr id="33" name="Picture 3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C9CAA59.tmp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7934" cy="2000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8DBFD8" w14:textId="00191E94" w:rsidR="00896712" w:rsidRDefault="00896712" w:rsidP="00782938">
      <w:pPr>
        <w:rPr>
          <w:lang w:val="en-US"/>
        </w:rPr>
      </w:pPr>
    </w:p>
    <w:p w14:paraId="5EB6CD4F" w14:textId="25EF3CB9" w:rsidR="00395E1B" w:rsidRDefault="00395E1B" w:rsidP="00782938">
      <w:pPr>
        <w:rPr>
          <w:lang w:val="en-US"/>
        </w:rPr>
      </w:pPr>
    </w:p>
    <w:p w14:paraId="65F95155" w14:textId="536A574E" w:rsidR="00395E1B" w:rsidRDefault="00395E1B" w:rsidP="00782938">
      <w:pPr>
        <w:rPr>
          <w:lang w:val="en-US"/>
        </w:rPr>
      </w:pPr>
      <w:r>
        <w:rPr>
          <w:lang w:val="en-US"/>
        </w:rPr>
        <w:br w:type="page"/>
      </w:r>
    </w:p>
    <w:p w14:paraId="31A421BB" w14:textId="4446CF65" w:rsidR="00395E1B" w:rsidRDefault="00395E1B" w:rsidP="00395E1B">
      <w:pPr>
        <w:pStyle w:val="Heading1"/>
      </w:pPr>
      <w:bookmarkStart w:id="26" w:name="_Toc44655352"/>
      <w:r>
        <w:lastRenderedPageBreak/>
        <w:t>TESTCASES</w:t>
      </w:r>
      <w:bookmarkEnd w:id="26"/>
    </w:p>
    <w:tbl>
      <w:tblPr>
        <w:tblStyle w:val="TableGrid"/>
        <w:tblW w:w="15446" w:type="dxa"/>
        <w:tblLook w:val="04A0" w:firstRow="1" w:lastRow="0" w:firstColumn="1" w:lastColumn="0" w:noHBand="0" w:noVBand="1"/>
      </w:tblPr>
      <w:tblGrid>
        <w:gridCol w:w="471"/>
        <w:gridCol w:w="3397"/>
        <w:gridCol w:w="3399"/>
        <w:gridCol w:w="5377"/>
        <w:gridCol w:w="2802"/>
      </w:tblGrid>
      <w:tr w:rsidR="00395E1B" w14:paraId="3CE385FB" w14:textId="77777777" w:rsidTr="00395E1B">
        <w:tc>
          <w:tcPr>
            <w:tcW w:w="471" w:type="dxa"/>
            <w:shd w:val="clear" w:color="auto" w:fill="00CC99"/>
          </w:tcPr>
          <w:p w14:paraId="26FB609D" w14:textId="77777777" w:rsidR="00395E1B" w:rsidRPr="008B420D" w:rsidRDefault="00395E1B" w:rsidP="00056190">
            <w:pPr>
              <w:rPr>
                <w:lang w:val="en-GB"/>
              </w:rPr>
            </w:pPr>
            <w:r w:rsidRPr="008B420D">
              <w:rPr>
                <w:lang w:val="en-GB"/>
              </w:rPr>
              <w:t>#</w:t>
            </w:r>
          </w:p>
        </w:tc>
        <w:tc>
          <w:tcPr>
            <w:tcW w:w="3397" w:type="dxa"/>
            <w:shd w:val="clear" w:color="auto" w:fill="00CC99"/>
          </w:tcPr>
          <w:p w14:paraId="14B63EEE" w14:textId="77777777" w:rsidR="00395E1B" w:rsidRPr="008B420D" w:rsidRDefault="00395E1B" w:rsidP="00056190">
            <w:r w:rsidRPr="008B420D">
              <w:t>Functionality</w:t>
            </w:r>
          </w:p>
        </w:tc>
        <w:tc>
          <w:tcPr>
            <w:tcW w:w="3399" w:type="dxa"/>
            <w:shd w:val="clear" w:color="auto" w:fill="00CC99"/>
          </w:tcPr>
          <w:p w14:paraId="2E98E669" w14:textId="77777777" w:rsidR="00395E1B" w:rsidRPr="008B420D" w:rsidRDefault="00395E1B" w:rsidP="00056190">
            <w:pPr>
              <w:rPr>
                <w:lang w:val="en-GB"/>
              </w:rPr>
            </w:pPr>
            <w:r w:rsidRPr="008B420D">
              <w:rPr>
                <w:lang w:val="en-GB"/>
              </w:rPr>
              <w:t>Data used / Input</w:t>
            </w:r>
          </w:p>
        </w:tc>
        <w:tc>
          <w:tcPr>
            <w:tcW w:w="5377" w:type="dxa"/>
            <w:shd w:val="clear" w:color="auto" w:fill="00CC99"/>
          </w:tcPr>
          <w:p w14:paraId="3ACC1B98" w14:textId="77777777" w:rsidR="00395E1B" w:rsidRPr="008B420D" w:rsidRDefault="00395E1B" w:rsidP="00056190">
            <w:pPr>
              <w:rPr>
                <w:lang w:val="en-GB"/>
              </w:rPr>
            </w:pPr>
            <w:r w:rsidRPr="008B420D">
              <w:rPr>
                <w:lang w:val="en-GB"/>
              </w:rPr>
              <w:t>Expected Result</w:t>
            </w:r>
          </w:p>
        </w:tc>
        <w:tc>
          <w:tcPr>
            <w:tcW w:w="2802" w:type="dxa"/>
            <w:shd w:val="clear" w:color="auto" w:fill="00CC99"/>
          </w:tcPr>
          <w:p w14:paraId="434B5AB4" w14:textId="77777777" w:rsidR="00395E1B" w:rsidRPr="008B420D" w:rsidRDefault="00395E1B" w:rsidP="00056190">
            <w:pPr>
              <w:rPr>
                <w:lang w:val="en-GB"/>
              </w:rPr>
            </w:pPr>
            <w:r w:rsidRPr="008B420D">
              <w:rPr>
                <w:lang w:val="en-GB"/>
              </w:rPr>
              <w:t>Pass / Fail</w:t>
            </w:r>
          </w:p>
        </w:tc>
      </w:tr>
      <w:tr w:rsidR="00395E1B" w14:paraId="76571697" w14:textId="77777777" w:rsidTr="00395E1B">
        <w:tc>
          <w:tcPr>
            <w:tcW w:w="471" w:type="dxa"/>
          </w:tcPr>
          <w:p w14:paraId="7F97B8CF" w14:textId="77777777" w:rsidR="00395E1B" w:rsidRDefault="00395E1B" w:rsidP="00056190">
            <w:pPr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3397" w:type="dxa"/>
          </w:tcPr>
          <w:p w14:paraId="7A99DA1A" w14:textId="1D737F93" w:rsidR="00395E1B" w:rsidRDefault="00395E1B" w:rsidP="00056190">
            <w:pPr>
              <w:rPr>
                <w:lang w:val="en-GB"/>
              </w:rPr>
            </w:pPr>
            <w:r>
              <w:rPr>
                <w:lang w:val="en-GB"/>
              </w:rPr>
              <w:t>Admin Login</w:t>
            </w:r>
          </w:p>
        </w:tc>
        <w:tc>
          <w:tcPr>
            <w:tcW w:w="3399" w:type="dxa"/>
          </w:tcPr>
          <w:p w14:paraId="7B510FDA" w14:textId="64DCA34B" w:rsidR="00395E1B" w:rsidRDefault="00395E1B" w:rsidP="00056190">
            <w:pPr>
              <w:rPr>
                <w:lang w:val="en-GB"/>
              </w:rPr>
            </w:pPr>
            <w:r>
              <w:rPr>
                <w:lang w:val="en-GB"/>
              </w:rPr>
              <w:t xml:space="preserve">Clicked Admin Login Button </w:t>
            </w:r>
          </w:p>
        </w:tc>
        <w:tc>
          <w:tcPr>
            <w:tcW w:w="5377" w:type="dxa"/>
          </w:tcPr>
          <w:p w14:paraId="6FDA1A80" w14:textId="27390BCE" w:rsidR="00395E1B" w:rsidRDefault="00395E1B" w:rsidP="00056190">
            <w:pPr>
              <w:rPr>
                <w:lang w:val="en-GB"/>
              </w:rPr>
            </w:pPr>
            <w:r>
              <w:rPr>
                <w:lang w:val="en-GB"/>
              </w:rPr>
              <w:t xml:space="preserve">Navigates to </w:t>
            </w:r>
            <w:r>
              <w:rPr>
                <w:lang w:val="en-GB"/>
              </w:rPr>
              <w:t>Admin</w:t>
            </w:r>
            <w:r>
              <w:rPr>
                <w:lang w:val="en-GB"/>
              </w:rPr>
              <w:t xml:space="preserve"> form.</w:t>
            </w:r>
          </w:p>
        </w:tc>
        <w:tc>
          <w:tcPr>
            <w:tcW w:w="2802" w:type="dxa"/>
          </w:tcPr>
          <w:p w14:paraId="1D378787" w14:textId="77777777" w:rsidR="00395E1B" w:rsidRDefault="00395E1B" w:rsidP="00056190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395E1B" w14:paraId="1E12EAA7" w14:textId="77777777" w:rsidTr="00395E1B">
        <w:tc>
          <w:tcPr>
            <w:tcW w:w="471" w:type="dxa"/>
          </w:tcPr>
          <w:p w14:paraId="060A82D0" w14:textId="77777777" w:rsidR="00395E1B" w:rsidRDefault="00395E1B" w:rsidP="00056190">
            <w:pPr>
              <w:rPr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3397" w:type="dxa"/>
          </w:tcPr>
          <w:p w14:paraId="5C492506" w14:textId="6C577DF1" w:rsidR="00395E1B" w:rsidRDefault="00395E1B" w:rsidP="00056190">
            <w:pPr>
              <w:rPr>
                <w:lang w:val="en-GB"/>
              </w:rPr>
            </w:pPr>
            <w:r>
              <w:rPr>
                <w:lang w:val="en-GB"/>
              </w:rPr>
              <w:t>Login</w:t>
            </w:r>
          </w:p>
        </w:tc>
        <w:tc>
          <w:tcPr>
            <w:tcW w:w="3399" w:type="dxa"/>
          </w:tcPr>
          <w:p w14:paraId="7D1E519C" w14:textId="293AE86E" w:rsidR="00395E1B" w:rsidRDefault="00395E1B" w:rsidP="00056190">
            <w:pPr>
              <w:rPr>
                <w:lang w:val="en-GB"/>
              </w:rPr>
            </w:pPr>
            <w:r>
              <w:rPr>
                <w:lang w:val="en-GB"/>
              </w:rPr>
              <w:t>Login</w:t>
            </w:r>
            <w:r>
              <w:rPr>
                <w:lang w:val="en-GB"/>
              </w:rPr>
              <w:t xml:space="preserve"> with:</w:t>
            </w:r>
          </w:p>
          <w:p w14:paraId="7DC50322" w14:textId="3E310E10" w:rsidR="00395E1B" w:rsidRPr="00395E1B" w:rsidRDefault="00395E1B" w:rsidP="00395E1B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 xml:space="preserve">Invalid </w:t>
            </w:r>
            <w:r>
              <w:rPr>
                <w:lang w:val="en-GB"/>
              </w:rPr>
              <w:t>username</w:t>
            </w:r>
          </w:p>
        </w:tc>
        <w:tc>
          <w:tcPr>
            <w:tcW w:w="5377" w:type="dxa"/>
          </w:tcPr>
          <w:p w14:paraId="4D91EFF5" w14:textId="77777777" w:rsidR="003A6296" w:rsidRDefault="00395E1B" w:rsidP="00056190">
            <w:pPr>
              <w:rPr>
                <w:lang w:val="en-GB"/>
              </w:rPr>
            </w:pPr>
            <w:r>
              <w:rPr>
                <w:lang w:val="en-GB"/>
              </w:rPr>
              <w:t xml:space="preserve">Error showing </w:t>
            </w:r>
            <w:r>
              <w:rPr>
                <w:lang w:val="en-GB"/>
              </w:rPr>
              <w:t>incorrect username</w:t>
            </w:r>
            <w:r>
              <w:rPr>
                <w:lang w:val="en-GB"/>
              </w:rPr>
              <w:t xml:space="preserve"> </w:t>
            </w:r>
            <w:r>
              <w:rPr>
                <w:lang w:val="en-GB"/>
              </w:rPr>
              <w:t>entry</w:t>
            </w:r>
            <w:r>
              <w:rPr>
                <w:lang w:val="en-GB"/>
              </w:rPr>
              <w:t xml:space="preserve">. </w:t>
            </w:r>
          </w:p>
          <w:p w14:paraId="0A163C4C" w14:textId="1E6CC36D" w:rsidR="00395E1B" w:rsidRDefault="00395E1B" w:rsidP="00056190">
            <w:pPr>
              <w:rPr>
                <w:lang w:val="en-GB"/>
              </w:rPr>
            </w:pPr>
            <w:r>
              <w:rPr>
                <w:lang w:val="en-GB"/>
              </w:rPr>
              <w:t>Login</w:t>
            </w:r>
            <w:r>
              <w:rPr>
                <w:lang w:val="en-GB"/>
              </w:rPr>
              <w:t xml:space="preserve"> does not continue.</w:t>
            </w:r>
          </w:p>
        </w:tc>
        <w:tc>
          <w:tcPr>
            <w:tcW w:w="2802" w:type="dxa"/>
          </w:tcPr>
          <w:p w14:paraId="1213D65A" w14:textId="77777777" w:rsidR="00395E1B" w:rsidRDefault="00395E1B" w:rsidP="00056190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395E1B" w14:paraId="2A5E8E19" w14:textId="77777777" w:rsidTr="00395E1B">
        <w:tc>
          <w:tcPr>
            <w:tcW w:w="471" w:type="dxa"/>
          </w:tcPr>
          <w:p w14:paraId="56C0C5BC" w14:textId="0DAB5519" w:rsidR="00395E1B" w:rsidRDefault="003A6296" w:rsidP="00395E1B">
            <w:pPr>
              <w:rPr>
                <w:lang w:val="en-GB"/>
              </w:rPr>
            </w:pPr>
            <w:r>
              <w:rPr>
                <w:lang w:val="en-GB"/>
              </w:rPr>
              <w:t>3</w:t>
            </w:r>
          </w:p>
        </w:tc>
        <w:tc>
          <w:tcPr>
            <w:tcW w:w="3397" w:type="dxa"/>
          </w:tcPr>
          <w:p w14:paraId="3C6E988F" w14:textId="7767750D" w:rsidR="00395E1B" w:rsidRDefault="00395E1B" w:rsidP="00395E1B">
            <w:pPr>
              <w:rPr>
                <w:lang w:val="en-GB"/>
              </w:rPr>
            </w:pPr>
            <w:r>
              <w:rPr>
                <w:lang w:val="en-GB"/>
              </w:rPr>
              <w:t>Login</w:t>
            </w:r>
          </w:p>
        </w:tc>
        <w:tc>
          <w:tcPr>
            <w:tcW w:w="3399" w:type="dxa"/>
          </w:tcPr>
          <w:p w14:paraId="132EE7F8" w14:textId="77777777" w:rsidR="00395E1B" w:rsidRDefault="00395E1B" w:rsidP="00395E1B">
            <w:pPr>
              <w:rPr>
                <w:lang w:val="en-GB"/>
              </w:rPr>
            </w:pPr>
            <w:r>
              <w:rPr>
                <w:lang w:val="en-GB"/>
              </w:rPr>
              <w:t>Login with:</w:t>
            </w:r>
          </w:p>
          <w:p w14:paraId="79257D98" w14:textId="4038673B" w:rsidR="00395E1B" w:rsidRPr="006543D6" w:rsidRDefault="00395E1B" w:rsidP="00395E1B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 xml:space="preserve">Invalid </w:t>
            </w:r>
            <w:r>
              <w:rPr>
                <w:lang w:val="en-GB"/>
              </w:rPr>
              <w:t>password</w:t>
            </w:r>
          </w:p>
        </w:tc>
        <w:tc>
          <w:tcPr>
            <w:tcW w:w="5377" w:type="dxa"/>
          </w:tcPr>
          <w:p w14:paraId="4F48339D" w14:textId="77777777" w:rsidR="003A6296" w:rsidRDefault="00395E1B" w:rsidP="00395E1B">
            <w:pPr>
              <w:rPr>
                <w:lang w:val="en-GB"/>
              </w:rPr>
            </w:pPr>
            <w:r>
              <w:rPr>
                <w:lang w:val="en-GB"/>
              </w:rPr>
              <w:t xml:space="preserve">Error showing incorrect </w:t>
            </w:r>
            <w:r>
              <w:rPr>
                <w:lang w:val="en-GB"/>
              </w:rPr>
              <w:t>password</w:t>
            </w:r>
            <w:r>
              <w:rPr>
                <w:lang w:val="en-GB"/>
              </w:rPr>
              <w:t xml:space="preserve"> entry. </w:t>
            </w:r>
          </w:p>
          <w:p w14:paraId="2E5035D2" w14:textId="72AF6F28" w:rsidR="00395E1B" w:rsidRDefault="00395E1B" w:rsidP="00395E1B">
            <w:pPr>
              <w:rPr>
                <w:lang w:val="en-GB"/>
              </w:rPr>
            </w:pPr>
            <w:r>
              <w:rPr>
                <w:lang w:val="en-GB"/>
              </w:rPr>
              <w:t>Login does not continue.</w:t>
            </w:r>
          </w:p>
        </w:tc>
        <w:tc>
          <w:tcPr>
            <w:tcW w:w="2802" w:type="dxa"/>
          </w:tcPr>
          <w:p w14:paraId="562D7E99" w14:textId="2ED55FC2" w:rsidR="00395E1B" w:rsidRDefault="00395E1B" w:rsidP="00395E1B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395E1B" w14:paraId="1A133F43" w14:textId="77777777" w:rsidTr="00395E1B">
        <w:tc>
          <w:tcPr>
            <w:tcW w:w="471" w:type="dxa"/>
          </w:tcPr>
          <w:p w14:paraId="087E18BF" w14:textId="77777777" w:rsidR="00395E1B" w:rsidRDefault="00395E1B" w:rsidP="00056190">
            <w:pPr>
              <w:rPr>
                <w:lang w:val="en-GB"/>
              </w:rPr>
            </w:pPr>
            <w:r>
              <w:rPr>
                <w:lang w:val="en-GB"/>
              </w:rPr>
              <w:t>4</w:t>
            </w:r>
          </w:p>
        </w:tc>
        <w:tc>
          <w:tcPr>
            <w:tcW w:w="3397" w:type="dxa"/>
          </w:tcPr>
          <w:p w14:paraId="68880BAF" w14:textId="73408483" w:rsidR="00395E1B" w:rsidRDefault="00395E1B" w:rsidP="00056190">
            <w:pPr>
              <w:rPr>
                <w:lang w:val="en-GB"/>
              </w:rPr>
            </w:pPr>
            <w:r>
              <w:rPr>
                <w:lang w:val="en-GB"/>
              </w:rPr>
              <w:t>Create Admin Account</w:t>
            </w:r>
          </w:p>
        </w:tc>
        <w:tc>
          <w:tcPr>
            <w:tcW w:w="3399" w:type="dxa"/>
          </w:tcPr>
          <w:p w14:paraId="189EA17E" w14:textId="64936D29" w:rsidR="003A6296" w:rsidRPr="003A6296" w:rsidRDefault="003A6296" w:rsidP="003A6296">
            <w:pPr>
              <w:rPr>
                <w:lang w:val="en-GB"/>
              </w:rPr>
            </w:pPr>
            <w:r>
              <w:rPr>
                <w:lang w:val="en-GB"/>
              </w:rPr>
              <w:t>Create</w:t>
            </w:r>
            <w:r>
              <w:rPr>
                <w:lang w:val="en-GB"/>
              </w:rPr>
              <w:t xml:space="preserve"> with:</w:t>
            </w:r>
          </w:p>
          <w:p w14:paraId="765E25C9" w14:textId="468C8A33" w:rsidR="00395E1B" w:rsidRPr="006543D6" w:rsidRDefault="00395E1B" w:rsidP="00395E1B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Invalid username</w:t>
            </w:r>
          </w:p>
        </w:tc>
        <w:tc>
          <w:tcPr>
            <w:tcW w:w="5377" w:type="dxa"/>
          </w:tcPr>
          <w:p w14:paraId="76A91D4E" w14:textId="77777777" w:rsidR="003A6296" w:rsidRDefault="00395E1B" w:rsidP="00056190">
            <w:pPr>
              <w:rPr>
                <w:lang w:val="en-GB"/>
              </w:rPr>
            </w:pPr>
            <w:r>
              <w:rPr>
                <w:lang w:val="en-GB"/>
              </w:rPr>
              <w:t>Error showing incorrect username entry.</w:t>
            </w:r>
          </w:p>
          <w:p w14:paraId="14DC80B7" w14:textId="1FF0DF09" w:rsidR="00395E1B" w:rsidRDefault="00395E1B" w:rsidP="00056190">
            <w:pPr>
              <w:rPr>
                <w:lang w:val="en-GB"/>
              </w:rPr>
            </w:pPr>
            <w:r>
              <w:rPr>
                <w:lang w:val="en-GB"/>
              </w:rPr>
              <w:t xml:space="preserve"> </w:t>
            </w:r>
            <w:r>
              <w:rPr>
                <w:lang w:val="en-GB"/>
              </w:rPr>
              <w:t>Account is not created</w:t>
            </w:r>
            <w:r>
              <w:rPr>
                <w:lang w:val="en-GB"/>
              </w:rPr>
              <w:t>.</w:t>
            </w:r>
          </w:p>
        </w:tc>
        <w:tc>
          <w:tcPr>
            <w:tcW w:w="2802" w:type="dxa"/>
          </w:tcPr>
          <w:p w14:paraId="6A42A726" w14:textId="77777777" w:rsidR="00395E1B" w:rsidRDefault="00395E1B" w:rsidP="00056190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395E1B" w14:paraId="2F88FD69" w14:textId="77777777" w:rsidTr="00395E1B">
        <w:tc>
          <w:tcPr>
            <w:tcW w:w="471" w:type="dxa"/>
          </w:tcPr>
          <w:p w14:paraId="78DBAEA3" w14:textId="1E277218" w:rsidR="00395E1B" w:rsidRDefault="00395E1B" w:rsidP="00395E1B">
            <w:pPr>
              <w:rPr>
                <w:lang w:val="en-GB"/>
              </w:rPr>
            </w:pPr>
            <w:r>
              <w:rPr>
                <w:lang w:val="en-GB"/>
              </w:rPr>
              <w:t>5</w:t>
            </w:r>
          </w:p>
        </w:tc>
        <w:tc>
          <w:tcPr>
            <w:tcW w:w="3397" w:type="dxa"/>
          </w:tcPr>
          <w:p w14:paraId="1EC79914" w14:textId="22045965" w:rsidR="00395E1B" w:rsidRDefault="00395E1B" w:rsidP="00395E1B">
            <w:pPr>
              <w:rPr>
                <w:lang w:val="en-GB"/>
              </w:rPr>
            </w:pPr>
            <w:r>
              <w:rPr>
                <w:lang w:val="en-GB"/>
              </w:rPr>
              <w:t>Create Admin Account</w:t>
            </w:r>
          </w:p>
        </w:tc>
        <w:tc>
          <w:tcPr>
            <w:tcW w:w="3399" w:type="dxa"/>
          </w:tcPr>
          <w:p w14:paraId="256C2C4E" w14:textId="41182427" w:rsidR="003A6296" w:rsidRPr="003A6296" w:rsidRDefault="003A6296" w:rsidP="003A6296">
            <w:pPr>
              <w:rPr>
                <w:lang w:val="en-GB"/>
              </w:rPr>
            </w:pPr>
            <w:r>
              <w:rPr>
                <w:lang w:val="en-GB"/>
              </w:rPr>
              <w:t>Create with:</w:t>
            </w:r>
          </w:p>
          <w:p w14:paraId="6A486376" w14:textId="675E3D8D" w:rsidR="00395E1B" w:rsidRDefault="00395E1B" w:rsidP="00395E1B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 xml:space="preserve">Invalid </w:t>
            </w:r>
            <w:r>
              <w:rPr>
                <w:lang w:val="en-GB"/>
              </w:rPr>
              <w:t>password</w:t>
            </w:r>
          </w:p>
        </w:tc>
        <w:tc>
          <w:tcPr>
            <w:tcW w:w="5377" w:type="dxa"/>
          </w:tcPr>
          <w:p w14:paraId="437BCB20" w14:textId="77777777" w:rsidR="003A6296" w:rsidRDefault="00395E1B" w:rsidP="00395E1B">
            <w:pPr>
              <w:rPr>
                <w:lang w:val="en-GB"/>
              </w:rPr>
            </w:pPr>
            <w:r>
              <w:rPr>
                <w:lang w:val="en-GB"/>
              </w:rPr>
              <w:t>Error showing incorrect password</w:t>
            </w:r>
            <w:r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entry. </w:t>
            </w:r>
          </w:p>
          <w:p w14:paraId="761CA5D7" w14:textId="50D62CA6" w:rsidR="00395E1B" w:rsidRDefault="00395E1B" w:rsidP="00395E1B">
            <w:pPr>
              <w:rPr>
                <w:lang w:val="en-GB"/>
              </w:rPr>
            </w:pPr>
            <w:r>
              <w:rPr>
                <w:lang w:val="en-GB"/>
              </w:rPr>
              <w:t>Account is not created.</w:t>
            </w:r>
          </w:p>
        </w:tc>
        <w:tc>
          <w:tcPr>
            <w:tcW w:w="2802" w:type="dxa"/>
          </w:tcPr>
          <w:p w14:paraId="44133299" w14:textId="58CE3E93" w:rsidR="00395E1B" w:rsidRDefault="00395E1B" w:rsidP="00395E1B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395E1B" w14:paraId="02540796" w14:textId="77777777" w:rsidTr="00395E1B">
        <w:tc>
          <w:tcPr>
            <w:tcW w:w="471" w:type="dxa"/>
          </w:tcPr>
          <w:p w14:paraId="13C577E6" w14:textId="35399009" w:rsidR="00395E1B" w:rsidRDefault="00395E1B" w:rsidP="00395E1B">
            <w:pPr>
              <w:rPr>
                <w:lang w:val="en-GB"/>
              </w:rPr>
            </w:pPr>
            <w:r>
              <w:rPr>
                <w:lang w:val="en-GB"/>
              </w:rPr>
              <w:t>6</w:t>
            </w:r>
          </w:p>
        </w:tc>
        <w:tc>
          <w:tcPr>
            <w:tcW w:w="3397" w:type="dxa"/>
          </w:tcPr>
          <w:p w14:paraId="19955CF7" w14:textId="126C76FD" w:rsidR="00395E1B" w:rsidRDefault="00395E1B" w:rsidP="00395E1B">
            <w:pPr>
              <w:rPr>
                <w:lang w:val="en-GB"/>
              </w:rPr>
            </w:pPr>
            <w:r>
              <w:rPr>
                <w:lang w:val="en-GB"/>
              </w:rPr>
              <w:t>Create Admin Account</w:t>
            </w:r>
          </w:p>
        </w:tc>
        <w:tc>
          <w:tcPr>
            <w:tcW w:w="3399" w:type="dxa"/>
          </w:tcPr>
          <w:p w14:paraId="414BBF90" w14:textId="77777777" w:rsidR="003A6296" w:rsidRPr="003A6296" w:rsidRDefault="003A6296" w:rsidP="003A6296">
            <w:pPr>
              <w:rPr>
                <w:lang w:val="en-GB"/>
              </w:rPr>
            </w:pPr>
            <w:r>
              <w:rPr>
                <w:lang w:val="en-GB"/>
              </w:rPr>
              <w:t>Create with:</w:t>
            </w:r>
          </w:p>
          <w:p w14:paraId="121C423B" w14:textId="562FC6FB" w:rsidR="00395E1B" w:rsidRDefault="00395E1B" w:rsidP="00395E1B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 xml:space="preserve">Invalid </w:t>
            </w:r>
            <w:r>
              <w:rPr>
                <w:lang w:val="en-GB"/>
              </w:rPr>
              <w:t>email</w:t>
            </w:r>
          </w:p>
        </w:tc>
        <w:tc>
          <w:tcPr>
            <w:tcW w:w="5377" w:type="dxa"/>
          </w:tcPr>
          <w:p w14:paraId="630EB24F" w14:textId="77777777" w:rsidR="003A6296" w:rsidRDefault="00395E1B" w:rsidP="00395E1B">
            <w:pPr>
              <w:rPr>
                <w:lang w:val="en-GB"/>
              </w:rPr>
            </w:pPr>
            <w:r>
              <w:rPr>
                <w:lang w:val="en-GB"/>
              </w:rPr>
              <w:t>Error showing incorrect email</w:t>
            </w:r>
            <w:r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entry. </w:t>
            </w:r>
          </w:p>
          <w:p w14:paraId="61258462" w14:textId="7F2C56E6" w:rsidR="00395E1B" w:rsidRDefault="00395E1B" w:rsidP="00395E1B">
            <w:pPr>
              <w:rPr>
                <w:lang w:val="en-GB"/>
              </w:rPr>
            </w:pPr>
            <w:r>
              <w:rPr>
                <w:lang w:val="en-GB"/>
              </w:rPr>
              <w:t>Account is not created.</w:t>
            </w:r>
          </w:p>
        </w:tc>
        <w:tc>
          <w:tcPr>
            <w:tcW w:w="2802" w:type="dxa"/>
          </w:tcPr>
          <w:p w14:paraId="77549138" w14:textId="48BD4CBB" w:rsidR="00395E1B" w:rsidRDefault="00395E1B" w:rsidP="00395E1B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395E1B" w14:paraId="6BB3A236" w14:textId="77777777" w:rsidTr="00395E1B">
        <w:tc>
          <w:tcPr>
            <w:tcW w:w="471" w:type="dxa"/>
          </w:tcPr>
          <w:p w14:paraId="4F8D00FA" w14:textId="46453ABB" w:rsidR="00395E1B" w:rsidRDefault="00395E1B" w:rsidP="00395E1B">
            <w:pPr>
              <w:rPr>
                <w:lang w:val="en-GB"/>
              </w:rPr>
            </w:pPr>
            <w:r>
              <w:rPr>
                <w:lang w:val="en-GB"/>
              </w:rPr>
              <w:t>7</w:t>
            </w:r>
          </w:p>
        </w:tc>
        <w:tc>
          <w:tcPr>
            <w:tcW w:w="3397" w:type="dxa"/>
          </w:tcPr>
          <w:p w14:paraId="6F6B53A7" w14:textId="1B443FC4" w:rsidR="00395E1B" w:rsidRDefault="00395E1B" w:rsidP="00395E1B">
            <w:pPr>
              <w:rPr>
                <w:lang w:val="en-GB"/>
              </w:rPr>
            </w:pPr>
            <w:r>
              <w:rPr>
                <w:lang w:val="en-GB"/>
              </w:rPr>
              <w:t>Create Admin Account</w:t>
            </w:r>
          </w:p>
        </w:tc>
        <w:tc>
          <w:tcPr>
            <w:tcW w:w="3399" w:type="dxa"/>
          </w:tcPr>
          <w:p w14:paraId="71C183FF" w14:textId="6124E803" w:rsidR="003A6296" w:rsidRDefault="003A6296" w:rsidP="003A6296">
            <w:pPr>
              <w:rPr>
                <w:lang w:val="en-GB"/>
              </w:rPr>
            </w:pPr>
            <w:r>
              <w:rPr>
                <w:lang w:val="en-GB"/>
              </w:rPr>
              <w:t>Create with:</w:t>
            </w:r>
          </w:p>
          <w:p w14:paraId="03752FE6" w14:textId="2BBC4C22" w:rsidR="00395E1B" w:rsidRPr="003A6296" w:rsidRDefault="00395E1B" w:rsidP="003A6296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 w:rsidRPr="003A6296">
              <w:rPr>
                <w:lang w:val="en-GB"/>
              </w:rPr>
              <w:t xml:space="preserve">Invalid </w:t>
            </w:r>
            <w:r w:rsidRPr="003A6296">
              <w:rPr>
                <w:lang w:val="en-GB"/>
              </w:rPr>
              <w:t>activation code</w:t>
            </w:r>
          </w:p>
        </w:tc>
        <w:tc>
          <w:tcPr>
            <w:tcW w:w="5377" w:type="dxa"/>
          </w:tcPr>
          <w:p w14:paraId="41BB3258" w14:textId="273F8BB8" w:rsidR="00395E1B" w:rsidRDefault="00395E1B" w:rsidP="00395E1B">
            <w:pPr>
              <w:rPr>
                <w:lang w:val="en-GB"/>
              </w:rPr>
            </w:pPr>
            <w:r>
              <w:rPr>
                <w:lang w:val="en-GB"/>
              </w:rPr>
              <w:t>Error showing incorrect activation code entry. Account is not created.</w:t>
            </w:r>
          </w:p>
        </w:tc>
        <w:tc>
          <w:tcPr>
            <w:tcW w:w="2802" w:type="dxa"/>
          </w:tcPr>
          <w:p w14:paraId="45871EC1" w14:textId="418CA292" w:rsidR="00395E1B" w:rsidRDefault="00395E1B" w:rsidP="00395E1B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3A6296" w14:paraId="4B23B64D" w14:textId="77777777" w:rsidTr="00395E1B">
        <w:tc>
          <w:tcPr>
            <w:tcW w:w="471" w:type="dxa"/>
          </w:tcPr>
          <w:p w14:paraId="54CAB364" w14:textId="34158197" w:rsidR="003A6296" w:rsidRDefault="003A6296" w:rsidP="00395E1B">
            <w:pPr>
              <w:rPr>
                <w:lang w:val="en-GB"/>
              </w:rPr>
            </w:pPr>
            <w:r>
              <w:rPr>
                <w:lang w:val="en-GB"/>
              </w:rPr>
              <w:t>8</w:t>
            </w:r>
          </w:p>
        </w:tc>
        <w:tc>
          <w:tcPr>
            <w:tcW w:w="3397" w:type="dxa"/>
          </w:tcPr>
          <w:p w14:paraId="7F50DA77" w14:textId="3337F71C" w:rsidR="003A6296" w:rsidRDefault="003A6296" w:rsidP="00395E1B">
            <w:pPr>
              <w:rPr>
                <w:lang w:val="en-GB"/>
              </w:rPr>
            </w:pPr>
            <w:r>
              <w:rPr>
                <w:lang w:val="en-GB"/>
              </w:rPr>
              <w:t>Create Admin Account</w:t>
            </w:r>
          </w:p>
        </w:tc>
        <w:tc>
          <w:tcPr>
            <w:tcW w:w="3399" w:type="dxa"/>
          </w:tcPr>
          <w:p w14:paraId="08B13C0E" w14:textId="66770AE8" w:rsidR="003A6296" w:rsidRPr="003A6296" w:rsidRDefault="003A6296" w:rsidP="003A6296">
            <w:pPr>
              <w:rPr>
                <w:lang w:val="en-GB"/>
              </w:rPr>
            </w:pPr>
            <w:r>
              <w:rPr>
                <w:lang w:val="en-GB"/>
              </w:rPr>
              <w:t>Create with:</w:t>
            </w:r>
          </w:p>
          <w:p w14:paraId="20179751" w14:textId="5FE5A9D5" w:rsidR="003A6296" w:rsidRDefault="003A6296" w:rsidP="00395E1B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Username</w:t>
            </w:r>
          </w:p>
          <w:p w14:paraId="10F3B1D7" w14:textId="01C98343" w:rsidR="003A6296" w:rsidRDefault="003A6296" w:rsidP="00395E1B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Password</w:t>
            </w:r>
          </w:p>
          <w:p w14:paraId="5BDA10F3" w14:textId="0DEABFB7" w:rsidR="003A6296" w:rsidRDefault="003A6296" w:rsidP="00395E1B">
            <w:pPr>
              <w:pStyle w:val="ListParagraph"/>
              <w:numPr>
                <w:ilvl w:val="0"/>
                <w:numId w:val="4"/>
              </w:numPr>
              <w:rPr>
                <w:lang w:val="en-GB"/>
              </w:rPr>
            </w:pPr>
            <w:r>
              <w:rPr>
                <w:lang w:val="en-GB"/>
              </w:rPr>
              <w:t>Valid Email ID</w:t>
            </w:r>
          </w:p>
        </w:tc>
        <w:tc>
          <w:tcPr>
            <w:tcW w:w="5377" w:type="dxa"/>
          </w:tcPr>
          <w:p w14:paraId="57C90EB8" w14:textId="7AAD3E3E" w:rsidR="003A6296" w:rsidRDefault="003A6296" w:rsidP="00395E1B">
            <w:pPr>
              <w:rPr>
                <w:lang w:val="en-GB"/>
              </w:rPr>
            </w:pPr>
            <w:r>
              <w:rPr>
                <w:lang w:val="en-GB"/>
              </w:rPr>
              <w:t>Account is Created</w:t>
            </w:r>
          </w:p>
        </w:tc>
        <w:tc>
          <w:tcPr>
            <w:tcW w:w="2802" w:type="dxa"/>
          </w:tcPr>
          <w:p w14:paraId="57469DE1" w14:textId="4DDFFC25" w:rsidR="003A6296" w:rsidRDefault="003A6296" w:rsidP="00395E1B">
            <w:pPr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</w:tbl>
    <w:p w14:paraId="4C13EF3C" w14:textId="466389C0" w:rsidR="00395E1B" w:rsidRDefault="00395E1B" w:rsidP="00782938">
      <w:pPr>
        <w:rPr>
          <w:lang w:val="en-US"/>
        </w:rPr>
      </w:pPr>
    </w:p>
    <w:p w14:paraId="73A86662" w14:textId="1E0F4AAD" w:rsidR="00C42F03" w:rsidRDefault="00C42F03" w:rsidP="00782938">
      <w:pPr>
        <w:rPr>
          <w:lang w:val="en-US"/>
        </w:rPr>
      </w:pPr>
      <w:r>
        <w:rPr>
          <w:lang w:val="en-US"/>
        </w:rPr>
        <w:br w:type="page"/>
      </w:r>
    </w:p>
    <w:p w14:paraId="506CFA54" w14:textId="77777777" w:rsidR="00C42F03" w:rsidRDefault="00C42F03" w:rsidP="00C42F03">
      <w:pPr>
        <w:pStyle w:val="Heading1"/>
      </w:pPr>
      <w:bookmarkStart w:id="27" w:name="_Toc44655353"/>
      <w:r>
        <w:lastRenderedPageBreak/>
        <w:t>Business Requirements</w:t>
      </w:r>
      <w:bookmarkEnd w:id="27"/>
    </w:p>
    <w:p w14:paraId="7FCC48B8" w14:textId="7AE203CF" w:rsidR="00C42F03" w:rsidRDefault="00C42F03" w:rsidP="00C42F03">
      <w:pPr>
        <w:pStyle w:val="Heading2"/>
      </w:pPr>
      <w:bookmarkStart w:id="28" w:name="_Toc44655354"/>
      <w:r>
        <w:t xml:space="preserve">Updated as of </w:t>
      </w:r>
      <w:r w:rsidR="00D32071">
        <w:t>13</w:t>
      </w:r>
      <w:r>
        <w:t>/06/2020</w:t>
      </w:r>
      <w:bookmarkEnd w:id="28"/>
    </w:p>
    <w:p w14:paraId="5B0EC3BD" w14:textId="77777777" w:rsidR="00C42F03" w:rsidRPr="00180583" w:rsidRDefault="00C42F03" w:rsidP="00C42F03">
      <w:pPr>
        <w:rPr>
          <w:lang w:val="en-US"/>
        </w:rPr>
      </w:pPr>
    </w:p>
    <w:p w14:paraId="6077FE1A" w14:textId="77777777" w:rsidR="00C42F03" w:rsidRPr="004F17F7" w:rsidRDefault="00C42F03" w:rsidP="00C42F03">
      <w:r>
        <w:t>The below table defines the business requirements for the current sprint.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2466"/>
        <w:gridCol w:w="6601"/>
      </w:tblGrid>
      <w:tr w:rsidR="00C42F03" w:rsidRPr="002A5E53" w14:paraId="704ABE93" w14:textId="77777777" w:rsidTr="00056190">
        <w:tc>
          <w:tcPr>
            <w:tcW w:w="2466" w:type="dxa"/>
            <w:shd w:val="clear" w:color="auto" w:fill="00CC99"/>
          </w:tcPr>
          <w:p w14:paraId="765C207B" w14:textId="77777777" w:rsidR="00C42F03" w:rsidRPr="004F17F7" w:rsidRDefault="00C42F03" w:rsidP="00056190">
            <w:r w:rsidRPr="004F17F7">
              <w:t>Code</w:t>
            </w:r>
          </w:p>
        </w:tc>
        <w:tc>
          <w:tcPr>
            <w:tcW w:w="6601" w:type="dxa"/>
            <w:shd w:val="clear" w:color="auto" w:fill="00CC99"/>
          </w:tcPr>
          <w:p w14:paraId="4757043F" w14:textId="77777777" w:rsidR="00C42F03" w:rsidRPr="004F17F7" w:rsidRDefault="00C42F03" w:rsidP="00056190">
            <w:r w:rsidRPr="004F17F7">
              <w:t>Requirement Description</w:t>
            </w:r>
          </w:p>
        </w:tc>
      </w:tr>
      <w:tr w:rsidR="00C42F03" w14:paraId="5159A4E7" w14:textId="77777777" w:rsidTr="00056190">
        <w:tc>
          <w:tcPr>
            <w:tcW w:w="2466" w:type="dxa"/>
          </w:tcPr>
          <w:p w14:paraId="7E7DF77F" w14:textId="5667A45B" w:rsidR="00C42F03" w:rsidRDefault="00C42F03" w:rsidP="00056190">
            <w:r>
              <w:t>BR</w:t>
            </w:r>
            <w:r w:rsidR="00FC4844">
              <w:t>7</w:t>
            </w:r>
          </w:p>
        </w:tc>
        <w:tc>
          <w:tcPr>
            <w:tcW w:w="6601" w:type="dxa"/>
          </w:tcPr>
          <w:p w14:paraId="418CCB22" w14:textId="1FAAD5D8" w:rsidR="00C42F03" w:rsidRDefault="00C42F03" w:rsidP="00056190">
            <w:r>
              <w:t>The website must contain a</w:t>
            </w:r>
            <w:r w:rsidR="00FC4844">
              <w:t>n admin portal</w:t>
            </w:r>
          </w:p>
        </w:tc>
      </w:tr>
      <w:tr w:rsidR="00C42F03" w14:paraId="39DB9861" w14:textId="77777777" w:rsidTr="00056190">
        <w:tc>
          <w:tcPr>
            <w:tcW w:w="2466" w:type="dxa"/>
          </w:tcPr>
          <w:p w14:paraId="77180BAE" w14:textId="1ABE0CD0" w:rsidR="00C42F03" w:rsidRDefault="00C42F03" w:rsidP="00056190">
            <w:r>
              <w:t>BR</w:t>
            </w:r>
            <w:r w:rsidR="00FC4844">
              <w:t>8</w:t>
            </w:r>
          </w:p>
        </w:tc>
        <w:tc>
          <w:tcPr>
            <w:tcW w:w="6601" w:type="dxa"/>
          </w:tcPr>
          <w:p w14:paraId="70850346" w14:textId="0AAED9C5" w:rsidR="00C42F03" w:rsidRDefault="00FC4844" w:rsidP="00056190">
            <w:r>
              <w:t>The admin portal should have valid credentials</w:t>
            </w:r>
          </w:p>
        </w:tc>
      </w:tr>
      <w:tr w:rsidR="00C42F03" w14:paraId="3049C6CB" w14:textId="77777777" w:rsidTr="00056190">
        <w:tc>
          <w:tcPr>
            <w:tcW w:w="2466" w:type="dxa"/>
          </w:tcPr>
          <w:p w14:paraId="38719622" w14:textId="430E538F" w:rsidR="00C42F03" w:rsidRDefault="00C42F03" w:rsidP="00056190">
            <w:r>
              <w:t>BR</w:t>
            </w:r>
            <w:r w:rsidR="00FC4844">
              <w:t>9</w:t>
            </w:r>
          </w:p>
        </w:tc>
        <w:tc>
          <w:tcPr>
            <w:tcW w:w="6601" w:type="dxa"/>
          </w:tcPr>
          <w:p w14:paraId="78996878" w14:textId="60DBBC81" w:rsidR="00C42F03" w:rsidRDefault="00FC4844" w:rsidP="00056190">
            <w:r>
              <w:t>Password should comply to complexity requirement</w:t>
            </w:r>
          </w:p>
        </w:tc>
      </w:tr>
      <w:tr w:rsidR="00C42F03" w14:paraId="4BEC6096" w14:textId="77777777" w:rsidTr="00056190">
        <w:tc>
          <w:tcPr>
            <w:tcW w:w="2466" w:type="dxa"/>
          </w:tcPr>
          <w:p w14:paraId="195C35B0" w14:textId="3C469D89" w:rsidR="00C42F03" w:rsidRDefault="00C42F03" w:rsidP="00056190">
            <w:r>
              <w:t>BR</w:t>
            </w:r>
            <w:r w:rsidR="00FC4844">
              <w:t>10</w:t>
            </w:r>
          </w:p>
        </w:tc>
        <w:tc>
          <w:tcPr>
            <w:tcW w:w="6601" w:type="dxa"/>
          </w:tcPr>
          <w:p w14:paraId="01844F8C" w14:textId="587EABD1" w:rsidR="00C42F03" w:rsidRDefault="00FC4844" w:rsidP="00056190">
            <w:r>
              <w:t>Two factor authentication option is provided</w:t>
            </w:r>
          </w:p>
        </w:tc>
      </w:tr>
      <w:tr w:rsidR="00C42F03" w14:paraId="2074FC78" w14:textId="77777777" w:rsidTr="00056190">
        <w:tc>
          <w:tcPr>
            <w:tcW w:w="2466" w:type="dxa"/>
          </w:tcPr>
          <w:p w14:paraId="46423335" w14:textId="33BA2B96" w:rsidR="00C42F03" w:rsidRDefault="00C42F03" w:rsidP="00056190">
            <w:r>
              <w:t>BR</w:t>
            </w:r>
            <w:r w:rsidR="00FC4844">
              <w:t>11</w:t>
            </w:r>
          </w:p>
        </w:tc>
        <w:tc>
          <w:tcPr>
            <w:tcW w:w="6601" w:type="dxa"/>
          </w:tcPr>
          <w:p w14:paraId="74B35FF4" w14:textId="63ACA337" w:rsidR="00C42F03" w:rsidRDefault="00FC4844" w:rsidP="00056190">
            <w:r>
              <w:t xml:space="preserve">WCAG is included in the final Design </w:t>
            </w:r>
          </w:p>
        </w:tc>
      </w:tr>
      <w:tr w:rsidR="00C42F03" w14:paraId="54440972" w14:textId="77777777" w:rsidTr="00056190">
        <w:tc>
          <w:tcPr>
            <w:tcW w:w="2466" w:type="dxa"/>
          </w:tcPr>
          <w:p w14:paraId="43063F91" w14:textId="2FAC937C" w:rsidR="00C42F03" w:rsidRDefault="00C42F03" w:rsidP="00056190">
            <w:r>
              <w:t>BR</w:t>
            </w:r>
            <w:r w:rsidR="00FC4844">
              <w:t>12</w:t>
            </w:r>
          </w:p>
        </w:tc>
        <w:tc>
          <w:tcPr>
            <w:tcW w:w="6601" w:type="dxa"/>
          </w:tcPr>
          <w:p w14:paraId="61C16B73" w14:textId="34964C83" w:rsidR="00C42F03" w:rsidRDefault="00FC4844" w:rsidP="00056190">
            <w:r>
              <w:t xml:space="preserve">Website operates with improved performance  </w:t>
            </w:r>
          </w:p>
        </w:tc>
      </w:tr>
    </w:tbl>
    <w:p w14:paraId="512B3F1E" w14:textId="77777777" w:rsidR="00C42F03" w:rsidRPr="002F5EAF" w:rsidRDefault="00C42F03" w:rsidP="00C42F03">
      <w:pPr>
        <w:rPr>
          <w:lang w:val="en-US"/>
        </w:rPr>
      </w:pPr>
    </w:p>
    <w:p w14:paraId="03214089" w14:textId="77777777" w:rsidR="00C42F03" w:rsidRDefault="00C42F03" w:rsidP="00C42F03">
      <w:pPr>
        <w:pStyle w:val="Heading1"/>
      </w:pPr>
      <w:bookmarkStart w:id="29" w:name="_Toc44655355"/>
      <w:r>
        <w:t>Requirements Traceability Matrix</w:t>
      </w:r>
      <w:bookmarkEnd w:id="29"/>
    </w:p>
    <w:p w14:paraId="2DB58B0E" w14:textId="1DDEDEE5" w:rsidR="00C42F03" w:rsidRDefault="00C42F03" w:rsidP="00C42F03">
      <w:pPr>
        <w:pStyle w:val="Heading2"/>
      </w:pPr>
      <w:bookmarkStart w:id="30" w:name="_Toc44655356"/>
      <w:r>
        <w:t xml:space="preserve">Updated as of </w:t>
      </w:r>
      <w:r w:rsidR="00D32071">
        <w:t>13</w:t>
      </w:r>
      <w:r>
        <w:t>/06/2020</w:t>
      </w:r>
      <w:bookmarkEnd w:id="30"/>
    </w:p>
    <w:p w14:paraId="28A47646" w14:textId="77777777" w:rsidR="00C42F03" w:rsidRPr="00180583" w:rsidRDefault="00C42F03" w:rsidP="00C42F03">
      <w:pPr>
        <w:rPr>
          <w:lang w:val="en-US"/>
        </w:rPr>
      </w:pPr>
    </w:p>
    <w:p w14:paraId="485A3245" w14:textId="77777777" w:rsidR="00C42F03" w:rsidRPr="00913484" w:rsidRDefault="00C42F03" w:rsidP="00C42F03">
      <w:r>
        <w:t>Below is the requirements traceability matrix outlining the cases responsible for the testing of the individual business requirements.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4569"/>
        <w:gridCol w:w="3487"/>
        <w:gridCol w:w="3487"/>
      </w:tblGrid>
      <w:tr w:rsidR="00C42F03" w14:paraId="01E97DA1" w14:textId="77777777" w:rsidTr="00056190">
        <w:tc>
          <w:tcPr>
            <w:tcW w:w="2405" w:type="dxa"/>
            <w:shd w:val="clear" w:color="auto" w:fill="00CC99"/>
          </w:tcPr>
          <w:p w14:paraId="47476EE9" w14:textId="77777777" w:rsidR="00C42F03" w:rsidRPr="004F17F7" w:rsidRDefault="00C42F03" w:rsidP="00056190">
            <w:r w:rsidRPr="004F17F7">
              <w:t>Business Requirement</w:t>
            </w:r>
          </w:p>
        </w:tc>
        <w:tc>
          <w:tcPr>
            <w:tcW w:w="4569" w:type="dxa"/>
            <w:shd w:val="clear" w:color="auto" w:fill="00CC99"/>
          </w:tcPr>
          <w:p w14:paraId="1A76C56D" w14:textId="77777777" w:rsidR="00C42F03" w:rsidRPr="004F17F7" w:rsidRDefault="00C42F03" w:rsidP="00056190">
            <w:r w:rsidRPr="004F17F7">
              <w:t>Test Case #</w:t>
            </w:r>
          </w:p>
        </w:tc>
        <w:tc>
          <w:tcPr>
            <w:tcW w:w="3487" w:type="dxa"/>
            <w:shd w:val="clear" w:color="auto" w:fill="00CC99"/>
          </w:tcPr>
          <w:p w14:paraId="5980A5D6" w14:textId="77777777" w:rsidR="00C42F03" w:rsidRPr="004F17F7" w:rsidRDefault="00C42F03" w:rsidP="00056190">
            <w:r w:rsidRPr="004F17F7">
              <w:t>Defects</w:t>
            </w:r>
          </w:p>
        </w:tc>
        <w:tc>
          <w:tcPr>
            <w:tcW w:w="3487" w:type="dxa"/>
            <w:shd w:val="clear" w:color="auto" w:fill="00CC99"/>
          </w:tcPr>
          <w:p w14:paraId="3766E845" w14:textId="77777777" w:rsidR="00C42F03" w:rsidRPr="004F17F7" w:rsidRDefault="00C42F03" w:rsidP="00056190">
            <w:r w:rsidRPr="004F17F7">
              <w:t>Status</w:t>
            </w:r>
          </w:p>
        </w:tc>
      </w:tr>
      <w:tr w:rsidR="00C42F03" w14:paraId="2ADD2138" w14:textId="77777777" w:rsidTr="00056190">
        <w:tc>
          <w:tcPr>
            <w:tcW w:w="2405" w:type="dxa"/>
          </w:tcPr>
          <w:p w14:paraId="758545CD" w14:textId="1175124E" w:rsidR="00C42F03" w:rsidRDefault="00C42F03" w:rsidP="00056190">
            <w:r>
              <w:t>BR</w:t>
            </w:r>
            <w:r w:rsidR="00FC4844">
              <w:t>7</w:t>
            </w:r>
          </w:p>
        </w:tc>
        <w:tc>
          <w:tcPr>
            <w:tcW w:w="4569" w:type="dxa"/>
          </w:tcPr>
          <w:p w14:paraId="14D3D226" w14:textId="77777777" w:rsidR="00C42F03" w:rsidRDefault="00C42F03" w:rsidP="00056190">
            <w:r>
              <w:t>1</w:t>
            </w:r>
          </w:p>
        </w:tc>
        <w:tc>
          <w:tcPr>
            <w:tcW w:w="3487" w:type="dxa"/>
          </w:tcPr>
          <w:p w14:paraId="1D31ABFC" w14:textId="77777777" w:rsidR="00C42F03" w:rsidRDefault="00C42F03" w:rsidP="00056190">
            <w:r>
              <w:t>-</w:t>
            </w:r>
          </w:p>
        </w:tc>
        <w:tc>
          <w:tcPr>
            <w:tcW w:w="3487" w:type="dxa"/>
          </w:tcPr>
          <w:p w14:paraId="159FB485" w14:textId="77777777" w:rsidR="00C42F03" w:rsidRDefault="00C42F03" w:rsidP="00056190">
            <w:r>
              <w:t>Satisfied</w:t>
            </w:r>
          </w:p>
        </w:tc>
      </w:tr>
      <w:tr w:rsidR="00C42F03" w14:paraId="5B90F4DD" w14:textId="77777777" w:rsidTr="00056190">
        <w:tc>
          <w:tcPr>
            <w:tcW w:w="2405" w:type="dxa"/>
          </w:tcPr>
          <w:p w14:paraId="00501F17" w14:textId="21DE0286" w:rsidR="00C42F03" w:rsidRDefault="00C42F03" w:rsidP="00056190">
            <w:r>
              <w:t>BR</w:t>
            </w:r>
            <w:r w:rsidR="00FC4844">
              <w:t>8</w:t>
            </w:r>
          </w:p>
        </w:tc>
        <w:tc>
          <w:tcPr>
            <w:tcW w:w="4569" w:type="dxa"/>
          </w:tcPr>
          <w:p w14:paraId="1CC55C3F" w14:textId="2946B43B" w:rsidR="00C42F03" w:rsidRDefault="00FC4844" w:rsidP="00056190">
            <w:r>
              <w:t>2,3,4,5,6,7,8</w:t>
            </w:r>
          </w:p>
        </w:tc>
        <w:tc>
          <w:tcPr>
            <w:tcW w:w="3487" w:type="dxa"/>
          </w:tcPr>
          <w:p w14:paraId="5A709AC7" w14:textId="77777777" w:rsidR="00C42F03" w:rsidRDefault="00C42F03" w:rsidP="00056190">
            <w:r>
              <w:t>-</w:t>
            </w:r>
          </w:p>
        </w:tc>
        <w:tc>
          <w:tcPr>
            <w:tcW w:w="3487" w:type="dxa"/>
          </w:tcPr>
          <w:p w14:paraId="2CEEADDE" w14:textId="77777777" w:rsidR="00C42F03" w:rsidRDefault="00C42F03" w:rsidP="00056190">
            <w:r>
              <w:t>Satisfied</w:t>
            </w:r>
          </w:p>
        </w:tc>
      </w:tr>
      <w:tr w:rsidR="00C42F03" w14:paraId="264BBA01" w14:textId="77777777" w:rsidTr="00056190">
        <w:tc>
          <w:tcPr>
            <w:tcW w:w="2405" w:type="dxa"/>
          </w:tcPr>
          <w:p w14:paraId="630EAC9B" w14:textId="51919D66" w:rsidR="00C42F03" w:rsidRDefault="00C42F03" w:rsidP="00056190">
            <w:r>
              <w:t>BR</w:t>
            </w:r>
            <w:r w:rsidR="00FC4844">
              <w:t>9</w:t>
            </w:r>
          </w:p>
        </w:tc>
        <w:tc>
          <w:tcPr>
            <w:tcW w:w="4569" w:type="dxa"/>
          </w:tcPr>
          <w:p w14:paraId="4500ACD8" w14:textId="77777777" w:rsidR="00C42F03" w:rsidRDefault="00C42F03" w:rsidP="00056190">
            <w:r>
              <w:t>3, 4, 6, 8</w:t>
            </w:r>
          </w:p>
        </w:tc>
        <w:tc>
          <w:tcPr>
            <w:tcW w:w="3487" w:type="dxa"/>
          </w:tcPr>
          <w:p w14:paraId="45F3C1F2" w14:textId="77777777" w:rsidR="00C42F03" w:rsidRDefault="00C42F03" w:rsidP="00056190">
            <w:r>
              <w:t>-</w:t>
            </w:r>
          </w:p>
        </w:tc>
        <w:tc>
          <w:tcPr>
            <w:tcW w:w="3487" w:type="dxa"/>
          </w:tcPr>
          <w:p w14:paraId="336434D6" w14:textId="77777777" w:rsidR="00C42F03" w:rsidRDefault="00C42F03" w:rsidP="00056190">
            <w:r>
              <w:t>Satisfied</w:t>
            </w:r>
          </w:p>
        </w:tc>
      </w:tr>
      <w:tr w:rsidR="00C42F03" w14:paraId="773748E3" w14:textId="77777777" w:rsidTr="00056190">
        <w:tc>
          <w:tcPr>
            <w:tcW w:w="2405" w:type="dxa"/>
          </w:tcPr>
          <w:p w14:paraId="422B7E0C" w14:textId="1FD2F2E3" w:rsidR="00C42F03" w:rsidRDefault="00C42F03" w:rsidP="00056190">
            <w:r>
              <w:t>BR</w:t>
            </w:r>
            <w:r w:rsidR="00FC4844">
              <w:t>10</w:t>
            </w:r>
          </w:p>
        </w:tc>
        <w:tc>
          <w:tcPr>
            <w:tcW w:w="4569" w:type="dxa"/>
          </w:tcPr>
          <w:p w14:paraId="198F695B" w14:textId="34498D72" w:rsidR="00C42F03" w:rsidRDefault="00FC4844" w:rsidP="00056190">
            <w:r>
              <w:t>7</w:t>
            </w:r>
          </w:p>
        </w:tc>
        <w:tc>
          <w:tcPr>
            <w:tcW w:w="3487" w:type="dxa"/>
          </w:tcPr>
          <w:p w14:paraId="2DC9771D" w14:textId="77777777" w:rsidR="00C42F03" w:rsidRDefault="00C42F03" w:rsidP="00056190">
            <w:r>
              <w:t>-</w:t>
            </w:r>
          </w:p>
        </w:tc>
        <w:tc>
          <w:tcPr>
            <w:tcW w:w="3487" w:type="dxa"/>
          </w:tcPr>
          <w:p w14:paraId="24EB7013" w14:textId="77777777" w:rsidR="00C42F03" w:rsidRDefault="00C42F03" w:rsidP="00056190">
            <w:r>
              <w:t>Satisfied</w:t>
            </w:r>
          </w:p>
        </w:tc>
      </w:tr>
      <w:tr w:rsidR="00C42F03" w14:paraId="34C60C63" w14:textId="77777777" w:rsidTr="00056190">
        <w:tc>
          <w:tcPr>
            <w:tcW w:w="2405" w:type="dxa"/>
          </w:tcPr>
          <w:p w14:paraId="1EF43151" w14:textId="1E74D863" w:rsidR="00C42F03" w:rsidRDefault="00C42F03" w:rsidP="00056190">
            <w:r>
              <w:t>BR</w:t>
            </w:r>
            <w:r w:rsidR="00FC4844">
              <w:t>11</w:t>
            </w:r>
          </w:p>
        </w:tc>
        <w:tc>
          <w:tcPr>
            <w:tcW w:w="4569" w:type="dxa"/>
          </w:tcPr>
          <w:p w14:paraId="1914A5DA" w14:textId="65E373C5" w:rsidR="00C42F03" w:rsidRDefault="00C42F03" w:rsidP="00056190"/>
        </w:tc>
        <w:tc>
          <w:tcPr>
            <w:tcW w:w="3487" w:type="dxa"/>
          </w:tcPr>
          <w:p w14:paraId="482B633A" w14:textId="77777777" w:rsidR="00C42F03" w:rsidRDefault="00C42F03" w:rsidP="00056190">
            <w:r>
              <w:t>-</w:t>
            </w:r>
          </w:p>
        </w:tc>
        <w:tc>
          <w:tcPr>
            <w:tcW w:w="3487" w:type="dxa"/>
          </w:tcPr>
          <w:p w14:paraId="438A8967" w14:textId="77777777" w:rsidR="00C42F03" w:rsidRDefault="00C42F03" w:rsidP="00056190">
            <w:r>
              <w:t>Satisfied</w:t>
            </w:r>
          </w:p>
        </w:tc>
      </w:tr>
      <w:tr w:rsidR="00C42F03" w14:paraId="0C0F1773" w14:textId="77777777" w:rsidTr="00056190">
        <w:tc>
          <w:tcPr>
            <w:tcW w:w="2405" w:type="dxa"/>
          </w:tcPr>
          <w:p w14:paraId="2CD5EEE2" w14:textId="628DE27F" w:rsidR="00C42F03" w:rsidRDefault="00C42F03" w:rsidP="00056190">
            <w:r>
              <w:t>BR</w:t>
            </w:r>
            <w:r w:rsidR="00FC4844">
              <w:t>12</w:t>
            </w:r>
          </w:p>
        </w:tc>
        <w:tc>
          <w:tcPr>
            <w:tcW w:w="4569" w:type="dxa"/>
          </w:tcPr>
          <w:p w14:paraId="263A216E" w14:textId="61DD4CEB" w:rsidR="00C42F03" w:rsidRDefault="00C42F03" w:rsidP="00056190"/>
        </w:tc>
        <w:tc>
          <w:tcPr>
            <w:tcW w:w="3487" w:type="dxa"/>
          </w:tcPr>
          <w:p w14:paraId="1F213DD3" w14:textId="77777777" w:rsidR="00C42F03" w:rsidRDefault="00C42F03" w:rsidP="00056190">
            <w:r>
              <w:t>-</w:t>
            </w:r>
          </w:p>
        </w:tc>
        <w:tc>
          <w:tcPr>
            <w:tcW w:w="3487" w:type="dxa"/>
          </w:tcPr>
          <w:p w14:paraId="594D785B" w14:textId="77777777" w:rsidR="00C42F03" w:rsidRDefault="00C42F03" w:rsidP="00056190">
            <w:r>
              <w:t>Satisfied</w:t>
            </w:r>
          </w:p>
        </w:tc>
      </w:tr>
    </w:tbl>
    <w:p w14:paraId="4BB095BB" w14:textId="77777777" w:rsidR="003A6296" w:rsidRPr="005F5EDB" w:rsidRDefault="003A6296" w:rsidP="00782938">
      <w:pPr>
        <w:rPr>
          <w:lang w:val="en-US"/>
        </w:rPr>
      </w:pPr>
    </w:p>
    <w:sectPr w:rsidR="003A6296" w:rsidRPr="005F5EDB" w:rsidSect="00DB51CF">
      <w:pgSz w:w="16838" w:h="11906" w:orient="landscape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91BEA9" w14:textId="77777777" w:rsidR="00F61CE3" w:rsidRDefault="00F61CE3" w:rsidP="00782938">
      <w:r>
        <w:separator/>
      </w:r>
    </w:p>
  </w:endnote>
  <w:endnote w:type="continuationSeparator" w:id="0">
    <w:p w14:paraId="42C8A341" w14:textId="77777777" w:rsidR="00F61CE3" w:rsidRDefault="00F61CE3" w:rsidP="007829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19561546"/>
      <w:docPartObj>
        <w:docPartGallery w:val="Page Numbers (Bottom of Page)"/>
        <w:docPartUnique/>
      </w:docPartObj>
    </w:sdtPr>
    <w:sdtContent>
      <w:p w14:paraId="1F32F1A8" w14:textId="77777777" w:rsidR="00896712" w:rsidRDefault="00896712" w:rsidP="00782938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3360" behindDoc="0" locked="0" layoutInCell="1" allowOverlap="1" wp14:anchorId="36FB05FE" wp14:editId="5721C06E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3" name="Group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4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588E8B" w14:textId="77777777" w:rsidR="00896712" w:rsidRDefault="00896712" w:rsidP="00782938">
                                <w:r>
                                  <w:rPr>
                                    <w:color w:val="auto"/>
                                  </w:rP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rPr>
                                    <w:color w:val="auto"/>
                                  </w:rPr>
                                  <w:fldChar w:fldCharType="separate"/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6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7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36FB05FE" id="Group 3" o:spid="_x0000_s1028" style="position:absolute;margin-left:0;margin-top:0;width:610.5pt;height:15pt;z-index:251663360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29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6q0wwAAANoAAAAPAAAAZHJzL2Rvd25yZXYueG1sRI9Ba8JA&#10;FITvBf/D8gRvdWMR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OCuqtMMAAADaAAAADwAA&#10;AAAAAAAAAAAAAAAHAgAAZHJzL2Rvd25yZXYueG1sUEsFBgAAAAADAAMAtwAAAPcCAAAAAA==&#10;" filled="f" stroked="f">
                    <v:textbox inset="0,0,0,0">
                      <w:txbxContent>
                        <w:p w14:paraId="2A588E8B" w14:textId="77777777" w:rsidR="00896712" w:rsidRDefault="00896712" w:rsidP="00782938">
                          <w:r>
                            <w:rPr>
                              <w:color w:val="auto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color w:val="auto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t>2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31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" strokecolor="#a5a5a5"/>
                    <v:shape id="AutoShape 28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" adj="20904" strokecolor="#a5a5a5"/>
                  </v:group>
                  <w10:wrap anchorx="page" anchory="margin"/>
                </v:group>
              </w:pict>
            </mc:Fallback>
          </mc:AlternateContent>
        </w:r>
        <w:r>
          <w:tab/>
          <w:t>Rapid Application Development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229916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4B51BDF" w14:textId="77777777" w:rsidR="00896712" w:rsidRDefault="00896712" w:rsidP="00782938">
        <w:pPr>
          <w:pStyle w:val="Footer"/>
        </w:pPr>
      </w:p>
    </w:sdtContent>
  </w:sdt>
  <w:p w14:paraId="32FAF069" w14:textId="77777777" w:rsidR="00896712" w:rsidRDefault="00896712" w:rsidP="0078293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66765464"/>
      <w:docPartObj>
        <w:docPartGallery w:val="Page Numbers (Bottom of Page)"/>
        <w:docPartUnique/>
      </w:docPartObj>
    </w:sdtPr>
    <w:sdtContent>
      <w:p w14:paraId="5EE160C6" w14:textId="77777777" w:rsidR="00896712" w:rsidRDefault="00896712" w:rsidP="00782938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44E03006" wp14:editId="679F3DE1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0" name="Group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11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73A0D8" w14:textId="77777777" w:rsidR="00896712" w:rsidRDefault="00896712" w:rsidP="00782938">
                                <w:r>
                                  <w:rPr>
                                    <w:color w:val="auto"/>
                                  </w:rP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rPr>
                                    <w:color w:val="auto"/>
                                  </w:rPr>
                                  <w:fldChar w:fldCharType="separate"/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12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13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44E03006" id="Group 10" o:spid="_x0000_s1033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34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" filled="f" stroked="f">
                    <v:textbox inset="0,0,0,0">
                      <w:txbxContent>
                        <w:p w14:paraId="0673A0D8" w14:textId="77777777" w:rsidR="00896712" w:rsidRDefault="00896712" w:rsidP="00782938">
                          <w:r>
                            <w:rPr>
                              <w:color w:val="auto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color w:val="auto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t>2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35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36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" strokecolor="#a5a5a5"/>
                    <v:shape id="AutoShape 28" o:spid="_x0000_s1037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" adj="20904" strokecolor="#a5a5a5"/>
                  </v:group>
                  <w10:wrap anchorx="page" anchory="margin"/>
                </v:group>
              </w:pict>
            </mc:Fallback>
          </mc:AlternateContent>
        </w:r>
        <w:r>
          <w:tab/>
          <w:t>Rapid Application Development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B787B7" w14:textId="77777777" w:rsidR="00F61CE3" w:rsidRDefault="00F61CE3" w:rsidP="00782938">
      <w:r>
        <w:separator/>
      </w:r>
    </w:p>
  </w:footnote>
  <w:footnote w:type="continuationSeparator" w:id="0">
    <w:p w14:paraId="57014D7D" w14:textId="77777777" w:rsidR="00F61CE3" w:rsidRDefault="00F61CE3" w:rsidP="0078293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6453C0" w14:textId="78610045" w:rsidR="00896712" w:rsidRPr="00730018" w:rsidRDefault="00896712" w:rsidP="00730018">
    <w:pPr>
      <w:pBdr>
        <w:bottom w:val="single" w:sz="4" w:space="1" w:color="auto"/>
      </w:pBdr>
    </w:pPr>
    <w:r w:rsidRPr="00730018">
      <w:t>The</w:t>
    </w:r>
    <w:r w:rsidR="005B0DFA" w:rsidRPr="00730018">
      <w:t xml:space="preserve"> </w:t>
    </w:r>
    <w:proofErr w:type="spellStart"/>
    <w:r w:rsidRPr="00730018">
      <w:t>MisSprints</w:t>
    </w:r>
    <w:proofErr w:type="spellEnd"/>
    <w:r w:rsidRPr="00730018">
      <w:tab/>
    </w:r>
    <w:r w:rsidR="00035D0E" w:rsidRPr="00730018">
      <w:tab/>
    </w:r>
    <w:r w:rsidR="00730018" w:rsidRPr="00730018">
      <w:tab/>
    </w:r>
    <w:r w:rsidR="00730018" w:rsidRPr="00730018">
      <w:tab/>
    </w:r>
    <w:r w:rsidR="00730018" w:rsidRPr="00730018">
      <w:tab/>
    </w:r>
    <w:r w:rsidR="00730018">
      <w:tab/>
    </w:r>
    <w:r w:rsidR="00730018">
      <w:tab/>
    </w:r>
    <w:r w:rsidR="00730018">
      <w:tab/>
    </w:r>
    <w:r w:rsidR="00730018">
      <w:tab/>
    </w:r>
    <w:r w:rsidRPr="00730018">
      <w:t>Movie Database Project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E47CE6" w14:textId="65BA53D2" w:rsidR="00896712" w:rsidRDefault="00896712" w:rsidP="00782938">
    <w:pPr>
      <w:pStyle w:val="Header"/>
    </w:pPr>
    <w:proofErr w:type="spellStart"/>
    <w:r>
      <w:t>TheMisSprints</w:t>
    </w:r>
    <w:proofErr w:type="spellEnd"/>
    <w:r>
      <w:tab/>
      <w:t>Movie Database Project</w:t>
    </w:r>
    <w:r>
      <w:tab/>
    </w:r>
    <w:r>
      <w:tab/>
    </w:r>
  </w:p>
  <w:p w14:paraId="11984C8A" w14:textId="77777777" w:rsidR="00896712" w:rsidRDefault="00896712" w:rsidP="0078293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76F206" w14:textId="33EA5B35" w:rsidR="00896712" w:rsidRDefault="00896712" w:rsidP="00782938">
    <w:pPr>
      <w:pStyle w:val="Header"/>
    </w:pPr>
    <w:proofErr w:type="spellStart"/>
    <w:r>
      <w:t>TheMisSprints</w:t>
    </w:r>
    <w:proofErr w:type="spellEnd"/>
    <w:r>
      <w:tab/>
    </w:r>
    <w:r w:rsidR="00035D0E">
      <w:tab/>
    </w:r>
    <w:r w:rsidR="00035D0E">
      <w:tab/>
    </w:r>
    <w:r w:rsidR="00035D0E">
      <w:tab/>
    </w:r>
    <w:r>
      <w:t>Movie Database Project</w:t>
    </w:r>
    <w:r>
      <w:tab/>
    </w:r>
    <w:r>
      <w:tab/>
    </w:r>
  </w:p>
  <w:p w14:paraId="192F9E7C" w14:textId="77777777" w:rsidR="00896712" w:rsidRDefault="00896712" w:rsidP="0078293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F512602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8847BC6"/>
    <w:multiLevelType w:val="hybridMultilevel"/>
    <w:tmpl w:val="36F83F9A"/>
    <w:lvl w:ilvl="0" w:tplc="0C09000F">
      <w:start w:val="1"/>
      <w:numFmt w:val="decimal"/>
      <w:lvlText w:val="%1."/>
      <w:lvlJc w:val="left"/>
      <w:pPr>
        <w:ind w:left="1080" w:hanging="360"/>
      </w:p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7CD0E4B"/>
    <w:multiLevelType w:val="hybridMultilevel"/>
    <w:tmpl w:val="159C592A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524F99"/>
    <w:multiLevelType w:val="hybridMultilevel"/>
    <w:tmpl w:val="7A2A11F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CB2CDB"/>
    <w:multiLevelType w:val="hybridMultilevel"/>
    <w:tmpl w:val="05DC07D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isplayBackgroundShap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4FD0"/>
    <w:rsid w:val="00001B40"/>
    <w:rsid w:val="000069A1"/>
    <w:rsid w:val="00007AF3"/>
    <w:rsid w:val="00015A8F"/>
    <w:rsid w:val="00021805"/>
    <w:rsid w:val="000241B6"/>
    <w:rsid w:val="00035D0E"/>
    <w:rsid w:val="00036254"/>
    <w:rsid w:val="00045737"/>
    <w:rsid w:val="00046982"/>
    <w:rsid w:val="0006462D"/>
    <w:rsid w:val="000B7640"/>
    <w:rsid w:val="000D0D16"/>
    <w:rsid w:val="000D3A4F"/>
    <w:rsid w:val="000E1691"/>
    <w:rsid w:val="000F65F8"/>
    <w:rsid w:val="001012B6"/>
    <w:rsid w:val="001326DF"/>
    <w:rsid w:val="001532F4"/>
    <w:rsid w:val="00167172"/>
    <w:rsid w:val="00180583"/>
    <w:rsid w:val="001854FF"/>
    <w:rsid w:val="001A502C"/>
    <w:rsid w:val="001D6FBB"/>
    <w:rsid w:val="00217E97"/>
    <w:rsid w:val="002305DF"/>
    <w:rsid w:val="00237F7A"/>
    <w:rsid w:val="00241B7F"/>
    <w:rsid w:val="002876D5"/>
    <w:rsid w:val="00290328"/>
    <w:rsid w:val="00292826"/>
    <w:rsid w:val="00294464"/>
    <w:rsid w:val="002C6742"/>
    <w:rsid w:val="002F5EAF"/>
    <w:rsid w:val="002F67B8"/>
    <w:rsid w:val="00330701"/>
    <w:rsid w:val="00337CB7"/>
    <w:rsid w:val="0034043E"/>
    <w:rsid w:val="00363552"/>
    <w:rsid w:val="00363E5E"/>
    <w:rsid w:val="00380B5C"/>
    <w:rsid w:val="0038453C"/>
    <w:rsid w:val="00394F3F"/>
    <w:rsid w:val="00395E1B"/>
    <w:rsid w:val="003A0DFF"/>
    <w:rsid w:val="003A6296"/>
    <w:rsid w:val="003B54C2"/>
    <w:rsid w:val="003C575B"/>
    <w:rsid w:val="003D42AA"/>
    <w:rsid w:val="003E25AC"/>
    <w:rsid w:val="003E2920"/>
    <w:rsid w:val="00417B9F"/>
    <w:rsid w:val="004424AC"/>
    <w:rsid w:val="004807A1"/>
    <w:rsid w:val="004A2606"/>
    <w:rsid w:val="004B3A7C"/>
    <w:rsid w:val="004C558C"/>
    <w:rsid w:val="004C5614"/>
    <w:rsid w:val="004D64F3"/>
    <w:rsid w:val="004E55F4"/>
    <w:rsid w:val="004F0821"/>
    <w:rsid w:val="004F36BC"/>
    <w:rsid w:val="00506982"/>
    <w:rsid w:val="00512624"/>
    <w:rsid w:val="0057484B"/>
    <w:rsid w:val="005930EE"/>
    <w:rsid w:val="005B0DFA"/>
    <w:rsid w:val="005B7277"/>
    <w:rsid w:val="005C7BD1"/>
    <w:rsid w:val="005D5090"/>
    <w:rsid w:val="005E4094"/>
    <w:rsid w:val="005F5EDB"/>
    <w:rsid w:val="00601DAA"/>
    <w:rsid w:val="0062259F"/>
    <w:rsid w:val="00643833"/>
    <w:rsid w:val="0064764B"/>
    <w:rsid w:val="006611E4"/>
    <w:rsid w:val="006720D6"/>
    <w:rsid w:val="00696CED"/>
    <w:rsid w:val="006B5FC7"/>
    <w:rsid w:val="006D5CE8"/>
    <w:rsid w:val="006E4FD0"/>
    <w:rsid w:val="006F66F5"/>
    <w:rsid w:val="00700B5B"/>
    <w:rsid w:val="00705320"/>
    <w:rsid w:val="00705578"/>
    <w:rsid w:val="00730018"/>
    <w:rsid w:val="00755BE4"/>
    <w:rsid w:val="0076668E"/>
    <w:rsid w:val="00782938"/>
    <w:rsid w:val="007A23CB"/>
    <w:rsid w:val="007D5C07"/>
    <w:rsid w:val="007E59E8"/>
    <w:rsid w:val="007E662A"/>
    <w:rsid w:val="008035E4"/>
    <w:rsid w:val="00816233"/>
    <w:rsid w:val="00842CAF"/>
    <w:rsid w:val="00851715"/>
    <w:rsid w:val="00880666"/>
    <w:rsid w:val="0089348A"/>
    <w:rsid w:val="00896712"/>
    <w:rsid w:val="008A7DA7"/>
    <w:rsid w:val="008E7EAE"/>
    <w:rsid w:val="008F4BA7"/>
    <w:rsid w:val="00917C4F"/>
    <w:rsid w:val="00940B1A"/>
    <w:rsid w:val="00971197"/>
    <w:rsid w:val="00986AF7"/>
    <w:rsid w:val="009B1F3B"/>
    <w:rsid w:val="009C0513"/>
    <w:rsid w:val="009C4AD3"/>
    <w:rsid w:val="009E04E7"/>
    <w:rsid w:val="00A004B0"/>
    <w:rsid w:val="00A27FDE"/>
    <w:rsid w:val="00A3700C"/>
    <w:rsid w:val="00A80A84"/>
    <w:rsid w:val="00A910E4"/>
    <w:rsid w:val="00A94411"/>
    <w:rsid w:val="00A94490"/>
    <w:rsid w:val="00AA6E82"/>
    <w:rsid w:val="00AC40D1"/>
    <w:rsid w:val="00AC4EAC"/>
    <w:rsid w:val="00AD23AD"/>
    <w:rsid w:val="00AE353F"/>
    <w:rsid w:val="00B05AD0"/>
    <w:rsid w:val="00B23E04"/>
    <w:rsid w:val="00B24123"/>
    <w:rsid w:val="00B50154"/>
    <w:rsid w:val="00B50A7E"/>
    <w:rsid w:val="00B524CF"/>
    <w:rsid w:val="00B67400"/>
    <w:rsid w:val="00B70DB3"/>
    <w:rsid w:val="00B73CC7"/>
    <w:rsid w:val="00B77A60"/>
    <w:rsid w:val="00BA206F"/>
    <w:rsid w:val="00BD508A"/>
    <w:rsid w:val="00BE0FAC"/>
    <w:rsid w:val="00C04DFF"/>
    <w:rsid w:val="00C05FEA"/>
    <w:rsid w:val="00C17BE6"/>
    <w:rsid w:val="00C27D0C"/>
    <w:rsid w:val="00C412A6"/>
    <w:rsid w:val="00C42F03"/>
    <w:rsid w:val="00C44023"/>
    <w:rsid w:val="00C63519"/>
    <w:rsid w:val="00C75871"/>
    <w:rsid w:val="00CA157B"/>
    <w:rsid w:val="00CA5755"/>
    <w:rsid w:val="00CC31B2"/>
    <w:rsid w:val="00CE007A"/>
    <w:rsid w:val="00CE7377"/>
    <w:rsid w:val="00CF4426"/>
    <w:rsid w:val="00D04AEE"/>
    <w:rsid w:val="00D32071"/>
    <w:rsid w:val="00D41891"/>
    <w:rsid w:val="00D466E4"/>
    <w:rsid w:val="00D7374B"/>
    <w:rsid w:val="00D75EB3"/>
    <w:rsid w:val="00DB1608"/>
    <w:rsid w:val="00DB277B"/>
    <w:rsid w:val="00DB51CF"/>
    <w:rsid w:val="00DB5F03"/>
    <w:rsid w:val="00DC2855"/>
    <w:rsid w:val="00DD13F0"/>
    <w:rsid w:val="00DE51C4"/>
    <w:rsid w:val="00DF05C7"/>
    <w:rsid w:val="00DF3AAB"/>
    <w:rsid w:val="00DF68F3"/>
    <w:rsid w:val="00E01D01"/>
    <w:rsid w:val="00E06463"/>
    <w:rsid w:val="00E30793"/>
    <w:rsid w:val="00E479D1"/>
    <w:rsid w:val="00E576C2"/>
    <w:rsid w:val="00E6238A"/>
    <w:rsid w:val="00E65916"/>
    <w:rsid w:val="00E662AC"/>
    <w:rsid w:val="00E74381"/>
    <w:rsid w:val="00E77350"/>
    <w:rsid w:val="00E928C4"/>
    <w:rsid w:val="00EA4627"/>
    <w:rsid w:val="00EA69F1"/>
    <w:rsid w:val="00EC5CD7"/>
    <w:rsid w:val="00EE379B"/>
    <w:rsid w:val="00EE7A16"/>
    <w:rsid w:val="00EF165E"/>
    <w:rsid w:val="00F445E1"/>
    <w:rsid w:val="00F46295"/>
    <w:rsid w:val="00F61AA3"/>
    <w:rsid w:val="00F61CE3"/>
    <w:rsid w:val="00F766FE"/>
    <w:rsid w:val="00F92375"/>
    <w:rsid w:val="00FC3908"/>
    <w:rsid w:val="00FC4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3A2F78"/>
  <w15:chartTrackingRefBased/>
  <w15:docId w15:val="{2F76A52B-53BB-453D-8225-E6A973109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95E1B"/>
    <w:pPr>
      <w:spacing w:after="0" w:line="360" w:lineRule="auto"/>
    </w:pPr>
    <w:rPr>
      <w:rFonts w:ascii="Verdana" w:hAnsi="Verdana"/>
      <w:color w:val="000000" w:themeColor="text1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3A4F"/>
    <w:pPr>
      <w:keepNext/>
      <w:keepLines/>
      <w:shd w:val="clear" w:color="auto" w:fill="262626" w:themeFill="text1" w:themeFillTint="D9"/>
      <w:outlineLvl w:val="0"/>
    </w:pPr>
    <w:rPr>
      <w:rFonts w:ascii="Arial Narrow" w:eastAsiaTheme="majorEastAsia" w:hAnsi="Arial Narrow" w:cstheme="majorBidi"/>
      <w:bCs/>
      <w:caps/>
      <w:color w:val="F8F8F8" w:themeColor="background2"/>
      <w:sz w:val="32"/>
      <w:szCs w:val="32"/>
      <w:lang w:val="en-US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3E5E"/>
    <w:pPr>
      <w:keepNext/>
      <w:keepLines/>
      <w:shd w:val="clear" w:color="auto" w:fill="393939" w:themeFill="accent6" w:themeFillShade="BF"/>
      <w:spacing w:before="40"/>
      <w:outlineLvl w:val="1"/>
    </w:pPr>
    <w:rPr>
      <w:rFonts w:eastAsiaTheme="majorEastAsia" w:cstheme="majorBidi"/>
      <w:b/>
      <w:color w:val="B7B7B7" w:themeColor="accent6" w:themeTint="66"/>
      <w:sz w:val="26"/>
      <w:szCs w:val="26"/>
      <w:lang w:val="en-US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BD508A"/>
    <w:pPr>
      <w:shd w:val="clear" w:color="auto" w:fill="auto"/>
      <w:outlineLvl w:val="2"/>
    </w:pPr>
    <w:rPr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63E5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A5A5A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C6742"/>
    <w:pPr>
      <w:spacing w:after="0" w:line="240" w:lineRule="auto"/>
    </w:pPr>
    <w:rPr>
      <w:color w:val="000000" w:themeColor="text2"/>
      <w:sz w:val="20"/>
      <w:szCs w:val="20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0D3A4F"/>
    <w:rPr>
      <w:rFonts w:ascii="Arial Narrow" w:eastAsiaTheme="majorEastAsia" w:hAnsi="Arial Narrow" w:cstheme="majorBidi"/>
      <w:bCs/>
      <w:caps/>
      <w:color w:val="F8F8F8" w:themeColor="background2"/>
      <w:sz w:val="32"/>
      <w:szCs w:val="32"/>
      <w:shd w:val="clear" w:color="auto" w:fill="262626" w:themeFill="text1" w:themeFillTint="D9"/>
      <w:lang w:val="en-US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TOCHeading">
    <w:name w:val="TOC Heading"/>
    <w:basedOn w:val="Heading1"/>
    <w:next w:val="Normal"/>
    <w:uiPriority w:val="39"/>
    <w:unhideWhenUsed/>
    <w:qFormat/>
    <w:rsid w:val="002C6742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2C6742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742"/>
  </w:style>
  <w:style w:type="paragraph" w:styleId="Footer">
    <w:name w:val="footer"/>
    <w:basedOn w:val="Normal"/>
    <w:link w:val="FooterChar"/>
    <w:uiPriority w:val="99"/>
    <w:unhideWhenUsed/>
    <w:rsid w:val="002C6742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742"/>
  </w:style>
  <w:style w:type="paragraph" w:styleId="TOC1">
    <w:name w:val="toc 1"/>
    <w:basedOn w:val="Normal"/>
    <w:next w:val="Normal"/>
    <w:autoRedefine/>
    <w:uiPriority w:val="39"/>
    <w:unhideWhenUsed/>
    <w:rsid w:val="00E6591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65916"/>
    <w:rPr>
      <w:color w:val="5F5F5F" w:themeColor="hyperlink"/>
      <w:u w:val="single"/>
    </w:rPr>
  </w:style>
  <w:style w:type="paragraph" w:customStyle="1" w:styleId="Default">
    <w:name w:val="Default"/>
    <w:rsid w:val="0038453C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customStyle="1" w:styleId="QuestionStyle">
    <w:name w:val="QuestionStyle"/>
    <w:basedOn w:val="Normal"/>
    <w:link w:val="QuestionStyleChar"/>
    <w:qFormat/>
    <w:rsid w:val="007A23CB"/>
    <w:pPr>
      <w:shd w:val="clear" w:color="auto" w:fill="262626" w:themeFill="accent6" w:themeFillShade="80"/>
    </w:pPr>
    <w:rPr>
      <w:rFonts w:cs="Arial"/>
      <w:i/>
      <w:color w:val="3EB9D6"/>
    </w:rPr>
  </w:style>
  <w:style w:type="paragraph" w:styleId="Bibliography">
    <w:name w:val="Bibliography"/>
    <w:basedOn w:val="Normal"/>
    <w:next w:val="Normal"/>
    <w:uiPriority w:val="37"/>
    <w:unhideWhenUsed/>
    <w:rsid w:val="000069A1"/>
  </w:style>
  <w:style w:type="character" w:customStyle="1" w:styleId="QuestionStyleChar">
    <w:name w:val="QuestionStyle Char"/>
    <w:basedOn w:val="DefaultParagraphFont"/>
    <w:link w:val="QuestionStyle"/>
    <w:rsid w:val="007A23CB"/>
    <w:rPr>
      <w:rFonts w:ascii="Verdana" w:hAnsi="Verdana" w:cs="Arial"/>
      <w:i/>
      <w:color w:val="3EB9D6"/>
      <w:shd w:val="clear" w:color="auto" w:fill="262626" w:themeFill="accent6" w:themeFillShade="80"/>
    </w:rPr>
  </w:style>
  <w:style w:type="paragraph" w:styleId="ListParagraph">
    <w:name w:val="List Paragraph"/>
    <w:basedOn w:val="Normal"/>
    <w:uiPriority w:val="34"/>
    <w:qFormat/>
    <w:rsid w:val="00A3700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63E5E"/>
    <w:rPr>
      <w:rFonts w:ascii="Verdana" w:eastAsiaTheme="majorEastAsia" w:hAnsi="Verdana" w:cstheme="majorBidi"/>
      <w:b/>
      <w:color w:val="B7B7B7" w:themeColor="accent6" w:themeTint="66"/>
      <w:sz w:val="26"/>
      <w:szCs w:val="26"/>
      <w:shd w:val="clear" w:color="auto" w:fill="393939" w:themeFill="accent6" w:themeFillShade="BF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BD508A"/>
    <w:rPr>
      <w:rFonts w:ascii="Verdana" w:eastAsiaTheme="majorEastAsia" w:hAnsi="Verdana" w:cstheme="majorBidi"/>
      <w:b/>
      <w:color w:val="B7B7B7" w:themeColor="accent6" w:themeTint="66"/>
      <w:sz w:val="24"/>
      <w:szCs w:val="24"/>
      <w:lang w:val="en-US"/>
    </w:rPr>
  </w:style>
  <w:style w:type="table" w:styleId="TableGrid">
    <w:name w:val="Table Grid"/>
    <w:basedOn w:val="TableNormal"/>
    <w:uiPriority w:val="39"/>
    <w:rsid w:val="002305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A27FD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27FDE"/>
    <w:pPr>
      <w:spacing w:after="100"/>
      <w:ind w:left="440"/>
    </w:pPr>
  </w:style>
  <w:style w:type="character" w:styleId="CommentReference">
    <w:name w:val="annotation reference"/>
    <w:basedOn w:val="DefaultParagraphFont"/>
    <w:uiPriority w:val="99"/>
    <w:semiHidden/>
    <w:unhideWhenUsed/>
    <w:rsid w:val="008F4BA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F4BA7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F4BA7"/>
    <w:rPr>
      <w:rFonts w:ascii="Verdana" w:hAnsi="Verdana"/>
      <w:color w:val="969696" w:themeColor="accent3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F4BA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F4BA7"/>
    <w:rPr>
      <w:rFonts w:ascii="Verdana" w:hAnsi="Verdana"/>
      <w:b/>
      <w:bCs/>
      <w:color w:val="969696" w:themeColor="accent3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4BA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4BA7"/>
    <w:rPr>
      <w:rFonts w:ascii="Segoe UI" w:hAnsi="Segoe UI" w:cs="Segoe UI"/>
      <w:color w:val="969696" w:themeColor="accent3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363E5E"/>
    <w:rPr>
      <w:rFonts w:asciiTheme="majorHAnsi" w:eastAsiaTheme="majorEastAsia" w:hAnsiTheme="majorHAnsi" w:cstheme="majorBidi"/>
      <w:i/>
      <w:iCs/>
      <w:color w:val="A5A5A5" w:themeColor="accent1" w:themeShade="BF"/>
    </w:rPr>
  </w:style>
  <w:style w:type="paragraph" w:styleId="ListBullet">
    <w:name w:val="List Bullet"/>
    <w:basedOn w:val="Normal"/>
    <w:uiPriority w:val="99"/>
    <w:unhideWhenUsed/>
    <w:rsid w:val="00C75871"/>
    <w:pPr>
      <w:numPr>
        <w:numId w:val="1"/>
      </w:numPr>
      <w:contextualSpacing/>
    </w:pPr>
  </w:style>
  <w:style w:type="character" w:styleId="IntenseReference">
    <w:name w:val="Intense Reference"/>
    <w:basedOn w:val="DefaultParagraphFont"/>
    <w:uiPriority w:val="32"/>
    <w:qFormat/>
    <w:rsid w:val="00B77A60"/>
    <w:rPr>
      <w:b/>
      <w:bCs/>
      <w:smallCaps/>
      <w:color w:val="DDDDDD" w:themeColor="accent1"/>
      <w:spacing w:val="5"/>
    </w:rPr>
  </w:style>
  <w:style w:type="table" w:styleId="ListTable3-Accent1">
    <w:name w:val="List Table 3 Accent 1"/>
    <w:basedOn w:val="TableNormal"/>
    <w:uiPriority w:val="48"/>
    <w:rsid w:val="00B77A60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4" w:space="0" w:color="DDDDDD" w:themeColor="accent1"/>
        <w:left w:val="single" w:sz="4" w:space="0" w:color="DDDDDD" w:themeColor="accent1"/>
        <w:bottom w:val="single" w:sz="4" w:space="0" w:color="DDDDDD" w:themeColor="accent1"/>
        <w:right w:val="single" w:sz="4" w:space="0" w:color="DDDDD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DDDDD" w:themeFill="accent1"/>
      </w:tcPr>
    </w:tblStylePr>
    <w:tblStylePr w:type="lastRow">
      <w:rPr>
        <w:b/>
        <w:bCs/>
      </w:rPr>
      <w:tblPr/>
      <w:tcPr>
        <w:tcBorders>
          <w:top w:val="double" w:sz="4" w:space="0" w:color="DDDDD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DDDDD" w:themeColor="accent1"/>
          <w:right w:val="single" w:sz="4" w:space="0" w:color="DDDDDD" w:themeColor="accent1"/>
        </w:tcBorders>
      </w:tcPr>
    </w:tblStylePr>
    <w:tblStylePr w:type="band1Horz">
      <w:tblPr/>
      <w:tcPr>
        <w:tcBorders>
          <w:top w:val="single" w:sz="4" w:space="0" w:color="DDDDDD" w:themeColor="accent1"/>
          <w:bottom w:val="single" w:sz="4" w:space="0" w:color="DDDDD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DDDDD" w:themeColor="accent1"/>
          <w:left w:val="nil"/>
        </w:tcBorders>
      </w:tcPr>
    </w:tblStylePr>
    <w:tblStylePr w:type="swCell">
      <w:tblPr/>
      <w:tcPr>
        <w:tcBorders>
          <w:top w:val="double" w:sz="4" w:space="0" w:color="DDDDDD" w:themeColor="accent1"/>
          <w:right w:val="nil"/>
        </w:tcBorders>
      </w:tcPr>
    </w:tblStylePr>
  </w:style>
  <w:style w:type="character" w:styleId="Emphasis">
    <w:name w:val="Emphasis"/>
    <w:qFormat/>
    <w:rsid w:val="00D75EB3"/>
    <w:rPr>
      <w:rFonts w:asciiTheme="minorHAnsi" w:hAnsiTheme="minorHAnsi" w:cstheme="minorHAnsi"/>
      <w:noProof/>
      <w:sz w:val="22"/>
      <w:szCs w:val="22"/>
    </w:rPr>
  </w:style>
  <w:style w:type="paragraph" w:customStyle="1" w:styleId="SGTableText">
    <w:name w:val="SG Table Text"/>
    <w:rsid w:val="00021805"/>
    <w:pPr>
      <w:spacing w:before="60" w:after="6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paragraph" w:customStyle="1" w:styleId="SGTableHeader">
    <w:name w:val="SG Table Header"/>
    <w:rsid w:val="00021805"/>
    <w:pPr>
      <w:spacing w:before="60" w:after="60" w:line="240" w:lineRule="auto"/>
      <w:jc w:val="center"/>
    </w:pPr>
    <w:rPr>
      <w:rFonts w:ascii="Arial" w:eastAsia="Times New Roman" w:hAnsi="Arial" w:cs="Times New Roman"/>
      <w:b/>
      <w:sz w:val="18"/>
      <w:szCs w:val="20"/>
      <w:lang w:val="en-US"/>
    </w:rPr>
  </w:style>
  <w:style w:type="table" w:customStyle="1" w:styleId="TableGrid1">
    <w:name w:val="Table Grid1"/>
    <w:basedOn w:val="TableNormal"/>
    <w:next w:val="TableGrid"/>
    <w:uiPriority w:val="39"/>
    <w:rsid w:val="00021805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60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8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7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6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4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7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9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image" Target="media/image23.tmp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tmp"/><Relationship Id="rId47" Type="http://schemas.openxmlformats.org/officeDocument/2006/relationships/header" Target="header3.xml"/><Relationship Id="rId50" Type="http://schemas.openxmlformats.org/officeDocument/2006/relationships/image" Target="media/image33.png"/><Relationship Id="rId55" Type="http://schemas.openxmlformats.org/officeDocument/2006/relationships/fontTable" Target="fontTable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29" Type="http://schemas.openxmlformats.org/officeDocument/2006/relationships/image" Target="media/image13.png"/><Relationship Id="rId11" Type="http://schemas.openxmlformats.org/officeDocument/2006/relationships/endnotes" Target="endnotes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tmp"/><Relationship Id="rId40" Type="http://schemas.openxmlformats.org/officeDocument/2006/relationships/image" Target="media/image24.tmp"/><Relationship Id="rId45" Type="http://schemas.openxmlformats.org/officeDocument/2006/relationships/image" Target="media/image29.tmp"/><Relationship Id="rId53" Type="http://schemas.openxmlformats.org/officeDocument/2006/relationships/image" Target="media/image36.tmp"/><Relationship Id="rId5" Type="http://schemas.openxmlformats.org/officeDocument/2006/relationships/customXml" Target="../customXml/item5.xml"/><Relationship Id="rId19" Type="http://schemas.openxmlformats.org/officeDocument/2006/relationships/image" Target="media/image3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tmp"/><Relationship Id="rId48" Type="http://schemas.openxmlformats.org/officeDocument/2006/relationships/image" Target="media/image31.png"/><Relationship Id="rId56" Type="http://schemas.openxmlformats.org/officeDocument/2006/relationships/glossaryDocument" Target="glossary/document.xml"/><Relationship Id="rId8" Type="http://schemas.openxmlformats.org/officeDocument/2006/relationships/settings" Target="settings.xml"/><Relationship Id="rId51" Type="http://schemas.openxmlformats.org/officeDocument/2006/relationships/image" Target="media/image34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footer" Target="footer3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tmp"/><Relationship Id="rId46" Type="http://schemas.openxmlformats.org/officeDocument/2006/relationships/image" Target="media/image30.tmp"/><Relationship Id="rId20" Type="http://schemas.openxmlformats.org/officeDocument/2006/relationships/image" Target="media/image4.png"/><Relationship Id="rId41" Type="http://schemas.openxmlformats.org/officeDocument/2006/relationships/image" Target="media/image25.tmp"/><Relationship Id="rId54" Type="http://schemas.openxmlformats.org/officeDocument/2006/relationships/image" Target="media/image37.tmp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footer" Target="footer2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57" Type="http://schemas.openxmlformats.org/officeDocument/2006/relationships/theme" Target="theme/theme1.xml"/><Relationship Id="rId10" Type="http://schemas.openxmlformats.org/officeDocument/2006/relationships/footnotes" Target="footnotes.xml"/><Relationship Id="rId31" Type="http://schemas.openxmlformats.org/officeDocument/2006/relationships/image" Target="media/image15.png"/><Relationship Id="rId44" Type="http://schemas.openxmlformats.org/officeDocument/2006/relationships/image" Target="media/image28.tmp"/><Relationship Id="rId52" Type="http://schemas.openxmlformats.org/officeDocument/2006/relationships/image" Target="media/image3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iploma%20Software%20Development\SQL\USBWebServer_v8.6.2\root\ACME-Entertainment-Movie-Database\Documentation\%5bTemplate%5d%20Rad%20Documen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A4380CB9337C44C292C6D25D16256A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754ED6-6D4A-422C-A26D-D1E86F60F6F9}"/>
      </w:docPartPr>
      <w:docPartBody>
        <w:p w:rsidR="00A856DD" w:rsidRDefault="00A856DD">
          <w:pPr>
            <w:pStyle w:val="A4380CB9337C44C292C6D25D16256A7A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3E802C7B0F2B417AADED5A290411EA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FB4434-6772-4107-99C3-AB05DDAC14F1}"/>
      </w:docPartPr>
      <w:docPartBody>
        <w:p w:rsidR="00A856DD" w:rsidRDefault="00A856DD">
          <w:pPr>
            <w:pStyle w:val="3E802C7B0F2B417AADED5A290411EA1D"/>
          </w:pPr>
          <w:r>
            <w:rPr>
              <w:color w:val="FFFFFF" w:themeColor="background1"/>
              <w:sz w:val="32"/>
              <w:szCs w:val="32"/>
            </w:rPr>
            <w:t>[Document subtitle]</w:t>
          </w:r>
        </w:p>
      </w:docPartBody>
    </w:docPart>
    <w:docPart>
      <w:docPartPr>
        <w:name w:val="58595D82ABAC49048A94D1CC46BE18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0E3CA3-67D6-4D99-AFC2-41E6AEB8AE80}"/>
      </w:docPartPr>
      <w:docPartBody>
        <w:p w:rsidR="00A856DD" w:rsidRDefault="00A856DD">
          <w:pPr>
            <w:pStyle w:val="58595D82ABAC49048A94D1CC46BE1827"/>
          </w:pPr>
          <w:r>
            <w:rPr>
              <w:color w:val="FFFFFF" w:themeColor="background1"/>
            </w:rPr>
            <w:t>[Author name]</w:t>
          </w:r>
        </w:p>
      </w:docPartBody>
    </w:docPart>
    <w:docPart>
      <w:docPartPr>
        <w:name w:val="4E6246A705D1422AA72EA3EBF5F398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C291A9-D433-4684-9776-8EC69DE04098}"/>
      </w:docPartPr>
      <w:docPartBody>
        <w:p w:rsidR="00A856DD" w:rsidRDefault="00A856DD">
          <w:pPr>
            <w:pStyle w:val="4E6246A705D1422AA72EA3EBF5F39865"/>
          </w:pPr>
          <w:r>
            <w:rPr>
              <w:color w:val="FFFFFF" w:themeColor="background1"/>
            </w:rPr>
            <w:t>[Date]</w:t>
          </w:r>
        </w:p>
      </w:docPartBody>
    </w:docPart>
    <w:docPart>
      <w:docPartPr>
        <w:name w:val="1ABC0AE5312140D7ACC20920C7B40F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867CEC-C7B2-4B59-8B3A-DE00D8FB3D88}"/>
      </w:docPartPr>
      <w:docPartBody>
        <w:p w:rsidR="00A856DD" w:rsidRDefault="00A856DD">
          <w:pPr>
            <w:pStyle w:val="1ABC0AE5312140D7ACC20920C7B40F5E"/>
          </w:pPr>
          <w:r>
            <w:rPr>
              <w:color w:val="FFFFFF" w:themeColor="background1"/>
            </w:rPr>
            <w:t>[Course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6DD"/>
    <w:rsid w:val="000D02E4"/>
    <w:rsid w:val="006E36D5"/>
    <w:rsid w:val="008E6AF1"/>
    <w:rsid w:val="00A856DD"/>
    <w:rsid w:val="00CC1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4380CB9337C44C292C6D25D16256A7A">
    <w:name w:val="A4380CB9337C44C292C6D25D16256A7A"/>
  </w:style>
  <w:style w:type="paragraph" w:customStyle="1" w:styleId="3E802C7B0F2B417AADED5A290411EA1D">
    <w:name w:val="3E802C7B0F2B417AADED5A290411EA1D"/>
  </w:style>
  <w:style w:type="paragraph" w:customStyle="1" w:styleId="58595D82ABAC49048A94D1CC46BE1827">
    <w:name w:val="58595D82ABAC49048A94D1CC46BE1827"/>
  </w:style>
  <w:style w:type="paragraph" w:customStyle="1" w:styleId="4E6246A705D1422AA72EA3EBF5F39865">
    <w:name w:val="4E6246A705D1422AA72EA3EBF5F39865"/>
  </w:style>
  <w:style w:type="paragraph" w:customStyle="1" w:styleId="1ABC0AE5312140D7ACC20920C7B40F5E">
    <w:name w:val="1ABC0AE5312140D7ACC20920C7B40F5E"/>
  </w:style>
  <w:style w:type="paragraph" w:customStyle="1" w:styleId="3AD66E53326C489E8C0653AF70B6CDD2">
    <w:name w:val="3AD66E53326C489E8C0653AF70B6CDD2"/>
    <w:rsid w:val="00A856DD"/>
  </w:style>
  <w:style w:type="paragraph" w:customStyle="1" w:styleId="E2B058DA6A8C47FFB7CEA233EA289536">
    <w:name w:val="E2B058DA6A8C47FFB7CEA233EA289536"/>
    <w:rsid w:val="00A856DD"/>
  </w:style>
  <w:style w:type="paragraph" w:customStyle="1" w:styleId="AA203844B9A44883951AEC8AC4225C8B">
    <w:name w:val="AA203844B9A44883951AEC8AC4225C8B"/>
    <w:rsid w:val="00A856DD"/>
  </w:style>
  <w:style w:type="paragraph" w:customStyle="1" w:styleId="8FFB2580D37C4381AACEE9651C54C04A">
    <w:name w:val="8FFB2580D37C4381AACEE9651C54C04A"/>
    <w:rsid w:val="00A856DD"/>
  </w:style>
  <w:style w:type="paragraph" w:customStyle="1" w:styleId="EDE9E5B446724BC4BEEA22C085FBA9F1">
    <w:name w:val="EDE9E5B446724BC4BEEA22C085FBA9F1"/>
    <w:rsid w:val="00A856D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2020-06-09T00:00:00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327CA4B42446D4A8AC3AB6CEA98FDF9" ma:contentTypeVersion="9" ma:contentTypeDescription="Create a new document." ma:contentTypeScope="" ma:versionID="7ee0eac851eaeaa5b7fc541a3dd9ad1f">
  <xsd:schema xmlns:xsd="http://www.w3.org/2001/XMLSchema" xmlns:xs="http://www.w3.org/2001/XMLSchema" xmlns:p="http://schemas.microsoft.com/office/2006/metadata/properties" xmlns:ns3="6a65ce3c-89f0-419f-acbb-03641ad9113e" targetNamespace="http://schemas.microsoft.com/office/2006/metadata/properties" ma:root="true" ma:fieldsID="13d6087697252aff38d761b7a58dfd05" ns3:_="">
    <xsd:import namespace="6a65ce3c-89f0-419f-acbb-03641ad9113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65ce3c-89f0-419f-acbb-03641ad9113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Hos29</b:Tag>
    <b:SourceType>InternetSite</b:SourceType>
    <b:Guid>{5A79A589-1B6E-4946-A645-280C7A703C7C}</b:Guid>
    <b:Author>
      <b:Author>
        <b:Corporate>Hosting Tribunal</b:Corporate>
      </b:Author>
    </b:Author>
    <b:Title>What Percentage of Internet Traffic Is Mobile in 2020?</b:Title>
    <b:InternetSiteTitle>Hosting Tribunal</b:InternetSiteTitle>
    <b:Year>2020</b:Year>
    <b:Month>05</b:Month>
    <b:Day>29</b:Day>
    <b:URL>https://hostingtribunal.com/blog/mobile-percentage-of-traffic/</b:URL>
    <b:RefOrder>1</b:RefOrder>
  </b:Source>
  <b:Source>
    <b:Tag>Geo15</b:Tag>
    <b:SourceType>InternetSite</b:SourceType>
    <b:Guid>{0584BCB9-80FC-47DD-9DED-9EA36D423EC5}</b:Guid>
    <b:Author>
      <b:Author>
        <b:NameList>
          <b:Person>
            <b:Last>Graham</b:Last>
            <b:First>Geoff</b:First>
          </b:Person>
        </b:NameList>
      </b:Author>
    </b:Author>
    <b:Title>The Difference Between Responsive and Adaptive Design</b:Title>
    <b:InternetSiteTitle>CSS-Tricks</b:InternetSiteTitle>
    <b:Year>2015</b:Year>
    <b:Month>November</b:Month>
    <b:Day>17</b:Day>
    <b:URL>https://css-tricks.com/the-difference-between-responsive-and-adaptive-design/</b:URL>
    <b:RefOrder>2</b:RefOrder>
  </b:Source>
  <b:Source>
    <b:Tag>UXP20</b:Tag>
    <b:SourceType>InternetSite</b:SourceType>
    <b:Guid>{0815431C-6D5C-4C9A-9A95-2C779665BB6C}</b:Guid>
    <b:Author>
      <b:Author>
        <b:Corporate>UXPin</b:Corporate>
      </b:Author>
    </b:Author>
    <b:Title>Responsive Design vs. Adaptive Design: What’s the Best Choice for Designers?</b:Title>
    <b:InternetSiteTitle>UXPin</b:InternetSiteTitle>
    <b:Year>2020</b:Year>
    <b:Month>May</b:Month>
    <b:Day>29</b:Day>
    <b:URL>https://www.uxpin.com/studio/blog/responsive-vs-adaptive-design-whats-best-choice-designers/</b:URL>
    <b:RefOrder>3</b:RefOrder>
  </b:Source>
  <b:Source>
    <b:Tag>Mad19</b:Tag>
    <b:SourceType>InternetSite</b:SourceType>
    <b:Guid>{2BD1E8C2-5B16-4FEA-9DF6-E2492FE62BAA}</b:Guid>
    <b:Author>
      <b:Author>
        <b:NameList>
          <b:Person>
            <b:Last>Soegaard</b:Last>
            <b:First>Mads</b:First>
          </b:Person>
        </b:NameList>
      </b:Author>
    </b:Author>
    <b:Title>Adaptive vs. Responsive Design</b:Title>
    <b:InternetSiteTitle>Interaction Design Foundation</b:InternetSiteTitle>
    <b:Year>2019</b:Year>
    <b:Month>June</b:Month>
    <b:Day>24</b:Day>
    <b:URL>https://www.interaction-design.org/literature/article/adaptive-vs-responsive-design</b:URL>
    <b:RefOrder>4</b:RefOrder>
  </b:Source>
  <b:Source>
    <b:Tag>Sky20</b:Tag>
    <b:SourceType>InternetSite</b:SourceType>
    <b:Guid>{11C8963A-23E3-4F46-BB6A-7D9B43258D8F}</b:Guid>
    <b:Author>
      <b:Author>
        <b:Corporate>Skyresoft</b:Corporate>
      </b:Author>
    </b:Author>
    <b:Title>Top 5 Advantages and disadvantages of Responsive Website design</b:Title>
    <b:InternetSiteTitle>Skyresoft</b:InternetSiteTitle>
    <b:Year>2020</b:Year>
    <b:Month>May</b:Month>
    <b:Day>17</b:Day>
    <b:URL>http://www.skyresoft.com/blog/5-homepage-design-practices-to-improve-usability-and-ux/</b:URL>
    <b:RefOrder>5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A7A670-A4E4-4930-88D0-B7854EE602E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a65ce3c-89f0-419f-acbb-03641ad9113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AD0D279-7C93-45BF-9D2C-B74A7A2D41E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83D45C53-B259-449E-A709-D51E4A0AD51D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29EB664E-62B8-4F64-AF06-DB710A25F2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[Template] Rad Document.dotx</Template>
  <TotalTime>0</TotalTime>
  <Pages>25</Pages>
  <Words>1742</Words>
  <Characters>9930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Review</vt:lpstr>
    </vt:vector>
  </TitlesOfParts>
  <Company/>
  <LinksUpToDate>false</LinksUpToDate>
  <CharactersWithSpaces>11649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Review</dc:title>
  <dc:subject>Rapid Application Development</dc:subject>
  <dc:creator>TheMisSprints</dc:creator>
  <cp:keywords/>
  <dc:description/>
  <cp:lastModifiedBy>jga8515@outlook.com</cp:lastModifiedBy>
  <cp:revision>2</cp:revision>
  <dcterms:created xsi:type="dcterms:W3CDTF">2020-07-02T23:56:00Z</dcterms:created>
  <dcterms:modified xsi:type="dcterms:W3CDTF">2020-07-02T23:56:00Z</dcterms:modified>
  <cp:category>Rapid Application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0x0101000327CA4B42446D4A8AC3AB6CEA98FDF9</vt:lpwstr>
  </property>
</Properties>
</file>